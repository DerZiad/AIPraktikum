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387C" w14:textId="438AAEC8" w:rsidR="004A73BF" w:rsidRPr="00BD3B05" w:rsidRDefault="004A73BF" w:rsidP="007D5AC1"/>
    <w:p w14:paraId="396ED2BA" w14:textId="77777777" w:rsidR="004A73BF" w:rsidRPr="00BD3B05" w:rsidRDefault="00BB4407" w:rsidP="007D5AC1">
      <w:r>
        <w:rPr>
          <w:noProof/>
          <w:lang w:eastAsia="en-US"/>
        </w:rPr>
        <mc:AlternateContent>
          <mc:Choice Requires="wps">
            <w:drawing>
              <wp:anchor distT="36576" distB="36576" distL="36576" distR="36576" simplePos="0" relativeHeight="251451392" behindDoc="0" locked="0" layoutInCell="1" allowOverlap="1" wp14:anchorId="23A6871C" wp14:editId="61E25937">
                <wp:simplePos x="0" y="0"/>
                <wp:positionH relativeFrom="column">
                  <wp:posOffset>1257300</wp:posOffset>
                </wp:positionH>
                <wp:positionV relativeFrom="page">
                  <wp:posOffset>914400</wp:posOffset>
                </wp:positionV>
                <wp:extent cx="5143500" cy="10287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0287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6991E22" w14:textId="08CFC87E" w:rsidR="004F6FD5" w:rsidRPr="00475948" w:rsidRDefault="00961E01" w:rsidP="00961E01">
                            <w:pPr>
                              <w:pStyle w:val="MyHeadtitle"/>
                              <w:jc w:val="center"/>
                              <w:rPr>
                                <w:rStyle w:val="sowc"/>
                                <w:color w:val="353E4B"/>
                                <w:sz w:val="40"/>
                                <w:szCs w:val="40"/>
                              </w:rPr>
                            </w:pPr>
                            <w:r>
                              <w:rPr>
                                <w:color w:val="353E4B"/>
                                <w:sz w:val="40"/>
                                <w:szCs w:val="40"/>
                              </w:rPr>
                              <w:t xml:space="preserve">Rapport AI et </w:t>
                            </w:r>
                            <w:r w:rsidRPr="00FA184B">
                              <w:rPr>
                                <w:color w:val="353E4B"/>
                                <w:sz w:val="40"/>
                                <w:szCs w:val="40"/>
                                <w:lang w:val="fr-FR"/>
                              </w:rPr>
                              <w:t>modélisation</w:t>
                            </w:r>
                          </w:p>
                          <w:p w14:paraId="7B25D950" w14:textId="77777777" w:rsidR="004F6FD5" w:rsidRPr="00475948" w:rsidRDefault="004F6FD5" w:rsidP="00475948">
                            <w:pPr>
                              <w:pStyle w:val="My"/>
                              <w:jc w:val="center"/>
                              <w:rPr>
                                <w:rStyle w:val="sowc"/>
                                <w:color w:val="353E4B"/>
                                <w:sz w:val="40"/>
                                <w:szCs w:val="40"/>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6871C" id="_x0000_t202" coordsize="21600,21600" o:spt="202" path="m,l,21600r21600,l21600,xe">
                <v:stroke joinstyle="miter"/>
                <v:path gradientshapeok="t" o:connecttype="rect"/>
              </v:shapetype>
              <v:shape id="Text Box 4" o:spid="_x0000_s1026" type="#_x0000_t202" style="position:absolute;margin-left:99pt;margin-top:1in;width:405pt;height:81pt;z-index:2514513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" filled="f" fillcolor="#fffffe" stroked="f" strokecolor="#212120" insetpen="t">
                <v:textbox inset="2.88pt,2.88pt,2.88pt,2.88pt">
                  <w:txbxContent>
                    <w:p w14:paraId="46991E22" w14:textId="08CFC87E" w:rsidR="004F6FD5" w:rsidRPr="00475948" w:rsidRDefault="00961E01" w:rsidP="00961E01">
                      <w:pPr>
                        <w:pStyle w:val="MyHeadtitle"/>
                        <w:jc w:val="center"/>
                        <w:rPr>
                          <w:rStyle w:val="sowc"/>
                          <w:color w:val="353E4B"/>
                          <w:sz w:val="40"/>
                          <w:szCs w:val="40"/>
                        </w:rPr>
                      </w:pPr>
                      <w:r>
                        <w:rPr>
                          <w:color w:val="353E4B"/>
                          <w:sz w:val="40"/>
                          <w:szCs w:val="40"/>
                        </w:rPr>
                        <w:t xml:space="preserve">Rapport AI et </w:t>
                      </w:r>
                      <w:r w:rsidRPr="00FA184B">
                        <w:rPr>
                          <w:color w:val="353E4B"/>
                          <w:sz w:val="40"/>
                          <w:szCs w:val="40"/>
                          <w:lang w:val="fr-FR"/>
                        </w:rPr>
                        <w:t>modélisation</w:t>
                      </w:r>
                    </w:p>
                    <w:p w14:paraId="7B25D950" w14:textId="77777777" w:rsidR="004F6FD5" w:rsidRPr="00475948" w:rsidRDefault="004F6FD5" w:rsidP="00475948">
                      <w:pPr>
                        <w:pStyle w:val="My"/>
                        <w:jc w:val="center"/>
                        <w:rPr>
                          <w:rStyle w:val="sowc"/>
                          <w:color w:val="353E4B"/>
                          <w:sz w:val="40"/>
                          <w:szCs w:val="40"/>
                          <w:lang w:val="en-US"/>
                        </w:rPr>
                      </w:pPr>
                    </w:p>
                  </w:txbxContent>
                </v:textbox>
                <w10:wrap anchory="page"/>
              </v:shape>
            </w:pict>
          </mc:Fallback>
        </mc:AlternateContent>
      </w:r>
    </w:p>
    <w:p w14:paraId="6B96EFB3" w14:textId="77777777" w:rsidR="004A73BF" w:rsidRPr="00BD3B05" w:rsidRDefault="004A73BF" w:rsidP="007D5AC1"/>
    <w:p w14:paraId="1876A6D5" w14:textId="77777777" w:rsidR="004A73BF" w:rsidRPr="00BD3B05" w:rsidRDefault="004A73BF" w:rsidP="007D5AC1"/>
    <w:p w14:paraId="1AEAF626" w14:textId="6711A39D" w:rsidR="004A73BF" w:rsidRPr="00BD3B05" w:rsidRDefault="004A73BF" w:rsidP="007D5AC1"/>
    <w:p w14:paraId="42F1CF32" w14:textId="017DBF69" w:rsidR="004A73BF" w:rsidRPr="00BD3B05" w:rsidRDefault="004A73BF" w:rsidP="007D5AC1"/>
    <w:p w14:paraId="51A67E44" w14:textId="0740EC01" w:rsidR="004A73BF" w:rsidRPr="00BD3B05" w:rsidRDefault="004A73BF" w:rsidP="007D5AC1"/>
    <w:p w14:paraId="7B46CD04" w14:textId="27E815A2" w:rsidR="004A73BF" w:rsidRPr="00BD3B05" w:rsidRDefault="004A73BF" w:rsidP="007D5AC1"/>
    <w:p w14:paraId="66341C3F" w14:textId="662BFA4D" w:rsidR="004A73BF" w:rsidRPr="00BD3B05" w:rsidRDefault="004A73BF" w:rsidP="007D5AC1"/>
    <w:p w14:paraId="782C7839" w14:textId="11701FE2" w:rsidR="004A73BF" w:rsidRPr="00BD3B05" w:rsidRDefault="004A73BF" w:rsidP="007D5AC1"/>
    <w:p w14:paraId="5D0D0CA7" w14:textId="1583D987" w:rsidR="004A73BF" w:rsidRPr="00BD3B05" w:rsidRDefault="009960C9" w:rsidP="007D5AC1">
      <w:r>
        <w:rPr>
          <w:noProof/>
        </w:rPr>
        <w:drawing>
          <wp:anchor distT="0" distB="0" distL="114300" distR="114300" simplePos="0" relativeHeight="251612160" behindDoc="0" locked="0" layoutInCell="1" allowOverlap="1" wp14:anchorId="134893D6" wp14:editId="7E3CBAE6">
            <wp:simplePos x="0" y="0"/>
            <wp:positionH relativeFrom="margin">
              <wp:align>left</wp:align>
            </wp:positionH>
            <wp:positionV relativeFrom="paragraph">
              <wp:posOffset>-518410</wp:posOffset>
            </wp:positionV>
            <wp:extent cx="6835140" cy="6286500"/>
            <wp:effectExtent l="76200" t="76200" r="80010" b="17526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6835140" cy="62865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p>
    <w:p w14:paraId="58AB5CE0" w14:textId="73DB5395" w:rsidR="004A73BF" w:rsidRPr="00BD3B05" w:rsidRDefault="004A73BF" w:rsidP="007D5AC1"/>
    <w:p w14:paraId="4116E108" w14:textId="4E3FE021" w:rsidR="004A73BF" w:rsidRPr="00BD3B05" w:rsidRDefault="004A73BF" w:rsidP="007D5AC1"/>
    <w:p w14:paraId="25C3B9B6" w14:textId="7F8BB4AA" w:rsidR="004A73BF" w:rsidRPr="00BD3B05" w:rsidRDefault="004A73BF" w:rsidP="007D5AC1"/>
    <w:p w14:paraId="60B851BC" w14:textId="798AB9AB" w:rsidR="004A73BF" w:rsidRPr="00BD3B05" w:rsidRDefault="004A73BF" w:rsidP="007D5AC1"/>
    <w:p w14:paraId="1A24723D" w14:textId="7B47BB3E" w:rsidR="004A73BF" w:rsidRPr="00BD3B05" w:rsidRDefault="004A73BF" w:rsidP="007D5AC1"/>
    <w:p w14:paraId="033F58F1" w14:textId="77777777" w:rsidR="004A73BF" w:rsidRPr="00BD3B05" w:rsidRDefault="004A73BF" w:rsidP="007D5AC1"/>
    <w:p w14:paraId="3043D3AB" w14:textId="683BDF30" w:rsidR="004A73BF" w:rsidRPr="00BD3B05" w:rsidRDefault="00F0441F" w:rsidP="00F0441F">
      <w:pPr>
        <w:tabs>
          <w:tab w:val="left" w:pos="3153"/>
        </w:tabs>
      </w:pPr>
      <w:r w:rsidRPr="00BD3B05">
        <w:tab/>
      </w:r>
    </w:p>
    <w:p w14:paraId="351C10DB" w14:textId="17DB949A" w:rsidR="004A73BF" w:rsidRPr="00BD3B05" w:rsidRDefault="004A73BF" w:rsidP="007D5AC1"/>
    <w:p w14:paraId="10BF61DA" w14:textId="008ACBC8" w:rsidR="004A73BF" w:rsidRPr="00BD3B05" w:rsidRDefault="004A73BF" w:rsidP="007D5AC1"/>
    <w:p w14:paraId="191995D4" w14:textId="773F4703" w:rsidR="004A73BF" w:rsidRPr="00BD3B05" w:rsidRDefault="004A73BF" w:rsidP="007D5AC1"/>
    <w:p w14:paraId="0595B13F" w14:textId="1116AD42" w:rsidR="004A73BF" w:rsidRPr="00BD3B05" w:rsidRDefault="00FA184B" w:rsidP="00FA184B">
      <w:pPr>
        <w:tabs>
          <w:tab w:val="left" w:pos="5460"/>
        </w:tabs>
      </w:pPr>
      <w:r>
        <w:tab/>
      </w:r>
    </w:p>
    <w:p w14:paraId="5ABD7F73" w14:textId="6E0B1E8A" w:rsidR="004A73BF" w:rsidRPr="00BD3B05" w:rsidRDefault="004A73BF" w:rsidP="007D5AC1"/>
    <w:p w14:paraId="32CF3625" w14:textId="77777777" w:rsidR="004A73BF" w:rsidRPr="00BD3B05" w:rsidRDefault="004A73BF" w:rsidP="007D5AC1"/>
    <w:p w14:paraId="525CFB56" w14:textId="77777777" w:rsidR="004A73BF" w:rsidRPr="00BD3B05" w:rsidRDefault="004A73BF" w:rsidP="007D5AC1"/>
    <w:p w14:paraId="54230089" w14:textId="77777777" w:rsidR="004A73BF" w:rsidRPr="00BD3B05" w:rsidRDefault="004A73BF" w:rsidP="007D5AC1"/>
    <w:p w14:paraId="5DD86FFE" w14:textId="77777777" w:rsidR="004A73BF" w:rsidRPr="00BD3B05" w:rsidRDefault="004A73BF" w:rsidP="004A73BF">
      <w:pPr>
        <w:pStyle w:val="My"/>
        <w:jc w:val="right"/>
        <w:rPr>
          <w:rStyle w:val="sowc"/>
          <w:color w:val="333333"/>
          <w:lang w:val="en-US"/>
        </w:rPr>
      </w:pPr>
    </w:p>
    <w:p w14:paraId="534D5683" w14:textId="77777777" w:rsidR="004A73BF" w:rsidRPr="00BD3B05" w:rsidRDefault="004A73BF" w:rsidP="007D5AC1"/>
    <w:p w14:paraId="58FCC75D" w14:textId="77777777" w:rsidR="004A73BF" w:rsidRPr="00BD3B05" w:rsidRDefault="004A73BF" w:rsidP="007D5AC1"/>
    <w:p w14:paraId="74792A93" w14:textId="77777777" w:rsidR="004A73BF" w:rsidRPr="00BD3B05" w:rsidRDefault="004A73BF" w:rsidP="007D5AC1"/>
    <w:p w14:paraId="676349E7" w14:textId="77777777" w:rsidR="004A73BF" w:rsidRPr="00BD3B05" w:rsidRDefault="004A73BF" w:rsidP="007D5AC1"/>
    <w:p w14:paraId="67171089" w14:textId="77777777" w:rsidR="004A73BF" w:rsidRPr="00BD3B05" w:rsidRDefault="004A73BF" w:rsidP="007D5AC1"/>
    <w:p w14:paraId="7AE24E01" w14:textId="77777777" w:rsidR="004A73BF" w:rsidRPr="00BD3B05" w:rsidRDefault="004A73BF" w:rsidP="007D5AC1"/>
    <w:p w14:paraId="56D76E54" w14:textId="77777777" w:rsidR="004A73BF" w:rsidRPr="00BD3B05" w:rsidRDefault="004A73BF" w:rsidP="007D5AC1"/>
    <w:p w14:paraId="21B070FF" w14:textId="77777777" w:rsidR="004A73BF" w:rsidRPr="00BD3B05" w:rsidRDefault="004A73BF" w:rsidP="007D5AC1"/>
    <w:p w14:paraId="08EBB05F" w14:textId="77777777" w:rsidR="004A73BF" w:rsidRPr="00BD3B05" w:rsidRDefault="004A73BF" w:rsidP="007D5AC1"/>
    <w:p w14:paraId="54D9D5CC" w14:textId="77777777" w:rsidR="004A73BF" w:rsidRPr="00BD3B05" w:rsidRDefault="004A73BF" w:rsidP="007D5AC1"/>
    <w:p w14:paraId="43EBD02C" w14:textId="6383053C" w:rsidR="004A73BF" w:rsidRPr="00BD3B05" w:rsidRDefault="004A73BF" w:rsidP="007D5AC1"/>
    <w:p w14:paraId="489DF263" w14:textId="2857D9EC" w:rsidR="004A73BF" w:rsidRPr="00BD3B05" w:rsidRDefault="004A73BF" w:rsidP="007D5AC1"/>
    <w:p w14:paraId="6E68A7F6" w14:textId="6DC0124C" w:rsidR="004A73BF" w:rsidRPr="00BD3B05" w:rsidRDefault="004A73BF" w:rsidP="007D5AC1"/>
    <w:p w14:paraId="40008D11" w14:textId="15E0AAFA" w:rsidR="004A73BF" w:rsidRPr="00BD3B05" w:rsidRDefault="004A73BF" w:rsidP="007D5AC1"/>
    <w:p w14:paraId="70309306" w14:textId="777345D3" w:rsidR="004A73BF" w:rsidRPr="00BD3B05" w:rsidRDefault="004A73BF" w:rsidP="007D5AC1"/>
    <w:p w14:paraId="128542D2" w14:textId="448340B1" w:rsidR="004A73BF" w:rsidRPr="00BD3B05" w:rsidRDefault="004A73BF" w:rsidP="007D5AC1"/>
    <w:p w14:paraId="1D612CA9" w14:textId="34BBB07F" w:rsidR="004A73BF" w:rsidRPr="00BD3B05" w:rsidRDefault="004A73BF" w:rsidP="007D5AC1"/>
    <w:p w14:paraId="33FB15FA" w14:textId="299F6AA9" w:rsidR="004A73BF" w:rsidRPr="00BD3B05" w:rsidRDefault="004A73BF" w:rsidP="007D5AC1"/>
    <w:p w14:paraId="4286F5B5" w14:textId="2A2EF10C" w:rsidR="004A73BF" w:rsidRPr="00BD3B05" w:rsidRDefault="004A73BF" w:rsidP="007D5AC1"/>
    <w:p w14:paraId="4E8CEB15" w14:textId="30BEACFC" w:rsidR="004A73BF" w:rsidRPr="00BD3B05" w:rsidRDefault="004A73BF" w:rsidP="007D5AC1"/>
    <w:p w14:paraId="0F2365AA" w14:textId="22A6D63D" w:rsidR="004A73BF" w:rsidRPr="00BD3B05" w:rsidRDefault="004A73BF" w:rsidP="007D5AC1"/>
    <w:p w14:paraId="5BFFE6D9" w14:textId="4F1ECF10" w:rsidR="004A73BF" w:rsidRPr="00BD3B05" w:rsidRDefault="006D65DB" w:rsidP="007D5AC1">
      <w:r>
        <w:rPr>
          <w:noProof/>
          <w:lang w:eastAsia="en-US"/>
        </w:rPr>
        <mc:AlternateContent>
          <mc:Choice Requires="wps">
            <w:drawing>
              <wp:anchor distT="36576" distB="36576" distL="36576" distR="36576" simplePos="0" relativeHeight="251883520" behindDoc="0" locked="0" layoutInCell="1" allowOverlap="1" wp14:anchorId="31022F83" wp14:editId="5A79E167">
                <wp:simplePos x="0" y="0"/>
                <wp:positionH relativeFrom="column">
                  <wp:posOffset>609600</wp:posOffset>
                </wp:positionH>
                <wp:positionV relativeFrom="page">
                  <wp:posOffset>9058275</wp:posOffset>
                </wp:positionV>
                <wp:extent cx="5257800" cy="619125"/>
                <wp:effectExtent l="0" t="0" r="0" b="9525"/>
                <wp:wrapNone/>
                <wp:docPr id="10"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191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D9E6C07" w14:textId="64730322" w:rsidR="006D65DB" w:rsidRPr="00C65DB9" w:rsidRDefault="006D65DB" w:rsidP="006D65DB">
                            <w:pPr>
                              <w:pStyle w:val="MyHeadtitle"/>
                              <w:rPr>
                                <w:b w:val="0"/>
                                <w:bCs w:val="0"/>
                                <w:color w:val="FFFFFF" w:themeColor="background1"/>
                                <w:lang w:val="fr-FR"/>
                              </w:rPr>
                            </w:pPr>
                            <w:r>
                              <w:rPr>
                                <w:color w:val="00B0F0"/>
                                <w:sz w:val="44"/>
                                <w:szCs w:val="44"/>
                                <w:lang w:val="fr-FR"/>
                              </w:rPr>
                              <w:t>Réalisé par Ziad Bougrine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22F83" id="Text Box 141" o:spid="_x0000_s1027" type="#_x0000_t202" style="position:absolute;margin-left:48pt;margin-top:713.25pt;width:414pt;height:48.75pt;z-index:2518835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" filled="f" fillcolor="#fffffe" stroked="f" strokecolor="#212120" insetpen="t">
                <v:textbox inset="2.88pt,2.88pt,2.88pt,2.88pt">
                  <w:txbxContent>
                    <w:p w14:paraId="7D9E6C07" w14:textId="64730322" w:rsidR="006D65DB" w:rsidRPr="00C65DB9" w:rsidRDefault="006D65DB" w:rsidP="006D65DB">
                      <w:pPr>
                        <w:pStyle w:val="MyHeadtitle"/>
                        <w:rPr>
                          <w:b w:val="0"/>
                          <w:bCs w:val="0"/>
                          <w:color w:val="FFFFFF" w:themeColor="background1"/>
                          <w:lang w:val="fr-FR"/>
                        </w:rPr>
                      </w:pPr>
                      <w:r>
                        <w:rPr>
                          <w:color w:val="00B0F0"/>
                          <w:sz w:val="44"/>
                          <w:szCs w:val="44"/>
                          <w:lang w:val="fr-FR"/>
                        </w:rPr>
                        <w:t>Réalisé par Ziad Bougrine</w:t>
                      </w:r>
                    </w:p>
                  </w:txbxContent>
                </v:textbox>
                <w10:wrap anchory="page"/>
              </v:shape>
            </w:pict>
          </mc:Fallback>
        </mc:AlternateContent>
      </w:r>
    </w:p>
    <w:p w14:paraId="0348069A" w14:textId="1D09EED9" w:rsidR="004A73BF" w:rsidRPr="00BD3B05" w:rsidRDefault="004A73BF" w:rsidP="007D5AC1"/>
    <w:p w14:paraId="7D31E768" w14:textId="79E33B1F" w:rsidR="004A73BF" w:rsidRPr="00BD3B05" w:rsidRDefault="004A73BF" w:rsidP="007D5AC1"/>
    <w:p w14:paraId="7E877A17" w14:textId="24D75F60" w:rsidR="004A73BF" w:rsidRPr="00BD3B05" w:rsidRDefault="004A73BF" w:rsidP="007D5AC1"/>
    <w:p w14:paraId="2E63B81F" w14:textId="59601707" w:rsidR="004A73BF" w:rsidRPr="00BD3B05" w:rsidRDefault="003B687D" w:rsidP="007D5AC1">
      <w:r>
        <w:rPr>
          <w:noProof/>
          <w:lang w:eastAsia="en-US"/>
        </w:rPr>
        <w:lastRenderedPageBreak/>
        <w:drawing>
          <wp:anchor distT="0" distB="0" distL="114300" distR="114300" simplePos="0" relativeHeight="251482112" behindDoc="1" locked="0" layoutInCell="1" allowOverlap="1" wp14:anchorId="1FCAE744" wp14:editId="73BD42A7">
            <wp:simplePos x="0" y="0"/>
            <wp:positionH relativeFrom="column">
              <wp:posOffset>0</wp:posOffset>
            </wp:positionH>
            <wp:positionV relativeFrom="paragraph">
              <wp:posOffset>-902970</wp:posOffset>
            </wp:positionV>
            <wp:extent cx="8229600" cy="2514600"/>
            <wp:effectExtent l="0" t="0" r="0" b="0"/>
            <wp:wrapNone/>
            <wp:docPr id="399" name="Picture 39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B492A" w14:textId="1835652C" w:rsidR="004A73BF" w:rsidRPr="00BD3B05" w:rsidRDefault="004A73BF" w:rsidP="007D5AC1"/>
    <w:p w14:paraId="5A52AA2C" w14:textId="72CA0179" w:rsidR="004A73BF" w:rsidRPr="00BD3B05" w:rsidRDefault="004A73BF" w:rsidP="007D5AC1"/>
    <w:p w14:paraId="305732A0" w14:textId="0356297C" w:rsidR="004A73BF" w:rsidRPr="00BD3B05" w:rsidRDefault="004A73BF" w:rsidP="007D5AC1"/>
    <w:p w14:paraId="1C3DF965" w14:textId="46530914" w:rsidR="004A73BF" w:rsidRPr="00BD3B05" w:rsidRDefault="00CE14AF" w:rsidP="007D5AC1">
      <w:r>
        <w:rPr>
          <w:noProof/>
          <w:lang w:eastAsia="en-US"/>
        </w:rPr>
        <mc:AlternateContent>
          <mc:Choice Requires="wps">
            <w:drawing>
              <wp:anchor distT="36576" distB="36576" distL="36576" distR="36576" simplePos="0" relativeHeight="251461632" behindDoc="0" locked="0" layoutInCell="1" allowOverlap="1" wp14:anchorId="7558DAE5" wp14:editId="3EB2F3E8">
                <wp:simplePos x="0" y="0"/>
                <wp:positionH relativeFrom="column">
                  <wp:posOffset>3943350</wp:posOffset>
                </wp:positionH>
                <wp:positionV relativeFrom="page">
                  <wp:posOffset>1333500</wp:posOffset>
                </wp:positionV>
                <wp:extent cx="3086100" cy="5133975"/>
                <wp:effectExtent l="0" t="0" r="0" b="9525"/>
                <wp:wrapNone/>
                <wp:docPr id="5"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51339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3" seq="1"/>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58DAE5" id="Text Box 219" o:spid="_x0000_s1027" type="#_x0000_t202" style="position:absolute;margin-left:310.5pt;margin-top:105pt;width:243pt;height:404.25pt;z-index:251461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" filled="f" fillcolor="#fffffe" stroked="f" strokecolor="#212120" insetpen="t">
                <v:textbox inset="2.88pt,2.88pt,2.88pt,2.88pt">
                  <w:txbxContent/>
                </v:textbox>
                <w10:wrap anchory="page"/>
              </v:shape>
            </w:pict>
          </mc:Fallback>
        </mc:AlternateContent>
      </w:r>
    </w:p>
    <w:p w14:paraId="1095664B" w14:textId="799089FE" w:rsidR="004A73BF" w:rsidRPr="00BD3B05" w:rsidRDefault="004A73BF" w:rsidP="007D5AC1"/>
    <w:p w14:paraId="4E82137A" w14:textId="390ABE06" w:rsidR="004A73BF" w:rsidRPr="00BD3B05" w:rsidRDefault="00FD04D1" w:rsidP="007D5AC1">
      <w:r>
        <w:rPr>
          <w:noProof/>
          <w:lang w:eastAsia="en-US"/>
        </w:rPr>
        <mc:AlternateContent>
          <mc:Choice Requires="wps">
            <w:drawing>
              <wp:anchor distT="36576" distB="36576" distL="36576" distR="36576" simplePos="0" relativeHeight="251449344" behindDoc="0" locked="0" layoutInCell="1" allowOverlap="1" wp14:anchorId="62C84E48" wp14:editId="7243F334">
                <wp:simplePos x="0" y="0"/>
                <wp:positionH relativeFrom="column">
                  <wp:posOffset>390525</wp:posOffset>
                </wp:positionH>
                <wp:positionV relativeFrom="page">
                  <wp:posOffset>1704975</wp:posOffset>
                </wp:positionV>
                <wp:extent cx="3390900" cy="4610100"/>
                <wp:effectExtent l="0" t="0" r="0" b="0"/>
                <wp:wrapNone/>
                <wp:docPr id="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4610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id="3">
                        <w:txbxContent>
                          <w:p w14:paraId="7F582F9D" w14:textId="0DD934BB" w:rsidR="00CE14AF" w:rsidRPr="00CE14AF" w:rsidRDefault="00CE14AF" w:rsidP="00CE14AF">
                            <w:pPr>
                              <w:pStyle w:val="NormalWeb"/>
                              <w:rPr>
                                <w:sz w:val="30"/>
                                <w:szCs w:val="30"/>
                                <w:lang w:val="fr-FR"/>
                              </w:rPr>
                            </w:pPr>
                            <w:r w:rsidRPr="00CE14AF">
                              <w:rPr>
                                <w:sz w:val="30"/>
                                <w:szCs w:val="30"/>
                                <w:lang w:val="fr-FR"/>
                              </w:rPr>
                              <w:t xml:space="preserve">La première étape d’un projet d’apprentissage automatique est la récupération et l’importation des données. Malheureusement, dans des projets réels, nous obtenons régulièrement des fichiers incomplets, comportant des erreurs. Il est donc crucial, avant même de travailler sur des visualisations ou des algorithmes, de s’assurer d’obtenir des données correctes, et bien étiquetées. L’apprentissage automatique comporte généralement deux phases. La première consiste à estimer un modèle à partir de données, appelées observations, qui sont disponibles et en nombre fini, lors de la phase de conception du système. La seconde phase correspond à la mise en production : le modèle étant déterminé, de nouvelles données peuvent alors être soumises afin d’obtenir le résultat correspondant à la tâche souhaitée. Selon les informations disponibles durant la phase d’entraînement, l’apprentissage est qualifié de différentes manières. Si les données sont étiquetées (c’est-à-dire que la réponse à la tâche est connue pour ces données), il s’agit d’un apprentissage supervisé. On parle de classification si les étiquettes sont discrètes, ou de régression si elles sont continues. Si le modèle est appris de manière incrémentale en fonction d’une récompense reçue par le programme pour chacune des actions entreprises, on parle d’apprentissages par renforcement. Dans le cas le plus général, sans étiquette, on cherche à déterminer la structure sous-jacente des données (qui peuvent être une densité de probabilité) et il s’agit alors d’apprentissage non supervisé. </w:t>
                            </w:r>
                          </w:p>
                          <w:p w14:paraId="3FC60D3C" w14:textId="7527A240" w:rsidR="00FF012B" w:rsidRPr="00961E01" w:rsidRDefault="00FF012B" w:rsidP="00FF012B">
                            <w:pPr>
                              <w:pStyle w:val="My"/>
                              <w:jc w:val="both"/>
                              <w:rPr>
                                <w:rStyle w:val="sowc"/>
                                <w:b/>
                                <w:color w:val="333333"/>
                                <w:lang w:val="fr-FR"/>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84E48" id="Text Box 116" o:spid="_x0000_s1029" type="#_x0000_t202" style="position:absolute;margin-left:30.75pt;margin-top:134.25pt;width:267pt;height:363pt;z-index:2514493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" filled="f" fillcolor="#fffffe" stroked="f" strokecolor="#212120" insetpen="t">
                <v:textbox style="mso-next-textbox:#Text Box 219" inset="2.88pt,2.88pt,2.88pt,2.88pt">
                  <w:txbxContent>
                    <w:p w14:paraId="7F582F9D" w14:textId="0DD934BB" w:rsidR="00CE14AF" w:rsidRPr="00CE14AF" w:rsidRDefault="00CE14AF" w:rsidP="00CE14AF">
                      <w:pPr>
                        <w:pStyle w:val="NormalWeb"/>
                        <w:rPr>
                          <w:sz w:val="30"/>
                          <w:szCs w:val="30"/>
                          <w:lang w:val="fr-FR"/>
                        </w:rPr>
                      </w:pPr>
                      <w:r w:rsidRPr="00CE14AF">
                        <w:rPr>
                          <w:sz w:val="30"/>
                          <w:szCs w:val="30"/>
                          <w:lang w:val="fr-FR"/>
                        </w:rPr>
                        <w:t xml:space="preserve">La première étape d’un projet d’apprentissage automatique est la récupération et l’importation des données. Malheureusement, dans des projets réels, nous obtenons régulièrement des fichiers incomplets, comportant des erreurs. Il est donc crucial, avant même de travailler sur des visualisations ou des algorithmes, de s’assurer d’obtenir des données correctes, et bien étiquetées. L’apprentissage automatique comporte généralement deux phases. La première consiste à estimer un modèle à partir de données, appelées observations, qui sont disponibles et en nombre fini, lors de la phase de conception du système. La seconde phase correspond à la mise en production : le modèle étant déterminé, de nouvelles données peuvent alors être soumises afin d’obtenir le résultat correspondant à la tâche souhaitée. Selon les informations disponibles durant la phase d’entraînement, l’apprentissage est qualifié de différentes manières. Si les données sont étiquetées (c’est-à-dire que la réponse à la tâche est connue pour ces données), il s’agit d’un apprentissage supervisé. On parle de classification si les étiquettes sont discrètes, ou de régression si elles sont continues. Si le modèle est appris de manière incrémentale en fonction d’une récompense reçue par le programme pour chacune des actions entreprises, on parle d’apprentissages par renforcement. Dans le cas le plus général, sans étiquette, on cherche à déterminer la structure sous-jacente des données (qui peuvent être une densité de probabilité) et il s’agit alors d’apprentissage non supervisé. </w:t>
                      </w:r>
                    </w:p>
                    <w:p w14:paraId="3FC60D3C" w14:textId="7527A240" w:rsidR="00FF012B" w:rsidRPr="00961E01" w:rsidRDefault="00FF012B" w:rsidP="00FF012B">
                      <w:pPr>
                        <w:pStyle w:val="My"/>
                        <w:jc w:val="both"/>
                        <w:rPr>
                          <w:rStyle w:val="sowc"/>
                          <w:b/>
                          <w:color w:val="333333"/>
                          <w:lang w:val="fr-FR"/>
                        </w:rPr>
                      </w:pPr>
                    </w:p>
                  </w:txbxContent>
                </v:textbox>
                <w10:wrap anchory="page"/>
              </v:shape>
            </w:pict>
          </mc:Fallback>
        </mc:AlternateContent>
      </w:r>
    </w:p>
    <w:p w14:paraId="6F320D0E" w14:textId="36EDD8E7" w:rsidR="004A73BF" w:rsidRPr="00BD3B05" w:rsidRDefault="004A73BF" w:rsidP="007D5AC1"/>
    <w:p w14:paraId="6E2BB4D7" w14:textId="11955654" w:rsidR="004A73BF" w:rsidRPr="00BD3B05" w:rsidRDefault="004A73BF" w:rsidP="007D5AC1"/>
    <w:p w14:paraId="1DC58588" w14:textId="6040CF37" w:rsidR="00F0441F" w:rsidRPr="00BD3B05" w:rsidRDefault="00F0441F" w:rsidP="007D5AC1"/>
    <w:p w14:paraId="3DA07BC3" w14:textId="4A8E9630" w:rsidR="00F0441F" w:rsidRPr="00BD3B05" w:rsidRDefault="00F0441F" w:rsidP="007D5AC1"/>
    <w:p w14:paraId="50B8BB02" w14:textId="23210B52" w:rsidR="00F0441F" w:rsidRPr="00BD3B05" w:rsidRDefault="00F0441F" w:rsidP="007D5AC1"/>
    <w:p w14:paraId="59EB2D64" w14:textId="7D21D100" w:rsidR="00F0441F" w:rsidRPr="00BD3B05" w:rsidRDefault="00F0441F" w:rsidP="007D5AC1"/>
    <w:p w14:paraId="2E394439" w14:textId="104A13CC" w:rsidR="00F0441F" w:rsidRPr="00BD3B05" w:rsidRDefault="00F0441F" w:rsidP="007D5AC1"/>
    <w:p w14:paraId="65FB11F3" w14:textId="3744FA6F" w:rsidR="00F0441F" w:rsidRPr="00BD3B05" w:rsidRDefault="00F0441F" w:rsidP="007D5AC1"/>
    <w:p w14:paraId="6BEC8FE9" w14:textId="1B5AF2D8" w:rsidR="00F0441F" w:rsidRPr="00BD3B05" w:rsidRDefault="00F0441F" w:rsidP="007D5AC1"/>
    <w:p w14:paraId="6D59C86A" w14:textId="74DC5D2D" w:rsidR="00664743" w:rsidRPr="00BD3B05" w:rsidRDefault="00664743" w:rsidP="007D5AC1"/>
    <w:p w14:paraId="286A8491" w14:textId="1030BBDA" w:rsidR="00664743" w:rsidRPr="00BD3B05" w:rsidRDefault="00664743" w:rsidP="007D5AC1"/>
    <w:p w14:paraId="196C8479" w14:textId="10549FFD" w:rsidR="00F0441F" w:rsidRPr="00BD3B05" w:rsidRDefault="00F0441F" w:rsidP="007D5AC1"/>
    <w:p w14:paraId="7322C89B" w14:textId="2F741A48" w:rsidR="00F0441F" w:rsidRPr="00BD3B05" w:rsidRDefault="00F0441F" w:rsidP="007D5AC1"/>
    <w:p w14:paraId="1876DA6C" w14:textId="424E26C8" w:rsidR="00F0441F" w:rsidRPr="00BD3B05" w:rsidRDefault="00F0441F" w:rsidP="007D5AC1"/>
    <w:p w14:paraId="22A61B4E" w14:textId="6B766895" w:rsidR="00F0441F" w:rsidRPr="00BD3B05" w:rsidRDefault="00F0441F" w:rsidP="007D5AC1"/>
    <w:p w14:paraId="59725068" w14:textId="12415FA9" w:rsidR="00F0441F" w:rsidRPr="00BD3B05" w:rsidRDefault="00F0441F" w:rsidP="007D5AC1"/>
    <w:p w14:paraId="11839427" w14:textId="21E7D015" w:rsidR="00F0441F" w:rsidRPr="00BD3B05" w:rsidRDefault="00F0441F" w:rsidP="007D5AC1"/>
    <w:p w14:paraId="7FD764FF" w14:textId="143FCE81" w:rsidR="00F0441F" w:rsidRPr="00BD3B05" w:rsidRDefault="00F0441F" w:rsidP="007D5AC1"/>
    <w:p w14:paraId="054A79C2" w14:textId="36909609" w:rsidR="00F0441F" w:rsidRPr="00BD3B05" w:rsidRDefault="00F0441F" w:rsidP="007D5AC1"/>
    <w:p w14:paraId="152DC957" w14:textId="2492798C" w:rsidR="00F0441F" w:rsidRPr="00BD3B05" w:rsidRDefault="00F0441F" w:rsidP="007D5AC1"/>
    <w:p w14:paraId="1891DB7C" w14:textId="0E69A017" w:rsidR="00F0441F" w:rsidRPr="00BD3B05" w:rsidRDefault="00F0441F" w:rsidP="007D5AC1"/>
    <w:p w14:paraId="2E9DE576" w14:textId="785883A6" w:rsidR="00F0441F" w:rsidRPr="00BD3B05" w:rsidRDefault="00F0441F" w:rsidP="007D5AC1"/>
    <w:p w14:paraId="7A78A94B" w14:textId="4D6350C2" w:rsidR="00BE34C5" w:rsidRPr="00BD3B05" w:rsidRDefault="00BE34C5" w:rsidP="007D5AC1"/>
    <w:p w14:paraId="0203A2C1" w14:textId="27D6BFF7" w:rsidR="00BE34C5" w:rsidRPr="00BD3B05" w:rsidRDefault="00BE34C5" w:rsidP="007D5AC1"/>
    <w:p w14:paraId="60876701" w14:textId="3C7798FC" w:rsidR="00BE34C5" w:rsidRPr="00BD3B05" w:rsidRDefault="00BE34C5" w:rsidP="007D5AC1"/>
    <w:p w14:paraId="4587879A" w14:textId="198A6B7A" w:rsidR="00F0441F" w:rsidRPr="00BD3B05" w:rsidRDefault="00536ED5" w:rsidP="007D5AC1">
      <w:r>
        <w:rPr>
          <w:noProof/>
        </w:rPr>
        <w:drawing>
          <wp:anchor distT="0" distB="0" distL="114300" distR="114300" simplePos="0" relativeHeight="251568128" behindDoc="0" locked="0" layoutInCell="1" allowOverlap="1" wp14:anchorId="2A1C62F6" wp14:editId="33D60F9F">
            <wp:simplePos x="0" y="0"/>
            <wp:positionH relativeFrom="column">
              <wp:posOffset>359410</wp:posOffset>
            </wp:positionH>
            <wp:positionV relativeFrom="paragraph">
              <wp:posOffset>244475</wp:posOffset>
            </wp:positionV>
            <wp:extent cx="2857500" cy="3028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545600" behindDoc="1" locked="0" layoutInCell="1" allowOverlap="1" wp14:anchorId="1AEA19E0" wp14:editId="362218CF">
            <wp:simplePos x="0" y="0"/>
            <wp:positionH relativeFrom="column">
              <wp:posOffset>185420</wp:posOffset>
            </wp:positionH>
            <wp:positionV relativeFrom="paragraph">
              <wp:posOffset>241935</wp:posOffset>
            </wp:positionV>
            <wp:extent cx="3524250" cy="3143250"/>
            <wp:effectExtent l="0" t="0" r="0" b="0"/>
            <wp:wrapSquare wrapText="bothSides"/>
            <wp:docPr id="401" name="Picture 40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00896" behindDoc="0" locked="0" layoutInCell="1" allowOverlap="1" wp14:anchorId="2885A488" wp14:editId="551E9311">
            <wp:simplePos x="0" y="0"/>
            <wp:positionH relativeFrom="column">
              <wp:posOffset>4036060</wp:posOffset>
            </wp:positionH>
            <wp:positionV relativeFrom="paragraph">
              <wp:posOffset>325120</wp:posOffset>
            </wp:positionV>
            <wp:extent cx="3505200" cy="30956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309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6A018C" w14:textId="064040C0" w:rsidR="00F0441F" w:rsidRPr="00BD3B05" w:rsidRDefault="00F0441F" w:rsidP="007D5AC1"/>
    <w:p w14:paraId="2CCA5990" w14:textId="28525C6C" w:rsidR="00664743" w:rsidRPr="00BD3B05" w:rsidRDefault="004F5957" w:rsidP="007D5AC1">
      <w:r>
        <w:rPr>
          <w:noProof/>
          <w:lang w:eastAsia="en-US"/>
        </w:rPr>
        <w:lastRenderedPageBreak/>
        <w:drawing>
          <wp:anchor distT="0" distB="0" distL="114300" distR="114300" simplePos="0" relativeHeight="251501568" behindDoc="1" locked="0" layoutInCell="1" allowOverlap="1" wp14:anchorId="39D2DF25" wp14:editId="10FCD32A">
            <wp:simplePos x="0" y="0"/>
            <wp:positionH relativeFrom="column">
              <wp:posOffset>9525</wp:posOffset>
            </wp:positionH>
            <wp:positionV relativeFrom="paragraph">
              <wp:posOffset>-948690</wp:posOffset>
            </wp:positionV>
            <wp:extent cx="8229600" cy="2352675"/>
            <wp:effectExtent l="0" t="0" r="0" b="9525"/>
            <wp:wrapNone/>
            <wp:docPr id="400" name="Picture 40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B4407">
        <w:rPr>
          <w:noProof/>
          <w:lang w:eastAsia="en-US"/>
        </w:rPr>
        <mc:AlternateContent>
          <mc:Choice Requires="wps">
            <w:drawing>
              <wp:anchor distT="36576" distB="36576" distL="36576" distR="36576" simplePos="0" relativeHeight="251468800" behindDoc="0" locked="0" layoutInCell="1" allowOverlap="1" wp14:anchorId="79872D23" wp14:editId="4E3D9985">
                <wp:simplePos x="0" y="0"/>
                <wp:positionH relativeFrom="column">
                  <wp:posOffset>4229100</wp:posOffset>
                </wp:positionH>
                <wp:positionV relativeFrom="page">
                  <wp:posOffset>6743700</wp:posOffset>
                </wp:positionV>
                <wp:extent cx="2857500" cy="2857500"/>
                <wp:effectExtent l="0" t="0" r="0" b="0"/>
                <wp:wrapNone/>
                <wp:docPr id="3"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857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5F864F4" w14:textId="7656B199" w:rsidR="002C17D4" w:rsidRPr="00961E01" w:rsidRDefault="002C17D4" w:rsidP="000D330E">
                            <w:pPr>
                              <w:pStyle w:val="MyHeadtitle"/>
                              <w:rPr>
                                <w:color w:val="FFFFFF"/>
                                <w:szCs w:val="36"/>
                                <w:lang w:val="fr-FR"/>
                              </w:rPr>
                            </w:pPr>
                          </w:p>
                        </w:txbxContent>
                      </wps:txbx>
                      <wps:bodyPr rot="0" vert="horz" wrap="none" lIns="36576" tIns="36576" rIns="36576" bIns="36576"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872D23" id="Text Box 392" o:spid="_x0000_s1030" type="#_x0000_t202" style="position:absolute;margin-left:333pt;margin-top:531pt;width:225pt;height:225pt;z-index:251468800;visibility:visible;mso-wrap-style:non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" filled="f" fillcolor="#fffffe" stroked="f" strokecolor="#212120" insetpen="t">
                <v:textbox style="mso-fit-shape-to-text:t" inset="2.88pt,2.88pt,2.88pt,2.88pt">
                  <w:txbxContent>
                    <w:p w14:paraId="25F864F4" w14:textId="7656B199" w:rsidR="002C17D4" w:rsidRPr="00961E01" w:rsidRDefault="002C17D4" w:rsidP="000D330E">
                      <w:pPr>
                        <w:pStyle w:val="MyHeadtitle"/>
                        <w:rPr>
                          <w:color w:val="FFFFFF"/>
                          <w:szCs w:val="36"/>
                          <w:lang w:val="fr-FR"/>
                        </w:rPr>
                      </w:pPr>
                    </w:p>
                  </w:txbxContent>
                </v:textbox>
                <w10:wrap anchory="page"/>
              </v:shape>
            </w:pict>
          </mc:Fallback>
        </mc:AlternateContent>
      </w:r>
    </w:p>
    <w:p w14:paraId="69DAACF8" w14:textId="5CCCC68E" w:rsidR="00664743" w:rsidRPr="00BD3B05" w:rsidRDefault="00664743" w:rsidP="007D5AC1"/>
    <w:p w14:paraId="052AA720" w14:textId="5834C00F" w:rsidR="00664743" w:rsidRPr="00BD3B05" w:rsidRDefault="00664743" w:rsidP="007D5AC1"/>
    <w:p w14:paraId="505A21DC" w14:textId="1571F05D" w:rsidR="00664743" w:rsidRPr="00BD3B05" w:rsidRDefault="00664743" w:rsidP="007D5AC1"/>
    <w:p w14:paraId="2CD1C758" w14:textId="4199D830" w:rsidR="00664743" w:rsidRPr="00BD3B05" w:rsidRDefault="00664743" w:rsidP="007D5AC1"/>
    <w:p w14:paraId="06D94D52" w14:textId="298B30C2" w:rsidR="00664743" w:rsidRPr="00BD3B05" w:rsidRDefault="00664743" w:rsidP="007D5AC1"/>
    <w:p w14:paraId="5977E7CD" w14:textId="660E0D1D" w:rsidR="00664743" w:rsidRPr="00BD3B05" w:rsidRDefault="004834F1" w:rsidP="007D5AC1">
      <w:r>
        <w:rPr>
          <w:noProof/>
          <w:lang w:eastAsia="en-US"/>
        </w:rPr>
        <w:drawing>
          <wp:anchor distT="0" distB="0" distL="114300" distR="114300" simplePos="0" relativeHeight="251512832" behindDoc="1" locked="0" layoutInCell="1" allowOverlap="1" wp14:anchorId="6A203B4A" wp14:editId="2C37640D">
            <wp:simplePos x="0" y="0"/>
            <wp:positionH relativeFrom="column">
              <wp:posOffset>809625</wp:posOffset>
            </wp:positionH>
            <wp:positionV relativeFrom="paragraph">
              <wp:posOffset>38100</wp:posOffset>
            </wp:positionV>
            <wp:extent cx="5943600" cy="7143750"/>
            <wp:effectExtent l="0" t="0" r="0" b="0"/>
            <wp:wrapNone/>
            <wp:docPr id="403" name="Picture 40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4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49955" w14:textId="059129F4" w:rsidR="00664743" w:rsidRPr="00BD3B05" w:rsidRDefault="00664743" w:rsidP="007D5AC1"/>
    <w:p w14:paraId="137B475F" w14:textId="1B3DC78A" w:rsidR="00664743" w:rsidRPr="00BD3B05" w:rsidRDefault="00664743" w:rsidP="007A6DC8">
      <w:pPr>
        <w:jc w:val="center"/>
      </w:pPr>
    </w:p>
    <w:p w14:paraId="7B6DB3CB" w14:textId="55C4F1A4" w:rsidR="00664743" w:rsidRPr="00BD3B05" w:rsidRDefault="00664743" w:rsidP="007D5AC1"/>
    <w:p w14:paraId="3A9759FF" w14:textId="7A4B106C" w:rsidR="00664743" w:rsidRPr="00BD3B05" w:rsidRDefault="00664743" w:rsidP="007D5AC1"/>
    <w:p w14:paraId="5B64712A" w14:textId="7BA4CE37" w:rsidR="00664743" w:rsidRPr="00BD3B05" w:rsidRDefault="00664743" w:rsidP="007D5AC1"/>
    <w:p w14:paraId="375636D1" w14:textId="1D1D060C" w:rsidR="00664743" w:rsidRPr="00BD3B05" w:rsidRDefault="00CF7CEC" w:rsidP="00CF7CEC">
      <w:pPr>
        <w:tabs>
          <w:tab w:val="left" w:pos="9570"/>
        </w:tabs>
      </w:pPr>
      <w:r>
        <w:tab/>
      </w:r>
    </w:p>
    <w:p w14:paraId="0181D29C" w14:textId="7929D037" w:rsidR="00664743" w:rsidRPr="00BD3B05" w:rsidRDefault="00664743" w:rsidP="007D5AC1"/>
    <w:p w14:paraId="6C79669D" w14:textId="7AEDC577" w:rsidR="00664743" w:rsidRPr="00BD3B05" w:rsidRDefault="00664743" w:rsidP="007D5AC1"/>
    <w:p w14:paraId="08627ADE" w14:textId="00B4EB7A" w:rsidR="00664743" w:rsidRPr="00BD3B05" w:rsidRDefault="00664743" w:rsidP="002D2E2F">
      <w:pPr>
        <w:tabs>
          <w:tab w:val="left" w:pos="9012"/>
        </w:tabs>
      </w:pPr>
    </w:p>
    <w:p w14:paraId="45104FF8" w14:textId="44A028BF" w:rsidR="00664743" w:rsidRPr="00BD3B05" w:rsidRDefault="00CF7CEC" w:rsidP="00A12556">
      <w:pPr>
        <w:tabs>
          <w:tab w:val="left" w:pos="1035"/>
          <w:tab w:val="left" w:pos="10320"/>
        </w:tabs>
      </w:pPr>
      <w:r>
        <w:tab/>
      </w:r>
      <w:r w:rsidR="00A12556">
        <w:tab/>
      </w:r>
    </w:p>
    <w:p w14:paraId="1DD8B536" w14:textId="7C880BDD" w:rsidR="00664743" w:rsidRPr="00BD3B05" w:rsidRDefault="007A6DC8" w:rsidP="007D5AC1">
      <w:r>
        <w:rPr>
          <w:noProof/>
          <w:lang w:eastAsia="en-US"/>
        </w:rPr>
        <mc:AlternateContent>
          <mc:Choice Requires="wps">
            <w:drawing>
              <wp:anchor distT="36576" distB="36576" distL="36576" distR="36576" simplePos="0" relativeHeight="251494400" behindDoc="0" locked="0" layoutInCell="1" allowOverlap="1" wp14:anchorId="22517FD2" wp14:editId="64060D4E">
                <wp:simplePos x="0" y="0"/>
                <wp:positionH relativeFrom="column">
                  <wp:posOffset>1152525</wp:posOffset>
                </wp:positionH>
                <wp:positionV relativeFrom="page">
                  <wp:posOffset>3771900</wp:posOffset>
                </wp:positionV>
                <wp:extent cx="5257800" cy="2533650"/>
                <wp:effectExtent l="0" t="0" r="0" b="0"/>
                <wp:wrapNone/>
                <wp:docPr id="2"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336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D8FBE8B" w14:textId="67BA7259" w:rsidR="00F05BBA" w:rsidRPr="005A129E" w:rsidRDefault="00CA3C3A" w:rsidP="00487F69">
                            <w:pPr>
                              <w:pStyle w:val="MyHeadtitle"/>
                              <w:jc w:val="center"/>
                              <w:rPr>
                                <w:color w:val="00B0F0"/>
                                <w:sz w:val="44"/>
                                <w:szCs w:val="44"/>
                                <w:lang w:val="fr-FR"/>
                              </w:rPr>
                            </w:pPr>
                            <w:r w:rsidRPr="005A129E">
                              <w:rPr>
                                <w:color w:val="00B0F0"/>
                                <w:sz w:val="44"/>
                                <w:szCs w:val="44"/>
                                <w:lang w:val="fr-FR"/>
                              </w:rPr>
                              <w:t>Etude du problème</w:t>
                            </w:r>
                          </w:p>
                          <w:p w14:paraId="2A8051BF" w14:textId="77777777" w:rsidR="00F05BBA" w:rsidRPr="00EE7808" w:rsidRDefault="00F05BBA" w:rsidP="00F05BBA">
                            <w:pPr>
                              <w:pStyle w:val="My"/>
                              <w:jc w:val="both"/>
                              <w:rPr>
                                <w:rStyle w:val="sowc"/>
                                <w:color w:val="FFFFFF" w:themeColor="background1"/>
                                <w:lang w:val="fr-FR"/>
                              </w:rPr>
                            </w:pPr>
                          </w:p>
                          <w:p w14:paraId="17CCE57B" w14:textId="5DCC989A" w:rsidR="00F05BBA" w:rsidRPr="00C65DB9" w:rsidRDefault="00EE7808" w:rsidP="00F05BBA">
                            <w:pPr>
                              <w:pStyle w:val="MyHeadtitle"/>
                              <w:rPr>
                                <w:b w:val="0"/>
                                <w:bCs w:val="0"/>
                                <w:color w:val="FFFFFF" w:themeColor="background1"/>
                                <w:lang w:val="fr-FR"/>
                              </w:rPr>
                            </w:pPr>
                            <w:r w:rsidRPr="00C65DB9">
                              <w:rPr>
                                <w:b w:val="0"/>
                                <w:bCs w:val="0"/>
                                <w:color w:val="FFFFFF" w:themeColor="background1"/>
                                <w:lang w:val="fr-FR"/>
                              </w:rPr>
                              <w:t xml:space="preserve">Nous voulons modéliser un modèle pour prédire des types de fleurs de la </w:t>
                            </w:r>
                            <w:r w:rsidR="001E35EC" w:rsidRPr="00C65DB9">
                              <w:rPr>
                                <w:b w:val="0"/>
                                <w:bCs w:val="0"/>
                                <w:color w:val="FFFFFF" w:themeColor="background1"/>
                                <w:lang w:val="fr-FR"/>
                              </w:rPr>
                              <w:t>base de données iris et comparer entre trois modèles KNN,</w:t>
                            </w:r>
                            <w:r w:rsidR="00E72DBB" w:rsidRPr="00C65DB9">
                              <w:rPr>
                                <w:b w:val="0"/>
                                <w:bCs w:val="0"/>
                                <w:color w:val="FFFFFF" w:themeColor="background1"/>
                                <w:lang w:val="fr-FR"/>
                              </w:rPr>
                              <w:t xml:space="preserve"> </w:t>
                            </w:r>
                            <w:r w:rsidR="001E35EC" w:rsidRPr="00C65DB9">
                              <w:rPr>
                                <w:b w:val="0"/>
                                <w:bCs w:val="0"/>
                                <w:color w:val="FFFFFF" w:themeColor="background1"/>
                                <w:lang w:val="fr-FR"/>
                              </w:rPr>
                              <w:t>SVC,</w:t>
                            </w:r>
                            <w:r w:rsidR="00E72DBB" w:rsidRPr="00C65DB9">
                              <w:rPr>
                                <w:b w:val="0"/>
                                <w:bCs w:val="0"/>
                                <w:color w:val="FFFFFF" w:themeColor="background1"/>
                                <w:lang w:val="fr-FR"/>
                              </w:rPr>
                              <w:t xml:space="preserve"> </w:t>
                            </w:r>
                            <w:r w:rsidR="001E35EC" w:rsidRPr="00C65DB9">
                              <w:rPr>
                                <w:b w:val="0"/>
                                <w:bCs w:val="0"/>
                                <w:color w:val="FFFFFF" w:themeColor="background1"/>
                                <w:lang w:val="fr-FR"/>
                              </w:rPr>
                              <w:t>RandomForest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17FD2" id="_x0000_s1031" type="#_x0000_t202" style="position:absolute;margin-left:90.75pt;margin-top:297pt;width:414pt;height:199.5pt;z-index:2514944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" filled="f" fillcolor="#fffffe" stroked="f" strokecolor="#212120" insetpen="t">
                <v:textbox inset="2.88pt,2.88pt,2.88pt,2.88pt">
                  <w:txbxContent>
                    <w:p w14:paraId="1D8FBE8B" w14:textId="67BA7259" w:rsidR="00F05BBA" w:rsidRPr="005A129E" w:rsidRDefault="00CA3C3A" w:rsidP="00487F69">
                      <w:pPr>
                        <w:pStyle w:val="MyHeadtitle"/>
                        <w:jc w:val="center"/>
                        <w:rPr>
                          <w:color w:val="00B0F0"/>
                          <w:sz w:val="44"/>
                          <w:szCs w:val="44"/>
                          <w:lang w:val="fr-FR"/>
                        </w:rPr>
                      </w:pPr>
                      <w:r w:rsidRPr="005A129E">
                        <w:rPr>
                          <w:color w:val="00B0F0"/>
                          <w:sz w:val="44"/>
                          <w:szCs w:val="44"/>
                          <w:lang w:val="fr-FR"/>
                        </w:rPr>
                        <w:t>Etude du problème</w:t>
                      </w:r>
                    </w:p>
                    <w:p w14:paraId="2A8051BF" w14:textId="77777777" w:rsidR="00F05BBA" w:rsidRPr="00EE7808" w:rsidRDefault="00F05BBA" w:rsidP="00F05BBA">
                      <w:pPr>
                        <w:pStyle w:val="My"/>
                        <w:jc w:val="both"/>
                        <w:rPr>
                          <w:rStyle w:val="sowc"/>
                          <w:color w:val="FFFFFF" w:themeColor="background1"/>
                          <w:lang w:val="fr-FR"/>
                        </w:rPr>
                      </w:pPr>
                    </w:p>
                    <w:p w14:paraId="17CCE57B" w14:textId="5DCC989A" w:rsidR="00F05BBA" w:rsidRPr="00C65DB9" w:rsidRDefault="00EE7808" w:rsidP="00F05BBA">
                      <w:pPr>
                        <w:pStyle w:val="MyHeadtitle"/>
                        <w:rPr>
                          <w:b w:val="0"/>
                          <w:bCs w:val="0"/>
                          <w:color w:val="FFFFFF" w:themeColor="background1"/>
                          <w:lang w:val="fr-FR"/>
                        </w:rPr>
                      </w:pPr>
                      <w:r w:rsidRPr="00C65DB9">
                        <w:rPr>
                          <w:b w:val="0"/>
                          <w:bCs w:val="0"/>
                          <w:color w:val="FFFFFF" w:themeColor="background1"/>
                          <w:lang w:val="fr-FR"/>
                        </w:rPr>
                        <w:t xml:space="preserve">Nous voulons modéliser un modèle pour prédire des types de fleurs de la </w:t>
                      </w:r>
                      <w:r w:rsidR="001E35EC" w:rsidRPr="00C65DB9">
                        <w:rPr>
                          <w:b w:val="0"/>
                          <w:bCs w:val="0"/>
                          <w:color w:val="FFFFFF" w:themeColor="background1"/>
                          <w:lang w:val="fr-FR"/>
                        </w:rPr>
                        <w:t>base de données iris et comparer entre trois modèles KNN,</w:t>
                      </w:r>
                      <w:r w:rsidR="00E72DBB" w:rsidRPr="00C65DB9">
                        <w:rPr>
                          <w:b w:val="0"/>
                          <w:bCs w:val="0"/>
                          <w:color w:val="FFFFFF" w:themeColor="background1"/>
                          <w:lang w:val="fr-FR"/>
                        </w:rPr>
                        <w:t xml:space="preserve"> </w:t>
                      </w:r>
                      <w:r w:rsidR="001E35EC" w:rsidRPr="00C65DB9">
                        <w:rPr>
                          <w:b w:val="0"/>
                          <w:bCs w:val="0"/>
                          <w:color w:val="FFFFFF" w:themeColor="background1"/>
                          <w:lang w:val="fr-FR"/>
                        </w:rPr>
                        <w:t>SVC,</w:t>
                      </w:r>
                      <w:r w:rsidR="00E72DBB" w:rsidRPr="00C65DB9">
                        <w:rPr>
                          <w:b w:val="0"/>
                          <w:bCs w:val="0"/>
                          <w:color w:val="FFFFFF" w:themeColor="background1"/>
                          <w:lang w:val="fr-FR"/>
                        </w:rPr>
                        <w:t xml:space="preserve"> </w:t>
                      </w:r>
                      <w:r w:rsidR="001E35EC" w:rsidRPr="00C65DB9">
                        <w:rPr>
                          <w:b w:val="0"/>
                          <w:bCs w:val="0"/>
                          <w:color w:val="FFFFFF" w:themeColor="background1"/>
                          <w:lang w:val="fr-FR"/>
                        </w:rPr>
                        <w:t>RandomForest</w:t>
                      </w:r>
                    </w:p>
                  </w:txbxContent>
                </v:textbox>
                <w10:wrap anchory="page"/>
              </v:shape>
            </w:pict>
          </mc:Fallback>
        </mc:AlternateContent>
      </w:r>
    </w:p>
    <w:p w14:paraId="1DACA379" w14:textId="4FB58B09" w:rsidR="00664743" w:rsidRPr="00BD3B05" w:rsidRDefault="00664743" w:rsidP="007D5AC1"/>
    <w:p w14:paraId="03081E0C" w14:textId="5D3729A2" w:rsidR="00664743" w:rsidRPr="00BD3B05" w:rsidRDefault="00A5144B" w:rsidP="00A5144B">
      <w:pPr>
        <w:tabs>
          <w:tab w:val="left" w:pos="1425"/>
        </w:tabs>
      </w:pPr>
      <w:r>
        <w:tab/>
      </w:r>
    </w:p>
    <w:p w14:paraId="6975519A" w14:textId="2CBBB64D" w:rsidR="00664743" w:rsidRPr="00BD3B05" w:rsidRDefault="00664743" w:rsidP="007D5AC1"/>
    <w:p w14:paraId="54C87755" w14:textId="003DA837" w:rsidR="00664743" w:rsidRPr="00BD3B05" w:rsidRDefault="00664743" w:rsidP="007D5AC1"/>
    <w:p w14:paraId="2996E86C" w14:textId="5585D1DE" w:rsidR="00664743" w:rsidRPr="00BD3B05" w:rsidRDefault="00664743" w:rsidP="007D5AC1"/>
    <w:p w14:paraId="1D5F4A55" w14:textId="68846BDA" w:rsidR="00664743" w:rsidRPr="00BD3B05" w:rsidRDefault="00664743" w:rsidP="007D5AC1"/>
    <w:p w14:paraId="6BB36336" w14:textId="2441B971" w:rsidR="00664743" w:rsidRPr="00BD3B05" w:rsidRDefault="00664743" w:rsidP="007D5AC1"/>
    <w:p w14:paraId="5BF201A1" w14:textId="7126220B" w:rsidR="00664743" w:rsidRPr="00BD3B05" w:rsidRDefault="00664743" w:rsidP="007D5AC1"/>
    <w:p w14:paraId="6E3576CB" w14:textId="3DF5E0B3" w:rsidR="00664743" w:rsidRPr="00BD3B05" w:rsidRDefault="00664743" w:rsidP="007D5AC1"/>
    <w:p w14:paraId="141B4CE0" w14:textId="18CCACCB" w:rsidR="00664743" w:rsidRPr="00BD3B05" w:rsidRDefault="00664743" w:rsidP="007D5AC1"/>
    <w:p w14:paraId="7660DC0D" w14:textId="56EC7E97" w:rsidR="00F0441F" w:rsidRPr="00BD3B05" w:rsidRDefault="00F0441F" w:rsidP="007D5AC1"/>
    <w:p w14:paraId="7CE6E524" w14:textId="2DBFDF0F" w:rsidR="00664743" w:rsidRPr="00BD3B05" w:rsidRDefault="00664743" w:rsidP="007D5AC1"/>
    <w:p w14:paraId="40F19130" w14:textId="77777777" w:rsidR="00664743" w:rsidRDefault="00664743" w:rsidP="007D5AC1"/>
    <w:p w14:paraId="1079C1D7" w14:textId="77777777" w:rsidR="007A6DC8" w:rsidRDefault="007A6DC8" w:rsidP="007D5AC1"/>
    <w:p w14:paraId="75CE206C" w14:textId="77777777" w:rsidR="007A6DC8" w:rsidRDefault="007A6DC8" w:rsidP="007D5AC1"/>
    <w:p w14:paraId="5309B163" w14:textId="77777777" w:rsidR="007A6DC8" w:rsidRDefault="007A6DC8" w:rsidP="007D5AC1"/>
    <w:p w14:paraId="79B0FA2D" w14:textId="77777777" w:rsidR="007A6DC8" w:rsidRDefault="007A6DC8" w:rsidP="007D5AC1"/>
    <w:p w14:paraId="1A58BF5A" w14:textId="77777777" w:rsidR="007A6DC8" w:rsidRDefault="007A6DC8" w:rsidP="007D5AC1"/>
    <w:p w14:paraId="0D5665ED" w14:textId="77777777" w:rsidR="007A6DC8" w:rsidRDefault="007A6DC8" w:rsidP="007D5AC1"/>
    <w:p w14:paraId="40A17C4A" w14:textId="77777777" w:rsidR="007A6DC8" w:rsidRDefault="007A6DC8" w:rsidP="007D5AC1"/>
    <w:p w14:paraId="7BE535F8" w14:textId="77777777" w:rsidR="007A6DC8" w:rsidRDefault="007A6DC8" w:rsidP="007D5AC1"/>
    <w:p w14:paraId="7A00E4A1" w14:textId="77777777" w:rsidR="007A6DC8" w:rsidRDefault="007A6DC8" w:rsidP="007D5AC1"/>
    <w:p w14:paraId="095C9CC6" w14:textId="77777777" w:rsidR="007A6DC8" w:rsidRDefault="007A6DC8" w:rsidP="007D5AC1"/>
    <w:p w14:paraId="5FD98DD3" w14:textId="77777777" w:rsidR="007A6DC8" w:rsidRDefault="007A6DC8" w:rsidP="007D5AC1"/>
    <w:p w14:paraId="26A3D913" w14:textId="77777777" w:rsidR="007A6DC8" w:rsidRDefault="007A6DC8" w:rsidP="007D5AC1"/>
    <w:p w14:paraId="785CFE9E" w14:textId="77777777" w:rsidR="007A6DC8" w:rsidRDefault="007A6DC8" w:rsidP="007D5AC1"/>
    <w:p w14:paraId="103E9445" w14:textId="77777777" w:rsidR="007A6DC8" w:rsidRDefault="007A6DC8" w:rsidP="007D5AC1"/>
    <w:p w14:paraId="3E9ED974" w14:textId="77777777" w:rsidR="007A6DC8" w:rsidRDefault="007A6DC8" w:rsidP="007D5AC1"/>
    <w:p w14:paraId="48537093" w14:textId="77777777" w:rsidR="007A6DC8" w:rsidRDefault="007A6DC8" w:rsidP="007D5AC1"/>
    <w:p w14:paraId="15AB9C99" w14:textId="77777777" w:rsidR="007A6DC8" w:rsidRDefault="007A6DC8" w:rsidP="007D5AC1"/>
    <w:p w14:paraId="5B658365" w14:textId="77777777" w:rsidR="007A6DC8" w:rsidRDefault="007A6DC8" w:rsidP="007D5AC1"/>
    <w:p w14:paraId="0F747F2E" w14:textId="77777777" w:rsidR="007A6DC8" w:rsidRDefault="007A6DC8" w:rsidP="007D5AC1"/>
    <w:p w14:paraId="42B1876F" w14:textId="77777777" w:rsidR="007A6DC8" w:rsidRDefault="007A6DC8" w:rsidP="007D5AC1"/>
    <w:p w14:paraId="7998DD73" w14:textId="77777777" w:rsidR="007A6DC8" w:rsidRDefault="007A6DC8" w:rsidP="007D5AC1"/>
    <w:p w14:paraId="29B6BC01" w14:textId="62DCAE88" w:rsidR="007A6DC8" w:rsidRDefault="000341A9" w:rsidP="007D5AC1">
      <w:r>
        <w:rPr>
          <w:noProof/>
          <w:lang w:eastAsia="en-US"/>
        </w:rPr>
        <w:lastRenderedPageBreak/>
        <mc:AlternateContent>
          <mc:Choice Requires="wps">
            <w:drawing>
              <wp:anchor distT="36576" distB="36576" distL="36576" distR="36576" simplePos="0" relativeHeight="251632640" behindDoc="0" locked="0" layoutInCell="1" allowOverlap="1" wp14:anchorId="4C2307B1" wp14:editId="620968A0">
                <wp:simplePos x="0" y="0"/>
                <wp:positionH relativeFrom="column">
                  <wp:posOffset>845924</wp:posOffset>
                </wp:positionH>
                <wp:positionV relativeFrom="page">
                  <wp:posOffset>1978223</wp:posOffset>
                </wp:positionV>
                <wp:extent cx="5895975" cy="6385810"/>
                <wp:effectExtent l="0" t="0" r="9525" b="0"/>
                <wp:wrapNone/>
                <wp:docPr id="14"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638581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A158ACE" w14:textId="39DCE73B" w:rsidR="00783DC3" w:rsidRPr="00783DC3" w:rsidRDefault="00783DC3" w:rsidP="000341A9">
                            <w:pPr>
                              <w:spacing w:before="100" w:beforeAutospacing="1" w:after="100" w:afterAutospacing="1"/>
                              <w:outlineLvl w:val="0"/>
                              <w:rPr>
                                <w:rFonts w:eastAsia="Times New Roman"/>
                                <w:b/>
                                <w:bCs/>
                                <w:color w:val="FFFFFF" w:themeColor="background1"/>
                                <w:kern w:val="36"/>
                                <w:sz w:val="28"/>
                                <w:szCs w:val="28"/>
                                <w:lang w:val="fr-FR" w:eastAsia="en-US"/>
                              </w:rPr>
                            </w:pPr>
                            <w:r w:rsidRPr="00783DC3">
                              <w:rPr>
                                <w:rFonts w:eastAsia="Times New Roman"/>
                                <w:b/>
                                <w:bCs/>
                                <w:color w:val="FFFFFF" w:themeColor="background1"/>
                                <w:kern w:val="36"/>
                                <w:sz w:val="36"/>
                                <w:szCs w:val="36"/>
                                <w:u w:val="single"/>
                                <w:lang w:val="fr-FR" w:eastAsia="en-US"/>
                              </w:rPr>
                              <w:t>Prédiction avec le model KNN</w:t>
                            </w:r>
                            <w:r w:rsidR="00E05382" w:rsidRPr="00105C1E">
                              <w:rPr>
                                <w:rFonts w:eastAsia="Times New Roman"/>
                                <w:b/>
                                <w:bCs/>
                                <w:color w:val="FFFFFF" w:themeColor="background1"/>
                                <w:kern w:val="36"/>
                                <w:sz w:val="36"/>
                                <w:szCs w:val="36"/>
                                <w:u w:val="single"/>
                                <w:lang w:val="fr-FR" w:eastAsia="en-US"/>
                              </w:rPr>
                              <w:t> :</w:t>
                            </w:r>
                            <w:r w:rsidR="00E05382">
                              <w:rPr>
                                <w:rFonts w:eastAsia="Times New Roman"/>
                                <w:b/>
                                <w:bCs/>
                                <w:color w:val="FFFFFF" w:themeColor="background1"/>
                                <w:kern w:val="36"/>
                                <w:sz w:val="28"/>
                                <w:szCs w:val="28"/>
                                <w:lang w:val="fr-FR" w:eastAsia="en-US"/>
                              </w:rPr>
                              <w:t xml:space="preserve"> l</w:t>
                            </w:r>
                            <w:r w:rsidRPr="00783DC3">
                              <w:rPr>
                                <w:rFonts w:eastAsia="Times New Roman"/>
                                <w:b/>
                                <w:bCs/>
                                <w:color w:val="FFFFFF" w:themeColor="background1"/>
                                <w:sz w:val="28"/>
                                <w:szCs w:val="28"/>
                                <w:lang w:val="fr-FR" w:eastAsia="en-US"/>
                              </w:rPr>
                              <w:t>e modèle de prédiction le plus intuitif consiste à chercher pour chaque nouvelle plante le type palnte qui lui ressemble le plus parmi tous ceux connus. On appelle cette méthode la méthode des plus proches voisins. Le module scikit-learn implémente cet algorithme Nearest Neighbors et on pourra s’inspirer de l’exemple Nearest Neighbors regression.</w:t>
                            </w:r>
                          </w:p>
                          <w:p w14:paraId="1CB52619" w14:textId="3BB25AC9" w:rsidR="00224749" w:rsidRPr="00E05382" w:rsidRDefault="006D0F00" w:rsidP="00E05382">
                            <w:pPr>
                              <w:spacing w:before="100" w:beforeAutospacing="1" w:after="100" w:afterAutospacing="1"/>
                              <w:outlineLvl w:val="0"/>
                              <w:rPr>
                                <w:rFonts w:eastAsia="Times New Roman"/>
                                <w:b/>
                                <w:bCs/>
                                <w:color w:val="FFFFFF" w:themeColor="background1"/>
                                <w:kern w:val="36"/>
                                <w:sz w:val="28"/>
                                <w:szCs w:val="28"/>
                                <w:lang w:val="fr-FR" w:eastAsia="en-US"/>
                              </w:rPr>
                            </w:pPr>
                            <w:r w:rsidRPr="006D0F00">
                              <w:rPr>
                                <w:rFonts w:eastAsia="Times New Roman"/>
                                <w:b/>
                                <w:bCs/>
                                <w:color w:val="FFFFFF" w:themeColor="background1"/>
                                <w:kern w:val="36"/>
                                <w:sz w:val="32"/>
                                <w:szCs w:val="32"/>
                                <w:u w:val="single"/>
                                <w:lang w:val="fr-FR" w:eastAsia="en-US"/>
                              </w:rPr>
                              <w:t>Le modèle RandomForest</w:t>
                            </w:r>
                            <w:r w:rsidR="00E05382" w:rsidRPr="00105C1E">
                              <w:rPr>
                                <w:rFonts w:eastAsia="Times New Roman"/>
                                <w:b/>
                                <w:bCs/>
                                <w:color w:val="FFFFFF" w:themeColor="background1"/>
                                <w:kern w:val="36"/>
                                <w:sz w:val="32"/>
                                <w:szCs w:val="32"/>
                                <w:u w:val="single"/>
                                <w:lang w:val="fr-FR" w:eastAsia="en-US"/>
                              </w:rPr>
                              <w:t> :</w:t>
                            </w:r>
                            <w:r w:rsidR="00E05382">
                              <w:rPr>
                                <w:rFonts w:eastAsia="Times New Roman"/>
                                <w:b/>
                                <w:bCs/>
                                <w:color w:val="FFFFFF" w:themeColor="background1"/>
                                <w:kern w:val="36"/>
                                <w:sz w:val="28"/>
                                <w:szCs w:val="28"/>
                                <w:lang w:val="fr-FR" w:eastAsia="en-US"/>
                              </w:rPr>
                              <w:t xml:space="preserve"> </w:t>
                            </w:r>
                            <w:r w:rsidRPr="006D0F00">
                              <w:rPr>
                                <w:rFonts w:eastAsia="Times New Roman"/>
                                <w:b/>
                                <w:bCs/>
                                <w:color w:val="FFFFFF" w:themeColor="background1"/>
                                <w:sz w:val="28"/>
                                <w:szCs w:val="28"/>
                                <w:lang w:val="fr-FR" w:eastAsia="en-US"/>
                              </w:rPr>
                              <w:t xml:space="preserve">L’algorithme des forêts aléatoires (ou Random Forest en anglais) proposé par Leo Breiman en 2001 est l’un des algorithmes les plus utilisés aujourd’hui pour traiter des problème de classification. Il s’agit d’un algorithme qui comme son nom l’indique combine plusieurs arbres de décisions dans une approche de type bagging3. L’algorithme entraîne plusieurs arbres de décisions sur des samples sélectionnés aléatoirement. La prédiction de l’algorithme est calculée à partir de la moyenne des des prédictions de chaque arbre de décision construit avec des données sont quantitatives. Pour les données qualitatives, l’algorithme utilise la moyenne des prédiction des modèles indépendants et procède à un vote pour déterminer sa prédiction, comme l’illustre la figure II.2 ci-dessous. </w:t>
                            </w:r>
                          </w:p>
                          <w:p w14:paraId="605E233B" w14:textId="24AD0568" w:rsidR="00F564BB" w:rsidRPr="006D0F00" w:rsidRDefault="00224749" w:rsidP="006D0F00">
                            <w:pPr>
                              <w:spacing w:before="100" w:beforeAutospacing="1" w:after="100" w:afterAutospacing="1"/>
                              <w:rPr>
                                <w:rFonts w:eastAsia="Times New Roman"/>
                                <w:b/>
                                <w:bCs/>
                                <w:color w:val="FFFFFF" w:themeColor="background1"/>
                                <w:sz w:val="28"/>
                                <w:szCs w:val="28"/>
                                <w:lang w:val="fr-FR" w:eastAsia="en-US"/>
                              </w:rPr>
                            </w:pPr>
                            <w:r w:rsidRPr="00105C1E">
                              <w:rPr>
                                <w:rFonts w:eastAsia="Times New Roman"/>
                                <w:b/>
                                <w:bCs/>
                                <w:color w:val="FFFFFF" w:themeColor="background1"/>
                                <w:sz w:val="32"/>
                                <w:szCs w:val="32"/>
                                <w:u w:val="single"/>
                                <w:lang w:val="fr-FR" w:eastAsia="en-US"/>
                              </w:rPr>
                              <w:t>Le SVM</w:t>
                            </w:r>
                            <w:r w:rsidRPr="000341A9">
                              <w:rPr>
                                <w:rFonts w:eastAsia="Times New Roman"/>
                                <w:b/>
                                <w:bCs/>
                                <w:color w:val="FFFFFF" w:themeColor="background1"/>
                                <w:sz w:val="28"/>
                                <w:szCs w:val="28"/>
                                <w:lang w:val="fr-FR" w:eastAsia="en-US"/>
                              </w:rPr>
                              <w:t xml:space="preserve"> appartient à la catégorie des classificateurs linéaires (qui utilisent une séparation linéaire des données), et qui dispose de sa méthode à lui pour trouver la frontière entre les catégories. Pour que le SVM puisse trouver cette frontière, il est nécessaire de lui donner des données d’entraînement. En l’occurrence, on donne au SVM un ensemble de points, dont on sait déjà le type. Pour l'obtention de la droite optimale, un SVM va placer la frontière aussi loin que possible des types de fleurs presents dans notre exemple. Les points d’entraînement les plus proches de la frontière sont appelés vecteurs support, d'ou vien le nom : SVM signifie Support Vector Machine, ou Machines à Vecteur Support en français.</w:t>
                            </w:r>
                          </w:p>
                          <w:p w14:paraId="417A956D" w14:textId="4DA1FB3A" w:rsidR="007A6DC8" w:rsidRPr="000341A9" w:rsidRDefault="007A6DC8" w:rsidP="007A6DC8">
                            <w:pPr>
                              <w:pStyle w:val="MyHeadtitle"/>
                              <w:rPr>
                                <w:b w:val="0"/>
                                <w:bCs w:val="0"/>
                                <w:color w:val="FFFFFF" w:themeColor="background1"/>
                                <w:sz w:val="28"/>
                                <w:szCs w:val="28"/>
                                <w:lang w:val="fr-FR"/>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307B1" id="_x0000_s1032" type="#_x0000_t202" style="position:absolute;margin-left:66.6pt;margin-top:155.75pt;width:464.25pt;height:502.8pt;z-index:2516326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" filled="f" fillcolor="#fffffe" stroked="f" strokecolor="#212120" insetpen="t">
                <v:textbox inset="2.88pt,2.88pt,2.88pt,2.88pt">
                  <w:txbxContent>
                    <w:p w14:paraId="3A158ACE" w14:textId="39DCE73B" w:rsidR="00783DC3" w:rsidRPr="00783DC3" w:rsidRDefault="00783DC3" w:rsidP="000341A9">
                      <w:pPr>
                        <w:spacing w:before="100" w:beforeAutospacing="1" w:after="100" w:afterAutospacing="1"/>
                        <w:outlineLvl w:val="0"/>
                        <w:rPr>
                          <w:rFonts w:eastAsia="Times New Roman"/>
                          <w:b/>
                          <w:bCs/>
                          <w:color w:val="FFFFFF" w:themeColor="background1"/>
                          <w:kern w:val="36"/>
                          <w:sz w:val="28"/>
                          <w:szCs w:val="28"/>
                          <w:lang w:val="fr-FR" w:eastAsia="en-US"/>
                        </w:rPr>
                      </w:pPr>
                      <w:r w:rsidRPr="00783DC3">
                        <w:rPr>
                          <w:rFonts w:eastAsia="Times New Roman"/>
                          <w:b/>
                          <w:bCs/>
                          <w:color w:val="FFFFFF" w:themeColor="background1"/>
                          <w:kern w:val="36"/>
                          <w:sz w:val="36"/>
                          <w:szCs w:val="36"/>
                          <w:u w:val="single"/>
                          <w:lang w:val="fr-FR" w:eastAsia="en-US"/>
                        </w:rPr>
                        <w:t>Prédiction avec le model KNN</w:t>
                      </w:r>
                      <w:r w:rsidR="00E05382" w:rsidRPr="00105C1E">
                        <w:rPr>
                          <w:rFonts w:eastAsia="Times New Roman"/>
                          <w:b/>
                          <w:bCs/>
                          <w:color w:val="FFFFFF" w:themeColor="background1"/>
                          <w:kern w:val="36"/>
                          <w:sz w:val="36"/>
                          <w:szCs w:val="36"/>
                          <w:u w:val="single"/>
                          <w:lang w:val="fr-FR" w:eastAsia="en-US"/>
                        </w:rPr>
                        <w:t> :</w:t>
                      </w:r>
                      <w:r w:rsidR="00E05382">
                        <w:rPr>
                          <w:rFonts w:eastAsia="Times New Roman"/>
                          <w:b/>
                          <w:bCs/>
                          <w:color w:val="FFFFFF" w:themeColor="background1"/>
                          <w:kern w:val="36"/>
                          <w:sz w:val="28"/>
                          <w:szCs w:val="28"/>
                          <w:lang w:val="fr-FR" w:eastAsia="en-US"/>
                        </w:rPr>
                        <w:t xml:space="preserve"> l</w:t>
                      </w:r>
                      <w:r w:rsidRPr="00783DC3">
                        <w:rPr>
                          <w:rFonts w:eastAsia="Times New Roman"/>
                          <w:b/>
                          <w:bCs/>
                          <w:color w:val="FFFFFF" w:themeColor="background1"/>
                          <w:sz w:val="28"/>
                          <w:szCs w:val="28"/>
                          <w:lang w:val="fr-FR" w:eastAsia="en-US"/>
                        </w:rPr>
                        <w:t>e modèle de prédiction le plus intuitif consiste à chercher pour chaque nouvelle plante le type palnte qui lui ressemble le plus parmi tous ceux connus. On appelle cette méthode la méthode des plus proches voisins. Le module scikit-learn implémente cet algorithme Nearest Neighbors et on pourra s’inspirer de l’exemple Nearest Neighbors regression.</w:t>
                      </w:r>
                    </w:p>
                    <w:p w14:paraId="1CB52619" w14:textId="3BB25AC9" w:rsidR="00224749" w:rsidRPr="00E05382" w:rsidRDefault="006D0F00" w:rsidP="00E05382">
                      <w:pPr>
                        <w:spacing w:before="100" w:beforeAutospacing="1" w:after="100" w:afterAutospacing="1"/>
                        <w:outlineLvl w:val="0"/>
                        <w:rPr>
                          <w:rFonts w:eastAsia="Times New Roman"/>
                          <w:b/>
                          <w:bCs/>
                          <w:color w:val="FFFFFF" w:themeColor="background1"/>
                          <w:kern w:val="36"/>
                          <w:sz w:val="28"/>
                          <w:szCs w:val="28"/>
                          <w:lang w:val="fr-FR" w:eastAsia="en-US"/>
                        </w:rPr>
                      </w:pPr>
                      <w:r w:rsidRPr="006D0F00">
                        <w:rPr>
                          <w:rFonts w:eastAsia="Times New Roman"/>
                          <w:b/>
                          <w:bCs/>
                          <w:color w:val="FFFFFF" w:themeColor="background1"/>
                          <w:kern w:val="36"/>
                          <w:sz w:val="32"/>
                          <w:szCs w:val="32"/>
                          <w:u w:val="single"/>
                          <w:lang w:val="fr-FR" w:eastAsia="en-US"/>
                        </w:rPr>
                        <w:t>Le modèle RandomForest</w:t>
                      </w:r>
                      <w:r w:rsidR="00E05382" w:rsidRPr="00105C1E">
                        <w:rPr>
                          <w:rFonts w:eastAsia="Times New Roman"/>
                          <w:b/>
                          <w:bCs/>
                          <w:color w:val="FFFFFF" w:themeColor="background1"/>
                          <w:kern w:val="36"/>
                          <w:sz w:val="32"/>
                          <w:szCs w:val="32"/>
                          <w:u w:val="single"/>
                          <w:lang w:val="fr-FR" w:eastAsia="en-US"/>
                        </w:rPr>
                        <w:t> :</w:t>
                      </w:r>
                      <w:r w:rsidR="00E05382">
                        <w:rPr>
                          <w:rFonts w:eastAsia="Times New Roman"/>
                          <w:b/>
                          <w:bCs/>
                          <w:color w:val="FFFFFF" w:themeColor="background1"/>
                          <w:kern w:val="36"/>
                          <w:sz w:val="28"/>
                          <w:szCs w:val="28"/>
                          <w:lang w:val="fr-FR" w:eastAsia="en-US"/>
                        </w:rPr>
                        <w:t xml:space="preserve"> </w:t>
                      </w:r>
                      <w:r w:rsidRPr="006D0F00">
                        <w:rPr>
                          <w:rFonts w:eastAsia="Times New Roman"/>
                          <w:b/>
                          <w:bCs/>
                          <w:color w:val="FFFFFF" w:themeColor="background1"/>
                          <w:sz w:val="28"/>
                          <w:szCs w:val="28"/>
                          <w:lang w:val="fr-FR" w:eastAsia="en-US"/>
                        </w:rPr>
                        <w:t xml:space="preserve">L’algorithme des forêts aléatoires (ou Random Forest en anglais) proposé par Leo Breiman en 2001 est l’un des algorithmes les plus utilisés aujourd’hui pour traiter des problème de classification. Il s’agit d’un algorithme qui comme son nom l’indique combine plusieurs arbres de décisions dans une approche de type bagging3. L’algorithme entraîne plusieurs arbres de décisions sur des samples sélectionnés aléatoirement. La prédiction de l’algorithme est calculée à partir de la moyenne des des prédictions de chaque arbre de décision construit avec des données sont quantitatives. Pour les données qualitatives, l’algorithme utilise la moyenne des prédiction des modèles indépendants et procède à un vote pour déterminer sa prédiction, comme l’illustre la figure II.2 ci-dessous. </w:t>
                      </w:r>
                    </w:p>
                    <w:p w14:paraId="605E233B" w14:textId="24AD0568" w:rsidR="00F564BB" w:rsidRPr="006D0F00" w:rsidRDefault="00224749" w:rsidP="006D0F00">
                      <w:pPr>
                        <w:spacing w:before="100" w:beforeAutospacing="1" w:after="100" w:afterAutospacing="1"/>
                        <w:rPr>
                          <w:rFonts w:eastAsia="Times New Roman"/>
                          <w:b/>
                          <w:bCs/>
                          <w:color w:val="FFFFFF" w:themeColor="background1"/>
                          <w:sz w:val="28"/>
                          <w:szCs w:val="28"/>
                          <w:lang w:val="fr-FR" w:eastAsia="en-US"/>
                        </w:rPr>
                      </w:pPr>
                      <w:r w:rsidRPr="00105C1E">
                        <w:rPr>
                          <w:rFonts w:eastAsia="Times New Roman"/>
                          <w:b/>
                          <w:bCs/>
                          <w:color w:val="FFFFFF" w:themeColor="background1"/>
                          <w:sz w:val="32"/>
                          <w:szCs w:val="32"/>
                          <w:u w:val="single"/>
                          <w:lang w:val="fr-FR" w:eastAsia="en-US"/>
                        </w:rPr>
                        <w:t>Le SVM</w:t>
                      </w:r>
                      <w:r w:rsidRPr="000341A9">
                        <w:rPr>
                          <w:rFonts w:eastAsia="Times New Roman"/>
                          <w:b/>
                          <w:bCs/>
                          <w:color w:val="FFFFFF" w:themeColor="background1"/>
                          <w:sz w:val="28"/>
                          <w:szCs w:val="28"/>
                          <w:lang w:val="fr-FR" w:eastAsia="en-US"/>
                        </w:rPr>
                        <w:t xml:space="preserve"> appartient à la catégorie des classificateurs linéaires (qui utilisent une séparation linéaire des données), et qui dispose de sa méthode à lui pour trouver la frontière entre les catégories. Pour que le SVM puisse trouver cette frontière, il est nécessaire de lui donner des données d’entraînement. En l’occurrence, on donne au SVM un ensemble de points, dont on sait déjà le type. Pour l'obtention de la droite optimale, un SVM va placer la frontière aussi loin que possible des types de fleurs presents dans notre exemple. Les points d’entraînement les plus proches de la frontière sont appelés vecteurs support, d'ou vien le nom : SVM signifie Support Vector Machine, ou Machines à Vecteur Support en français.</w:t>
                      </w:r>
                    </w:p>
                    <w:p w14:paraId="417A956D" w14:textId="4DA1FB3A" w:rsidR="007A6DC8" w:rsidRPr="000341A9" w:rsidRDefault="007A6DC8" w:rsidP="007A6DC8">
                      <w:pPr>
                        <w:pStyle w:val="MyHeadtitle"/>
                        <w:rPr>
                          <w:b w:val="0"/>
                          <w:bCs w:val="0"/>
                          <w:color w:val="FFFFFF" w:themeColor="background1"/>
                          <w:sz w:val="28"/>
                          <w:szCs w:val="28"/>
                          <w:lang w:val="fr-FR"/>
                        </w:rPr>
                      </w:pPr>
                    </w:p>
                  </w:txbxContent>
                </v:textbox>
                <w10:wrap anchory="page"/>
              </v:shape>
            </w:pict>
          </mc:Fallback>
        </mc:AlternateContent>
      </w:r>
      <w:r>
        <w:rPr>
          <w:noProof/>
          <w:lang w:eastAsia="en-US"/>
        </w:rPr>
        <w:drawing>
          <wp:anchor distT="0" distB="0" distL="114300" distR="114300" simplePos="0" relativeHeight="251622400" behindDoc="1" locked="0" layoutInCell="1" allowOverlap="1" wp14:anchorId="5F521757" wp14:editId="0624F2D4">
            <wp:simplePos x="0" y="0"/>
            <wp:positionH relativeFrom="column">
              <wp:posOffset>809469</wp:posOffset>
            </wp:positionH>
            <wp:positionV relativeFrom="paragraph">
              <wp:posOffset>1009087</wp:posOffset>
            </wp:positionV>
            <wp:extent cx="5942965" cy="7944787"/>
            <wp:effectExtent l="0" t="0" r="635" b="0"/>
            <wp:wrapNone/>
            <wp:docPr id="13" name="Picture 1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468" cy="7946796"/>
                    </a:xfrm>
                    <a:prstGeom prst="rect">
                      <a:avLst/>
                    </a:prstGeom>
                    <a:noFill/>
                    <a:ln>
                      <a:noFill/>
                    </a:ln>
                  </pic:spPr>
                </pic:pic>
              </a:graphicData>
            </a:graphic>
            <wp14:sizeRelH relativeFrom="page">
              <wp14:pctWidth>0</wp14:pctWidth>
            </wp14:sizeRelH>
            <wp14:sizeRelV relativeFrom="page">
              <wp14:pctHeight>0</wp14:pctHeight>
            </wp14:sizeRelV>
          </wp:anchor>
        </w:drawing>
      </w:r>
      <w:r w:rsidR="007A6DC8">
        <w:rPr>
          <w:noProof/>
          <w:lang w:eastAsia="en-US"/>
        </w:rPr>
        <w:drawing>
          <wp:anchor distT="0" distB="0" distL="114300" distR="114300" simplePos="0" relativeHeight="251514880" behindDoc="1" locked="0" layoutInCell="1" allowOverlap="1" wp14:anchorId="261981B9" wp14:editId="5ACFDA4D">
            <wp:simplePos x="0" y="0"/>
            <wp:positionH relativeFrom="column">
              <wp:posOffset>-171450</wp:posOffset>
            </wp:positionH>
            <wp:positionV relativeFrom="paragraph">
              <wp:posOffset>-876935</wp:posOffset>
            </wp:positionV>
            <wp:extent cx="8229600" cy="2352675"/>
            <wp:effectExtent l="0" t="0" r="0" b="9525"/>
            <wp:wrapNone/>
            <wp:docPr id="12" name="Picture 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352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7237AA" w14:textId="77777777" w:rsidR="00CE65EF" w:rsidRPr="00CE65EF" w:rsidRDefault="00CE65EF" w:rsidP="00CE65EF"/>
    <w:p w14:paraId="439F6F52" w14:textId="77777777" w:rsidR="00CE65EF" w:rsidRPr="00CE65EF" w:rsidRDefault="00CE65EF" w:rsidP="00CE65EF"/>
    <w:p w14:paraId="4DDEA18C" w14:textId="77777777" w:rsidR="00CE65EF" w:rsidRPr="00CE65EF" w:rsidRDefault="00CE65EF" w:rsidP="00CE65EF"/>
    <w:p w14:paraId="1AB5BBA9" w14:textId="77777777" w:rsidR="00CE65EF" w:rsidRPr="00CE65EF" w:rsidRDefault="00CE65EF" w:rsidP="00CE65EF"/>
    <w:p w14:paraId="47226C5B" w14:textId="77777777" w:rsidR="00CE65EF" w:rsidRPr="00CE65EF" w:rsidRDefault="00CE65EF" w:rsidP="00CE65EF"/>
    <w:p w14:paraId="37A33C21" w14:textId="77777777" w:rsidR="00CE65EF" w:rsidRPr="00CE65EF" w:rsidRDefault="00CE65EF" w:rsidP="00CE65EF"/>
    <w:p w14:paraId="07645DEC" w14:textId="77777777" w:rsidR="00CE65EF" w:rsidRPr="00CE65EF" w:rsidRDefault="00CE65EF" w:rsidP="00CE65EF"/>
    <w:p w14:paraId="65F4AD65" w14:textId="77777777" w:rsidR="00CE65EF" w:rsidRPr="00CE65EF" w:rsidRDefault="00CE65EF" w:rsidP="00CE65EF"/>
    <w:p w14:paraId="5FB0D244" w14:textId="77777777" w:rsidR="00CE65EF" w:rsidRPr="00CE65EF" w:rsidRDefault="00CE65EF" w:rsidP="00CE65EF"/>
    <w:p w14:paraId="3BA40A19" w14:textId="77777777" w:rsidR="00CE65EF" w:rsidRPr="00CE65EF" w:rsidRDefault="00CE65EF" w:rsidP="00CE65EF"/>
    <w:p w14:paraId="48352C9A" w14:textId="77777777" w:rsidR="00CE65EF" w:rsidRPr="00CE65EF" w:rsidRDefault="00CE65EF" w:rsidP="00CE65EF"/>
    <w:p w14:paraId="12DE1E7D" w14:textId="77777777" w:rsidR="00CE65EF" w:rsidRPr="00CE65EF" w:rsidRDefault="00CE65EF" w:rsidP="00CE65EF"/>
    <w:p w14:paraId="502886BD" w14:textId="77777777" w:rsidR="00CE65EF" w:rsidRPr="00CE65EF" w:rsidRDefault="00CE65EF" w:rsidP="00CE65EF"/>
    <w:p w14:paraId="69A43A72" w14:textId="77777777" w:rsidR="00CE65EF" w:rsidRPr="00CE65EF" w:rsidRDefault="00CE65EF" w:rsidP="00CE65EF"/>
    <w:p w14:paraId="622A731F" w14:textId="77777777" w:rsidR="00CE65EF" w:rsidRPr="00CE65EF" w:rsidRDefault="00CE65EF" w:rsidP="00CE65EF"/>
    <w:p w14:paraId="436C837E" w14:textId="77777777" w:rsidR="00CE65EF" w:rsidRPr="00CE65EF" w:rsidRDefault="00CE65EF" w:rsidP="00CE65EF"/>
    <w:p w14:paraId="75AD5ED3" w14:textId="77777777" w:rsidR="00CE65EF" w:rsidRPr="00CE65EF" w:rsidRDefault="00CE65EF" w:rsidP="00CE65EF"/>
    <w:p w14:paraId="1E02E6D4" w14:textId="77777777" w:rsidR="00CE65EF" w:rsidRPr="00CE65EF" w:rsidRDefault="00CE65EF" w:rsidP="00CE65EF"/>
    <w:p w14:paraId="6284FD6F" w14:textId="77777777" w:rsidR="00CE65EF" w:rsidRPr="00CE65EF" w:rsidRDefault="00CE65EF" w:rsidP="00CE65EF"/>
    <w:p w14:paraId="25306238" w14:textId="77777777" w:rsidR="00CE65EF" w:rsidRPr="00CE65EF" w:rsidRDefault="00CE65EF" w:rsidP="00CE65EF"/>
    <w:p w14:paraId="207EE9F5" w14:textId="77777777" w:rsidR="00CE65EF" w:rsidRPr="00CE65EF" w:rsidRDefault="00CE65EF" w:rsidP="00CE65EF"/>
    <w:p w14:paraId="61F3CB43" w14:textId="77777777" w:rsidR="00CE65EF" w:rsidRPr="00CE65EF" w:rsidRDefault="00CE65EF" w:rsidP="00CE65EF"/>
    <w:p w14:paraId="3679BFDC" w14:textId="77777777" w:rsidR="00CE65EF" w:rsidRPr="00CE65EF" w:rsidRDefault="00CE65EF" w:rsidP="00CE65EF"/>
    <w:p w14:paraId="7171A2DF" w14:textId="77777777" w:rsidR="00CE65EF" w:rsidRPr="00CE65EF" w:rsidRDefault="00CE65EF" w:rsidP="00CE65EF"/>
    <w:p w14:paraId="2FBDCDBC" w14:textId="77777777" w:rsidR="00CE65EF" w:rsidRPr="00CE65EF" w:rsidRDefault="00CE65EF" w:rsidP="00CE65EF"/>
    <w:p w14:paraId="1CA9F101" w14:textId="77777777" w:rsidR="00CE65EF" w:rsidRPr="00CE65EF" w:rsidRDefault="00CE65EF" w:rsidP="00CE65EF"/>
    <w:p w14:paraId="21CA50DA" w14:textId="77777777" w:rsidR="00CE65EF" w:rsidRPr="00CE65EF" w:rsidRDefault="00CE65EF" w:rsidP="00CE65EF"/>
    <w:p w14:paraId="4F4182D5" w14:textId="77777777" w:rsidR="00CE65EF" w:rsidRPr="00CE65EF" w:rsidRDefault="00CE65EF" w:rsidP="00CE65EF"/>
    <w:p w14:paraId="3502B8E3" w14:textId="77777777" w:rsidR="00CE65EF" w:rsidRPr="00CE65EF" w:rsidRDefault="00CE65EF" w:rsidP="00CE65EF"/>
    <w:p w14:paraId="585E47E5" w14:textId="77777777" w:rsidR="00CE65EF" w:rsidRPr="00CE65EF" w:rsidRDefault="00CE65EF" w:rsidP="00CE65EF"/>
    <w:p w14:paraId="741F9EC1" w14:textId="77777777" w:rsidR="00CE65EF" w:rsidRPr="00CE65EF" w:rsidRDefault="00CE65EF" w:rsidP="00CE65EF"/>
    <w:p w14:paraId="146B1213" w14:textId="77777777" w:rsidR="00CE65EF" w:rsidRPr="00CE65EF" w:rsidRDefault="00CE65EF" w:rsidP="00CE65EF"/>
    <w:p w14:paraId="442BB326" w14:textId="77777777" w:rsidR="00CE65EF" w:rsidRPr="00CE65EF" w:rsidRDefault="00CE65EF" w:rsidP="00CE65EF"/>
    <w:p w14:paraId="05CCEEB5" w14:textId="77777777" w:rsidR="00CE65EF" w:rsidRPr="00CE65EF" w:rsidRDefault="00CE65EF" w:rsidP="00CE65EF"/>
    <w:p w14:paraId="4C7F397C" w14:textId="77777777" w:rsidR="00CE65EF" w:rsidRPr="00CE65EF" w:rsidRDefault="00CE65EF" w:rsidP="00CE65EF"/>
    <w:p w14:paraId="26702FE9" w14:textId="77777777" w:rsidR="00CE65EF" w:rsidRPr="00CE65EF" w:rsidRDefault="00CE65EF" w:rsidP="00CE65EF"/>
    <w:p w14:paraId="22B014DC" w14:textId="77777777" w:rsidR="00CE65EF" w:rsidRPr="00CE65EF" w:rsidRDefault="00CE65EF" w:rsidP="00CE65EF"/>
    <w:p w14:paraId="6E31F303" w14:textId="77777777" w:rsidR="00CE65EF" w:rsidRPr="00CE65EF" w:rsidRDefault="00CE65EF" w:rsidP="00CE65EF"/>
    <w:p w14:paraId="1C2DD4BA" w14:textId="77777777" w:rsidR="00CE65EF" w:rsidRPr="00CE65EF" w:rsidRDefault="00CE65EF" w:rsidP="00CE65EF"/>
    <w:p w14:paraId="20E98FDA" w14:textId="77777777" w:rsidR="00CE65EF" w:rsidRPr="00CE65EF" w:rsidRDefault="00CE65EF" w:rsidP="00CE65EF"/>
    <w:p w14:paraId="2F9DCD3B" w14:textId="77777777" w:rsidR="00CE65EF" w:rsidRPr="00CE65EF" w:rsidRDefault="00CE65EF" w:rsidP="00CE65EF"/>
    <w:p w14:paraId="0127297A" w14:textId="77777777" w:rsidR="00CE65EF" w:rsidRDefault="00CE65EF" w:rsidP="00CE65EF"/>
    <w:p w14:paraId="74B03AEE" w14:textId="77777777" w:rsidR="00CE65EF" w:rsidRDefault="00CE65EF" w:rsidP="00CE65EF"/>
    <w:p w14:paraId="3176B794" w14:textId="77777777" w:rsidR="00CE65EF" w:rsidRDefault="00CE65EF" w:rsidP="00CE65EF">
      <w:pPr>
        <w:ind w:firstLine="708"/>
      </w:pPr>
    </w:p>
    <w:p w14:paraId="2A6C5F33" w14:textId="77777777" w:rsidR="00CE65EF" w:rsidRDefault="00CE65EF" w:rsidP="00CE65EF">
      <w:pPr>
        <w:ind w:firstLine="708"/>
      </w:pPr>
    </w:p>
    <w:p w14:paraId="2AF0CD8F" w14:textId="77777777" w:rsidR="00CE65EF" w:rsidRDefault="00CE65EF" w:rsidP="00CE65EF">
      <w:pPr>
        <w:ind w:firstLine="708"/>
      </w:pPr>
    </w:p>
    <w:p w14:paraId="7D930290" w14:textId="77777777" w:rsidR="00CE65EF" w:rsidRDefault="00CE65EF" w:rsidP="00CE65EF">
      <w:pPr>
        <w:ind w:firstLine="708"/>
      </w:pPr>
    </w:p>
    <w:p w14:paraId="34F9CD72" w14:textId="77777777" w:rsidR="00CE65EF" w:rsidRDefault="00CE65EF" w:rsidP="00CE65EF">
      <w:pPr>
        <w:ind w:firstLine="708"/>
      </w:pPr>
    </w:p>
    <w:p w14:paraId="5D363F6E" w14:textId="77777777" w:rsidR="00CE65EF" w:rsidRDefault="00CE65EF" w:rsidP="00CE65EF">
      <w:pPr>
        <w:ind w:firstLine="708"/>
      </w:pPr>
    </w:p>
    <w:p w14:paraId="10E72FF8" w14:textId="77777777" w:rsidR="00CE65EF" w:rsidRDefault="00CE65EF" w:rsidP="00CE65EF">
      <w:pPr>
        <w:ind w:firstLine="708"/>
      </w:pPr>
    </w:p>
    <w:p w14:paraId="690B0E46" w14:textId="77777777" w:rsidR="00CE65EF" w:rsidRDefault="00CE65EF" w:rsidP="00CE65EF">
      <w:pPr>
        <w:ind w:firstLine="708"/>
      </w:pPr>
    </w:p>
    <w:p w14:paraId="04567E7E" w14:textId="74A5C2BD" w:rsidR="00CE65EF" w:rsidRDefault="00715437" w:rsidP="00CE65EF">
      <w:pPr>
        <w:ind w:firstLine="708"/>
      </w:pPr>
      <w:r>
        <w:rPr>
          <w:noProof/>
          <w:lang w:eastAsia="en-US"/>
        </w:rPr>
        <w:lastRenderedPageBreak/>
        <w:drawing>
          <wp:anchor distT="0" distB="0" distL="114300" distR="114300" simplePos="0" relativeHeight="251634688" behindDoc="1" locked="0" layoutInCell="1" allowOverlap="1" wp14:anchorId="66445937" wp14:editId="6774C481">
            <wp:simplePos x="0" y="0"/>
            <wp:positionH relativeFrom="column">
              <wp:posOffset>-194872</wp:posOffset>
            </wp:positionH>
            <wp:positionV relativeFrom="paragraph">
              <wp:posOffset>-853180</wp:posOffset>
            </wp:positionV>
            <wp:extent cx="8229600" cy="2352675"/>
            <wp:effectExtent l="0" t="0" r="0" b="9525"/>
            <wp:wrapNone/>
            <wp:docPr id="15" name="Picture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352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D1EC5" w14:textId="0CAA8A2C" w:rsidR="002236DB" w:rsidRPr="00715437" w:rsidRDefault="002236DB" w:rsidP="00CE65EF">
      <w:pPr>
        <w:ind w:firstLine="708"/>
        <w:rPr>
          <w:sz w:val="44"/>
          <w:szCs w:val="44"/>
        </w:rPr>
      </w:pPr>
    </w:p>
    <w:p w14:paraId="0E6C64BE" w14:textId="34B14347" w:rsidR="002236DB" w:rsidRDefault="00D4554F" w:rsidP="00CE65EF">
      <w:pPr>
        <w:ind w:firstLine="708"/>
      </w:pPr>
      <w:r>
        <w:rPr>
          <w:noProof/>
        </w:rPr>
        <w:drawing>
          <wp:anchor distT="0" distB="0" distL="114300" distR="114300" simplePos="0" relativeHeight="251639808" behindDoc="0" locked="0" layoutInCell="1" allowOverlap="1" wp14:anchorId="5F5DA3EB" wp14:editId="759B129D">
            <wp:simplePos x="0" y="0"/>
            <wp:positionH relativeFrom="column">
              <wp:posOffset>419547</wp:posOffset>
            </wp:positionH>
            <wp:positionV relativeFrom="paragraph">
              <wp:posOffset>1576747</wp:posOffset>
            </wp:positionV>
            <wp:extent cx="6625590" cy="6145530"/>
            <wp:effectExtent l="0" t="0" r="381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5590" cy="6145530"/>
                    </a:xfrm>
                    <a:prstGeom prst="rect">
                      <a:avLst/>
                    </a:prstGeom>
                    <a:noFill/>
                    <a:ln>
                      <a:noFill/>
                    </a:ln>
                  </pic:spPr>
                </pic:pic>
              </a:graphicData>
            </a:graphic>
            <wp14:sizeRelH relativeFrom="page">
              <wp14:pctWidth>0</wp14:pctWidth>
            </wp14:sizeRelH>
            <wp14:sizeRelV relativeFrom="page">
              <wp14:pctHeight>0</wp14:pctHeight>
            </wp14:sizeRelV>
          </wp:anchor>
        </w:drawing>
      </w:r>
      <w:r w:rsidR="00715437">
        <w:rPr>
          <w:noProof/>
          <w:lang w:eastAsia="en-US"/>
        </w:rPr>
        <mc:AlternateContent>
          <mc:Choice Requires="wps">
            <w:drawing>
              <wp:anchor distT="36576" distB="36576" distL="36576" distR="36576" simplePos="0" relativeHeight="251637760" behindDoc="0" locked="0" layoutInCell="1" allowOverlap="1" wp14:anchorId="24D39878" wp14:editId="6BA89C34">
                <wp:simplePos x="0" y="0"/>
                <wp:positionH relativeFrom="column">
                  <wp:posOffset>824459</wp:posOffset>
                </wp:positionH>
                <wp:positionV relativeFrom="page">
                  <wp:posOffset>1453599</wp:posOffset>
                </wp:positionV>
                <wp:extent cx="5895975" cy="1079291"/>
                <wp:effectExtent l="0" t="0" r="9525" b="6985"/>
                <wp:wrapNone/>
                <wp:docPr id="16"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079291"/>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5359DD2" w14:textId="3D76407E" w:rsidR="00715437" w:rsidRPr="00B10841" w:rsidRDefault="00715437" w:rsidP="00715437">
                            <w:pPr>
                              <w:pStyle w:val="MyHeadtitle"/>
                              <w:rPr>
                                <w:b w:val="0"/>
                                <w:bCs w:val="0"/>
                                <w:color w:val="FF0000"/>
                                <w:sz w:val="52"/>
                                <w:szCs w:val="52"/>
                                <w:lang w:val="fr-FR"/>
                              </w:rPr>
                            </w:pPr>
                            <w:r w:rsidRPr="00B10841">
                              <w:rPr>
                                <w:b w:val="0"/>
                                <w:bCs w:val="0"/>
                                <w:color w:val="FF0000"/>
                                <w:sz w:val="52"/>
                                <w:szCs w:val="52"/>
                                <w:lang w:val="fr-FR"/>
                              </w:rPr>
                              <w:t>Statistiques histogramme pour bien décrire notre modèle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39878" id="_x0000_s1033" type="#_x0000_t202" style="position:absolute;left:0;text-align:left;margin-left:64.9pt;margin-top:114.45pt;width:464.25pt;height:85pt;z-index:2516377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" filled="f" fillcolor="#fffffe" stroked="f" strokecolor="#212120" insetpen="t">
                <v:textbox inset="2.88pt,2.88pt,2.88pt,2.88pt">
                  <w:txbxContent>
                    <w:p w14:paraId="65359DD2" w14:textId="3D76407E" w:rsidR="00715437" w:rsidRPr="00B10841" w:rsidRDefault="00715437" w:rsidP="00715437">
                      <w:pPr>
                        <w:pStyle w:val="MyHeadtitle"/>
                        <w:rPr>
                          <w:b w:val="0"/>
                          <w:bCs w:val="0"/>
                          <w:color w:val="FF0000"/>
                          <w:sz w:val="52"/>
                          <w:szCs w:val="52"/>
                          <w:lang w:val="fr-FR"/>
                        </w:rPr>
                      </w:pPr>
                      <w:r w:rsidRPr="00B10841">
                        <w:rPr>
                          <w:b w:val="0"/>
                          <w:bCs w:val="0"/>
                          <w:color w:val="FF0000"/>
                          <w:sz w:val="52"/>
                          <w:szCs w:val="52"/>
                          <w:lang w:val="fr-FR"/>
                        </w:rPr>
                        <w:t>Statistiques histogramme pour bien décrire notre modèle</w:t>
                      </w:r>
                    </w:p>
                  </w:txbxContent>
                </v:textbox>
                <w10:wrap anchory="page"/>
              </v:shape>
            </w:pict>
          </mc:Fallback>
        </mc:AlternateContent>
      </w:r>
    </w:p>
    <w:p w14:paraId="338268F9" w14:textId="77777777" w:rsidR="00B1278B" w:rsidRPr="00B1278B" w:rsidRDefault="00B1278B" w:rsidP="00B1278B"/>
    <w:p w14:paraId="3F57382B" w14:textId="77777777" w:rsidR="00B1278B" w:rsidRPr="00B1278B" w:rsidRDefault="00B1278B" w:rsidP="00B1278B"/>
    <w:p w14:paraId="368B923D" w14:textId="77777777" w:rsidR="00B1278B" w:rsidRPr="00B1278B" w:rsidRDefault="00B1278B" w:rsidP="00B1278B"/>
    <w:p w14:paraId="7FB97537" w14:textId="77777777" w:rsidR="00B1278B" w:rsidRPr="00B1278B" w:rsidRDefault="00B1278B" w:rsidP="00B1278B"/>
    <w:p w14:paraId="173CA86A" w14:textId="77777777" w:rsidR="00B1278B" w:rsidRPr="00B1278B" w:rsidRDefault="00B1278B" w:rsidP="00B1278B"/>
    <w:p w14:paraId="126BB1F0" w14:textId="77777777" w:rsidR="00B1278B" w:rsidRPr="00B1278B" w:rsidRDefault="00B1278B" w:rsidP="00B1278B"/>
    <w:p w14:paraId="3B0BF4C9" w14:textId="77777777" w:rsidR="00B1278B" w:rsidRPr="00B1278B" w:rsidRDefault="00B1278B" w:rsidP="00B1278B"/>
    <w:p w14:paraId="159F1B6B" w14:textId="77777777" w:rsidR="00B1278B" w:rsidRPr="00B1278B" w:rsidRDefault="00B1278B" w:rsidP="00B1278B"/>
    <w:p w14:paraId="4D4812C6" w14:textId="77777777" w:rsidR="00B1278B" w:rsidRPr="00B1278B" w:rsidRDefault="00B1278B" w:rsidP="00B1278B"/>
    <w:p w14:paraId="18DEF9E4" w14:textId="77777777" w:rsidR="00B1278B" w:rsidRPr="00B1278B" w:rsidRDefault="00B1278B" w:rsidP="00B1278B"/>
    <w:p w14:paraId="5BE589E9" w14:textId="77777777" w:rsidR="00B1278B" w:rsidRPr="00B1278B" w:rsidRDefault="00B1278B" w:rsidP="00B1278B"/>
    <w:p w14:paraId="6B309AB4" w14:textId="77777777" w:rsidR="00B1278B" w:rsidRPr="00B1278B" w:rsidRDefault="00B1278B" w:rsidP="00B1278B"/>
    <w:p w14:paraId="544F87DF" w14:textId="77777777" w:rsidR="00B1278B" w:rsidRPr="00B1278B" w:rsidRDefault="00B1278B" w:rsidP="00B1278B"/>
    <w:p w14:paraId="7A475A57" w14:textId="77777777" w:rsidR="00B1278B" w:rsidRPr="00B1278B" w:rsidRDefault="00B1278B" w:rsidP="00B1278B"/>
    <w:p w14:paraId="24A5BA70" w14:textId="77777777" w:rsidR="00B1278B" w:rsidRPr="00B1278B" w:rsidRDefault="00B1278B" w:rsidP="00B1278B"/>
    <w:p w14:paraId="3C06CE67" w14:textId="77777777" w:rsidR="00B1278B" w:rsidRPr="00B1278B" w:rsidRDefault="00B1278B" w:rsidP="00B1278B"/>
    <w:p w14:paraId="01F14985" w14:textId="77777777" w:rsidR="00B1278B" w:rsidRPr="00B1278B" w:rsidRDefault="00B1278B" w:rsidP="00B1278B"/>
    <w:p w14:paraId="70AFEF7C" w14:textId="77777777" w:rsidR="00B1278B" w:rsidRPr="00B1278B" w:rsidRDefault="00B1278B" w:rsidP="00B1278B"/>
    <w:p w14:paraId="50B9B9A9" w14:textId="77777777" w:rsidR="00B1278B" w:rsidRPr="00B1278B" w:rsidRDefault="00B1278B" w:rsidP="00B1278B"/>
    <w:p w14:paraId="280994FB" w14:textId="77777777" w:rsidR="00B1278B" w:rsidRPr="00B1278B" w:rsidRDefault="00B1278B" w:rsidP="00B1278B"/>
    <w:p w14:paraId="653E325C" w14:textId="77777777" w:rsidR="00B1278B" w:rsidRPr="00B1278B" w:rsidRDefault="00B1278B" w:rsidP="00B1278B"/>
    <w:p w14:paraId="23A8FBFB" w14:textId="77777777" w:rsidR="00B1278B" w:rsidRPr="00B1278B" w:rsidRDefault="00B1278B" w:rsidP="00B1278B"/>
    <w:p w14:paraId="7DD2BF53" w14:textId="77777777" w:rsidR="00B1278B" w:rsidRPr="00B1278B" w:rsidRDefault="00B1278B" w:rsidP="00B1278B"/>
    <w:p w14:paraId="1D5071C6" w14:textId="77777777" w:rsidR="00B1278B" w:rsidRPr="00B1278B" w:rsidRDefault="00B1278B" w:rsidP="00B1278B"/>
    <w:p w14:paraId="7E4F93FD" w14:textId="77777777" w:rsidR="00B1278B" w:rsidRPr="00B1278B" w:rsidRDefault="00B1278B" w:rsidP="00B1278B"/>
    <w:p w14:paraId="21CC940D" w14:textId="77777777" w:rsidR="00B1278B" w:rsidRPr="00B1278B" w:rsidRDefault="00B1278B" w:rsidP="00B1278B"/>
    <w:p w14:paraId="1A9B9BF4" w14:textId="77777777" w:rsidR="00B1278B" w:rsidRPr="00B1278B" w:rsidRDefault="00B1278B" w:rsidP="00B1278B"/>
    <w:p w14:paraId="374310B8" w14:textId="77777777" w:rsidR="00B1278B" w:rsidRPr="00B1278B" w:rsidRDefault="00B1278B" w:rsidP="00B1278B"/>
    <w:p w14:paraId="4B4825EF" w14:textId="77777777" w:rsidR="00B1278B" w:rsidRPr="00B1278B" w:rsidRDefault="00B1278B" w:rsidP="00B1278B"/>
    <w:p w14:paraId="2DB009D2" w14:textId="77777777" w:rsidR="00B1278B" w:rsidRPr="00B1278B" w:rsidRDefault="00B1278B" w:rsidP="00B1278B"/>
    <w:p w14:paraId="19E34DCB" w14:textId="77777777" w:rsidR="00B1278B" w:rsidRPr="00B1278B" w:rsidRDefault="00B1278B" w:rsidP="00B1278B"/>
    <w:p w14:paraId="79DD4F85" w14:textId="77777777" w:rsidR="00B1278B" w:rsidRPr="00B1278B" w:rsidRDefault="00B1278B" w:rsidP="00B1278B"/>
    <w:p w14:paraId="58E686A7" w14:textId="77777777" w:rsidR="00B1278B" w:rsidRPr="00B1278B" w:rsidRDefault="00B1278B" w:rsidP="00B1278B"/>
    <w:p w14:paraId="0E1B8DE5" w14:textId="77777777" w:rsidR="00B1278B" w:rsidRPr="00B1278B" w:rsidRDefault="00B1278B" w:rsidP="00B1278B"/>
    <w:p w14:paraId="143CF2E8" w14:textId="77777777" w:rsidR="00B1278B" w:rsidRPr="00B1278B" w:rsidRDefault="00B1278B" w:rsidP="00B1278B"/>
    <w:p w14:paraId="7A17244E" w14:textId="77777777" w:rsidR="00B1278B" w:rsidRPr="00B1278B" w:rsidRDefault="00B1278B" w:rsidP="00B1278B"/>
    <w:p w14:paraId="6B299D25" w14:textId="77777777" w:rsidR="00B1278B" w:rsidRPr="00B1278B" w:rsidRDefault="00B1278B" w:rsidP="00B1278B"/>
    <w:p w14:paraId="2C1FE8E8" w14:textId="77777777" w:rsidR="00B1278B" w:rsidRPr="00B1278B" w:rsidRDefault="00B1278B" w:rsidP="00B1278B"/>
    <w:p w14:paraId="55B740FF" w14:textId="77777777" w:rsidR="00B1278B" w:rsidRPr="00B1278B" w:rsidRDefault="00B1278B" w:rsidP="00B1278B"/>
    <w:p w14:paraId="69E4F634" w14:textId="77777777" w:rsidR="00B1278B" w:rsidRDefault="00B1278B" w:rsidP="00B1278B"/>
    <w:p w14:paraId="3D93ECE1" w14:textId="77777777" w:rsidR="00B1278B" w:rsidRDefault="00B1278B" w:rsidP="00B1278B"/>
    <w:p w14:paraId="03F75AD8" w14:textId="77777777" w:rsidR="00B1278B" w:rsidRDefault="00B1278B" w:rsidP="00B1278B"/>
    <w:p w14:paraId="093A098F" w14:textId="77777777" w:rsidR="00B1278B" w:rsidRDefault="00B1278B" w:rsidP="00B1278B"/>
    <w:p w14:paraId="55E9F1E8" w14:textId="77777777" w:rsidR="00B1278B" w:rsidRDefault="00B1278B" w:rsidP="00B1278B"/>
    <w:p w14:paraId="088C8901" w14:textId="77777777" w:rsidR="00B1278B" w:rsidRDefault="00B1278B" w:rsidP="00B1278B"/>
    <w:p w14:paraId="06F49F7C" w14:textId="77777777" w:rsidR="00B1278B" w:rsidRDefault="00B1278B" w:rsidP="00B1278B"/>
    <w:p w14:paraId="4D3CC759" w14:textId="77777777" w:rsidR="00B1278B" w:rsidRDefault="00B1278B" w:rsidP="00B1278B"/>
    <w:p w14:paraId="508F9723" w14:textId="033209F9" w:rsidR="00B1278B" w:rsidRDefault="00CF227D" w:rsidP="00B1278B">
      <w:r>
        <w:rPr>
          <w:noProof/>
        </w:rPr>
        <w:lastRenderedPageBreak/>
        <w:drawing>
          <wp:anchor distT="0" distB="0" distL="114300" distR="114300" simplePos="0" relativeHeight="251646976" behindDoc="0" locked="0" layoutInCell="1" allowOverlap="1" wp14:anchorId="5D4F4B63" wp14:editId="0E16E471">
            <wp:simplePos x="0" y="0"/>
            <wp:positionH relativeFrom="column">
              <wp:posOffset>419725</wp:posOffset>
            </wp:positionH>
            <wp:positionV relativeFrom="paragraph">
              <wp:posOffset>2028118</wp:posOffset>
            </wp:positionV>
            <wp:extent cx="7435215" cy="539623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35215" cy="539623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E87">
        <w:rPr>
          <w:noProof/>
          <w:lang w:eastAsia="en-US"/>
        </w:rPr>
        <mc:AlternateContent>
          <mc:Choice Requires="wps">
            <w:drawing>
              <wp:anchor distT="36576" distB="36576" distL="36576" distR="36576" simplePos="0" relativeHeight="251644928" behindDoc="0" locked="0" layoutInCell="1" allowOverlap="1" wp14:anchorId="0966BD9A" wp14:editId="46F3AC74">
                <wp:simplePos x="0" y="0"/>
                <wp:positionH relativeFrom="column">
                  <wp:posOffset>824459</wp:posOffset>
                </wp:positionH>
                <wp:positionV relativeFrom="page">
                  <wp:posOffset>1169566</wp:posOffset>
                </wp:positionV>
                <wp:extent cx="5895975" cy="1079291"/>
                <wp:effectExtent l="0" t="0" r="9525" b="6985"/>
                <wp:wrapNone/>
                <wp:docPr id="19"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079291"/>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3F811BC" w14:textId="0EF57E4C" w:rsidR="00610E87" w:rsidRPr="00B10841" w:rsidRDefault="00610E87" w:rsidP="00610E87">
                            <w:pPr>
                              <w:pStyle w:val="MyHeadtitle"/>
                              <w:rPr>
                                <w:b w:val="0"/>
                                <w:bCs w:val="0"/>
                                <w:color w:val="FF0000"/>
                                <w:sz w:val="52"/>
                                <w:szCs w:val="52"/>
                                <w:lang w:val="fr-FR"/>
                              </w:rPr>
                            </w:pPr>
                            <w:r w:rsidRPr="00B10841">
                              <w:rPr>
                                <w:b w:val="0"/>
                                <w:bCs w:val="0"/>
                                <w:color w:val="FF0000"/>
                                <w:sz w:val="52"/>
                                <w:szCs w:val="52"/>
                                <w:lang w:val="fr-FR"/>
                              </w:rPr>
                              <w:t xml:space="preserve">Statistiques </w:t>
                            </w:r>
                            <w:r w:rsidR="00CB77D4">
                              <w:rPr>
                                <w:b w:val="0"/>
                                <w:bCs w:val="0"/>
                                <w:color w:val="FF0000"/>
                                <w:sz w:val="52"/>
                                <w:szCs w:val="52"/>
                                <w:lang w:val="fr-FR"/>
                              </w:rPr>
                              <w:t>de dispersion de nos données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6BD9A" id="_x0000_s1034" type="#_x0000_t202" style="position:absolute;margin-left:64.9pt;margin-top:92.1pt;width:464.25pt;height:85pt;z-index:2516449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" filled="f" fillcolor="#fffffe" stroked="f" strokecolor="#212120" insetpen="t">
                <v:textbox inset="2.88pt,2.88pt,2.88pt,2.88pt">
                  <w:txbxContent>
                    <w:p w14:paraId="43F811BC" w14:textId="0EF57E4C" w:rsidR="00610E87" w:rsidRPr="00B10841" w:rsidRDefault="00610E87" w:rsidP="00610E87">
                      <w:pPr>
                        <w:pStyle w:val="MyHeadtitle"/>
                        <w:rPr>
                          <w:b w:val="0"/>
                          <w:bCs w:val="0"/>
                          <w:color w:val="FF0000"/>
                          <w:sz w:val="52"/>
                          <w:szCs w:val="52"/>
                          <w:lang w:val="fr-FR"/>
                        </w:rPr>
                      </w:pPr>
                      <w:r w:rsidRPr="00B10841">
                        <w:rPr>
                          <w:b w:val="0"/>
                          <w:bCs w:val="0"/>
                          <w:color w:val="FF0000"/>
                          <w:sz w:val="52"/>
                          <w:szCs w:val="52"/>
                          <w:lang w:val="fr-FR"/>
                        </w:rPr>
                        <w:t xml:space="preserve">Statistiques </w:t>
                      </w:r>
                      <w:r w:rsidR="00CB77D4">
                        <w:rPr>
                          <w:b w:val="0"/>
                          <w:bCs w:val="0"/>
                          <w:color w:val="FF0000"/>
                          <w:sz w:val="52"/>
                          <w:szCs w:val="52"/>
                          <w:lang w:val="fr-FR"/>
                        </w:rPr>
                        <w:t>de dispersion de nos données</w:t>
                      </w:r>
                    </w:p>
                  </w:txbxContent>
                </v:textbox>
                <w10:wrap anchory="page"/>
              </v:shape>
            </w:pict>
          </mc:Fallback>
        </mc:AlternateContent>
      </w:r>
      <w:r w:rsidR="004C6218">
        <w:rPr>
          <w:noProof/>
          <w:lang w:eastAsia="en-US"/>
        </w:rPr>
        <w:drawing>
          <wp:anchor distT="0" distB="0" distL="114300" distR="114300" simplePos="0" relativeHeight="251641856" behindDoc="1" locked="0" layoutInCell="1" allowOverlap="1" wp14:anchorId="01AE885E" wp14:editId="2793C290">
            <wp:simplePos x="0" y="0"/>
            <wp:positionH relativeFrom="column">
              <wp:posOffset>0</wp:posOffset>
            </wp:positionH>
            <wp:positionV relativeFrom="paragraph">
              <wp:posOffset>-914806</wp:posOffset>
            </wp:positionV>
            <wp:extent cx="8229600" cy="2352675"/>
            <wp:effectExtent l="0" t="0" r="0" b="9525"/>
            <wp:wrapNone/>
            <wp:docPr id="18" name="Picture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352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AB9D08" w14:textId="77777777" w:rsidR="00066467" w:rsidRPr="00066467" w:rsidRDefault="00066467" w:rsidP="00066467"/>
    <w:p w14:paraId="0D8103C4" w14:textId="77777777" w:rsidR="00066467" w:rsidRPr="00066467" w:rsidRDefault="00066467" w:rsidP="00066467"/>
    <w:p w14:paraId="4F082519" w14:textId="77777777" w:rsidR="00066467" w:rsidRPr="00066467" w:rsidRDefault="00066467" w:rsidP="00066467"/>
    <w:p w14:paraId="12919381" w14:textId="77777777" w:rsidR="00066467" w:rsidRPr="00066467" w:rsidRDefault="00066467" w:rsidP="00066467"/>
    <w:p w14:paraId="731BFEA0" w14:textId="77777777" w:rsidR="00066467" w:rsidRPr="00066467" w:rsidRDefault="00066467" w:rsidP="00066467"/>
    <w:p w14:paraId="021928C9" w14:textId="77777777" w:rsidR="00066467" w:rsidRPr="00066467" w:rsidRDefault="00066467" w:rsidP="00066467"/>
    <w:p w14:paraId="62D54652" w14:textId="77777777" w:rsidR="00066467" w:rsidRPr="00066467" w:rsidRDefault="00066467" w:rsidP="00066467"/>
    <w:p w14:paraId="7A1B76CF" w14:textId="77777777" w:rsidR="00066467" w:rsidRPr="00066467" w:rsidRDefault="00066467" w:rsidP="00066467"/>
    <w:p w14:paraId="2F7D9B16" w14:textId="77777777" w:rsidR="00066467" w:rsidRPr="00066467" w:rsidRDefault="00066467" w:rsidP="00066467"/>
    <w:p w14:paraId="7AD5F7C1" w14:textId="77777777" w:rsidR="00066467" w:rsidRPr="00066467" w:rsidRDefault="00066467" w:rsidP="00066467"/>
    <w:p w14:paraId="616B7187" w14:textId="77777777" w:rsidR="00066467" w:rsidRPr="00066467" w:rsidRDefault="00066467" w:rsidP="00066467"/>
    <w:p w14:paraId="00778FCF" w14:textId="77777777" w:rsidR="00066467" w:rsidRPr="00066467" w:rsidRDefault="00066467" w:rsidP="00066467"/>
    <w:p w14:paraId="4A63622D" w14:textId="77777777" w:rsidR="00066467" w:rsidRPr="00066467" w:rsidRDefault="00066467" w:rsidP="00066467"/>
    <w:p w14:paraId="400884DC" w14:textId="77777777" w:rsidR="00066467" w:rsidRPr="00066467" w:rsidRDefault="00066467" w:rsidP="00066467"/>
    <w:p w14:paraId="5409DABC" w14:textId="77777777" w:rsidR="00066467" w:rsidRDefault="00066467" w:rsidP="00066467"/>
    <w:p w14:paraId="3BB8AC04" w14:textId="77777777" w:rsidR="00066467" w:rsidRDefault="00066467" w:rsidP="00066467"/>
    <w:p w14:paraId="7BAC1190" w14:textId="77777777" w:rsidR="00066467" w:rsidRDefault="00066467" w:rsidP="00066467"/>
    <w:p w14:paraId="6A3A9787" w14:textId="77777777" w:rsidR="00066467" w:rsidRDefault="00066467" w:rsidP="00066467"/>
    <w:p w14:paraId="35E7F1C3" w14:textId="77777777" w:rsidR="00066467" w:rsidRDefault="00066467" w:rsidP="00066467"/>
    <w:p w14:paraId="12FA37DE" w14:textId="77777777" w:rsidR="00066467" w:rsidRDefault="00066467" w:rsidP="00066467"/>
    <w:p w14:paraId="76BC0EC5" w14:textId="5AAB14BF" w:rsidR="00066467" w:rsidRDefault="00066467" w:rsidP="00066467">
      <w:r>
        <w:rPr>
          <w:noProof/>
          <w:lang w:eastAsia="en-US"/>
        </w:rPr>
        <w:lastRenderedPageBreak/>
        <w:drawing>
          <wp:anchor distT="0" distB="0" distL="114300" distR="114300" simplePos="0" relativeHeight="251650048" behindDoc="1" locked="0" layoutInCell="1" allowOverlap="1" wp14:anchorId="3DD9A8FF" wp14:editId="223CA953">
            <wp:simplePos x="0" y="0"/>
            <wp:positionH relativeFrom="column">
              <wp:posOffset>-14990</wp:posOffset>
            </wp:positionH>
            <wp:positionV relativeFrom="paragraph">
              <wp:posOffset>-909289</wp:posOffset>
            </wp:positionV>
            <wp:extent cx="8229600" cy="2352675"/>
            <wp:effectExtent l="0" t="0" r="0" b="9525"/>
            <wp:wrapNone/>
            <wp:docPr id="22" name="Picture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352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8E9ACD" w14:textId="5F64F008" w:rsidR="00066467" w:rsidRPr="00066467" w:rsidRDefault="00066467" w:rsidP="00066467"/>
    <w:p w14:paraId="7985519F" w14:textId="7845804F" w:rsidR="00066467" w:rsidRPr="00066467" w:rsidRDefault="00066467" w:rsidP="00066467"/>
    <w:p w14:paraId="34D6D00C" w14:textId="7527CD37" w:rsidR="00066467" w:rsidRPr="00066467" w:rsidRDefault="00066467" w:rsidP="00066467"/>
    <w:p w14:paraId="5E4D0AD4" w14:textId="12F8B516" w:rsidR="00066467" w:rsidRPr="00066467" w:rsidRDefault="00443629" w:rsidP="00066467">
      <w:r>
        <w:rPr>
          <w:noProof/>
          <w:lang w:eastAsia="en-US"/>
        </w:rPr>
        <mc:AlternateContent>
          <mc:Choice Requires="wps">
            <w:drawing>
              <wp:anchor distT="36576" distB="36576" distL="36576" distR="36576" simplePos="0" relativeHeight="251652096" behindDoc="0" locked="0" layoutInCell="1" allowOverlap="1" wp14:anchorId="63513DD2" wp14:editId="728FF8C3">
                <wp:simplePos x="0" y="0"/>
                <wp:positionH relativeFrom="column">
                  <wp:posOffset>809469</wp:posOffset>
                </wp:positionH>
                <wp:positionV relativeFrom="page">
                  <wp:posOffset>1334126</wp:posOffset>
                </wp:positionV>
                <wp:extent cx="4497049" cy="794478"/>
                <wp:effectExtent l="0" t="0" r="0" b="5715"/>
                <wp:wrapNone/>
                <wp:docPr id="23"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7049" cy="794478"/>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C521659" w14:textId="1AE706BE" w:rsidR="008267D0" w:rsidRPr="00B10841" w:rsidRDefault="008F24D9" w:rsidP="008267D0">
                            <w:pPr>
                              <w:pStyle w:val="MyHeadtitle"/>
                              <w:rPr>
                                <w:b w:val="0"/>
                                <w:bCs w:val="0"/>
                                <w:color w:val="FF0000"/>
                                <w:sz w:val="52"/>
                                <w:szCs w:val="52"/>
                                <w:lang w:val="fr-FR"/>
                              </w:rPr>
                            </w:pPr>
                            <w:r>
                              <w:rPr>
                                <w:b w:val="0"/>
                                <w:bCs w:val="0"/>
                                <w:color w:val="FF0000"/>
                                <w:sz w:val="52"/>
                                <w:szCs w:val="52"/>
                                <w:lang w:val="fr-FR"/>
                              </w:rPr>
                              <w:t xml:space="preserve">Statistiques </w:t>
                            </w:r>
                            <w:r w:rsidR="00351620">
                              <w:rPr>
                                <w:b w:val="0"/>
                                <w:bCs w:val="0"/>
                                <w:color w:val="FF0000"/>
                                <w:sz w:val="52"/>
                                <w:szCs w:val="52"/>
                                <w:lang w:val="fr-FR"/>
                              </w:rPr>
                              <w:t>numériques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13DD2" id="_x0000_s1035" type="#_x0000_t202" style="position:absolute;margin-left:63.75pt;margin-top:105.05pt;width:354.1pt;height:62.55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" filled="f" fillcolor="#fffffe" stroked="f" strokecolor="#212120" insetpen="t">
                <v:textbox inset="2.88pt,2.88pt,2.88pt,2.88pt">
                  <w:txbxContent>
                    <w:p w14:paraId="4C521659" w14:textId="1AE706BE" w:rsidR="008267D0" w:rsidRPr="00B10841" w:rsidRDefault="008F24D9" w:rsidP="008267D0">
                      <w:pPr>
                        <w:pStyle w:val="MyHeadtitle"/>
                        <w:rPr>
                          <w:b w:val="0"/>
                          <w:bCs w:val="0"/>
                          <w:color w:val="FF0000"/>
                          <w:sz w:val="52"/>
                          <w:szCs w:val="52"/>
                          <w:lang w:val="fr-FR"/>
                        </w:rPr>
                      </w:pPr>
                      <w:r>
                        <w:rPr>
                          <w:b w:val="0"/>
                          <w:bCs w:val="0"/>
                          <w:color w:val="FF0000"/>
                          <w:sz w:val="52"/>
                          <w:szCs w:val="52"/>
                          <w:lang w:val="fr-FR"/>
                        </w:rPr>
                        <w:t xml:space="preserve">Statistiques </w:t>
                      </w:r>
                      <w:r w:rsidR="00351620">
                        <w:rPr>
                          <w:b w:val="0"/>
                          <w:bCs w:val="0"/>
                          <w:color w:val="FF0000"/>
                          <w:sz w:val="52"/>
                          <w:szCs w:val="52"/>
                          <w:lang w:val="fr-FR"/>
                        </w:rPr>
                        <w:t>numériques</w:t>
                      </w:r>
                    </w:p>
                  </w:txbxContent>
                </v:textbox>
                <w10:wrap anchory="page"/>
              </v:shape>
            </w:pict>
          </mc:Fallback>
        </mc:AlternateContent>
      </w:r>
    </w:p>
    <w:p w14:paraId="7F3C4F1C" w14:textId="77777777" w:rsidR="00066467" w:rsidRPr="00066467" w:rsidRDefault="00066467" w:rsidP="00066467"/>
    <w:p w14:paraId="59B5D997" w14:textId="77777777" w:rsidR="00066467" w:rsidRPr="00066467" w:rsidRDefault="00066467" w:rsidP="00066467"/>
    <w:p w14:paraId="56CF270C" w14:textId="77777777" w:rsidR="00066467" w:rsidRPr="00066467" w:rsidRDefault="00066467" w:rsidP="00066467"/>
    <w:p w14:paraId="4CAF4C62" w14:textId="77777777" w:rsidR="00066467" w:rsidRPr="00066467" w:rsidRDefault="00066467" w:rsidP="00066467"/>
    <w:p w14:paraId="5CFCEB33" w14:textId="77777777" w:rsidR="00066467" w:rsidRPr="00066467" w:rsidRDefault="00066467" w:rsidP="00066467"/>
    <w:p w14:paraId="0E3466BC" w14:textId="77777777" w:rsidR="00066467" w:rsidRPr="00066467" w:rsidRDefault="00066467" w:rsidP="00066467"/>
    <w:p w14:paraId="7E106E40" w14:textId="77777777" w:rsidR="00066467" w:rsidRPr="00066467" w:rsidRDefault="00066467" w:rsidP="00066467"/>
    <w:p w14:paraId="77D14FCD" w14:textId="77777777" w:rsidR="00066467" w:rsidRPr="00066467" w:rsidRDefault="00066467" w:rsidP="00066467"/>
    <w:p w14:paraId="04027203" w14:textId="77777777" w:rsidR="00066467" w:rsidRPr="00066467" w:rsidRDefault="00066467" w:rsidP="00066467"/>
    <w:p w14:paraId="67186006" w14:textId="77777777" w:rsidR="00066467" w:rsidRPr="00066467" w:rsidRDefault="00066467" w:rsidP="00066467"/>
    <w:p w14:paraId="0D3BD2B6" w14:textId="3D8D46C2" w:rsidR="00066467" w:rsidRPr="00066467" w:rsidRDefault="009201C2" w:rsidP="00066467">
      <w:r>
        <w:rPr>
          <w:noProof/>
        </w:rPr>
        <w:drawing>
          <wp:anchor distT="0" distB="0" distL="114300" distR="114300" simplePos="0" relativeHeight="251654144" behindDoc="0" locked="0" layoutInCell="1" allowOverlap="1" wp14:anchorId="4639E400" wp14:editId="61DC03C2">
            <wp:simplePos x="0" y="0"/>
            <wp:positionH relativeFrom="column">
              <wp:posOffset>359410</wp:posOffset>
            </wp:positionH>
            <wp:positionV relativeFrom="paragraph">
              <wp:posOffset>13970</wp:posOffset>
            </wp:positionV>
            <wp:extent cx="6520180" cy="3882390"/>
            <wp:effectExtent l="0" t="0" r="0" b="381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0180" cy="3882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0DD3F5" w14:textId="19CF4BFF" w:rsidR="00066467" w:rsidRPr="00066467" w:rsidRDefault="00066467" w:rsidP="00066467"/>
    <w:p w14:paraId="58F3F95E" w14:textId="556FD00C" w:rsidR="00066467" w:rsidRPr="00066467" w:rsidRDefault="00066467" w:rsidP="00066467"/>
    <w:p w14:paraId="2FB99C84" w14:textId="77777777" w:rsidR="00066467" w:rsidRPr="00066467" w:rsidRDefault="00066467" w:rsidP="00066467"/>
    <w:p w14:paraId="31468844" w14:textId="77777777" w:rsidR="00066467" w:rsidRPr="00066467" w:rsidRDefault="00066467" w:rsidP="00066467"/>
    <w:p w14:paraId="17B11C96" w14:textId="77777777" w:rsidR="00066467" w:rsidRPr="00066467" w:rsidRDefault="00066467" w:rsidP="00066467"/>
    <w:p w14:paraId="7122BC97" w14:textId="77777777" w:rsidR="00066467" w:rsidRPr="00066467" w:rsidRDefault="00066467" w:rsidP="00066467"/>
    <w:p w14:paraId="798BA8B0" w14:textId="77777777" w:rsidR="00066467" w:rsidRPr="00066467" w:rsidRDefault="00066467" w:rsidP="00066467"/>
    <w:p w14:paraId="2F3E4235" w14:textId="77777777" w:rsidR="00066467" w:rsidRPr="00066467" w:rsidRDefault="00066467" w:rsidP="00066467"/>
    <w:p w14:paraId="52849099" w14:textId="77777777" w:rsidR="00066467" w:rsidRPr="00066467" w:rsidRDefault="00066467" w:rsidP="00066467"/>
    <w:p w14:paraId="62868AD1" w14:textId="77777777" w:rsidR="00066467" w:rsidRPr="00066467" w:rsidRDefault="00066467" w:rsidP="00066467"/>
    <w:p w14:paraId="30B42C00" w14:textId="77777777" w:rsidR="00066467" w:rsidRPr="00066467" w:rsidRDefault="00066467" w:rsidP="00066467"/>
    <w:p w14:paraId="6E003F44" w14:textId="77777777" w:rsidR="00066467" w:rsidRPr="00066467" w:rsidRDefault="00066467" w:rsidP="00066467"/>
    <w:p w14:paraId="6E2642FE" w14:textId="77777777" w:rsidR="00066467" w:rsidRPr="00066467" w:rsidRDefault="00066467" w:rsidP="00066467"/>
    <w:p w14:paraId="08CFE7A8" w14:textId="77777777" w:rsidR="00066467" w:rsidRPr="00066467" w:rsidRDefault="00066467" w:rsidP="00066467"/>
    <w:p w14:paraId="5868B1B8" w14:textId="77777777" w:rsidR="00066467" w:rsidRDefault="00066467" w:rsidP="00066467"/>
    <w:p w14:paraId="439F38A0" w14:textId="77777777" w:rsidR="00322275" w:rsidRPr="00322275" w:rsidRDefault="00322275" w:rsidP="00322275"/>
    <w:p w14:paraId="5373D92D" w14:textId="77777777" w:rsidR="00322275" w:rsidRPr="00322275" w:rsidRDefault="00322275" w:rsidP="00322275"/>
    <w:p w14:paraId="4DC73DCA" w14:textId="77777777" w:rsidR="00322275" w:rsidRPr="00322275" w:rsidRDefault="00322275" w:rsidP="00322275"/>
    <w:p w14:paraId="0F07CAE8" w14:textId="77777777" w:rsidR="00322275" w:rsidRPr="00322275" w:rsidRDefault="00322275" w:rsidP="00322275"/>
    <w:p w14:paraId="4954C487" w14:textId="77777777" w:rsidR="00322275" w:rsidRPr="00322275" w:rsidRDefault="00322275" w:rsidP="00322275"/>
    <w:p w14:paraId="45F67A8C" w14:textId="77777777" w:rsidR="00322275" w:rsidRPr="00322275" w:rsidRDefault="00322275" w:rsidP="00322275"/>
    <w:p w14:paraId="66D805D6" w14:textId="77777777" w:rsidR="00322275" w:rsidRPr="00322275" w:rsidRDefault="00322275" w:rsidP="00322275"/>
    <w:p w14:paraId="20BC7717" w14:textId="77777777" w:rsidR="00322275" w:rsidRPr="00322275" w:rsidRDefault="00322275" w:rsidP="00322275"/>
    <w:p w14:paraId="779E8E90" w14:textId="77777777" w:rsidR="00322275" w:rsidRPr="00322275" w:rsidRDefault="00322275" w:rsidP="00322275"/>
    <w:p w14:paraId="04C25E4A" w14:textId="77777777" w:rsidR="00322275" w:rsidRPr="00322275" w:rsidRDefault="00322275" w:rsidP="00322275"/>
    <w:p w14:paraId="5A915603" w14:textId="77777777" w:rsidR="00322275" w:rsidRDefault="00322275" w:rsidP="00322275"/>
    <w:p w14:paraId="7DA7DE72" w14:textId="77777777" w:rsidR="00322275" w:rsidRDefault="00322275" w:rsidP="00322275">
      <w:pPr>
        <w:jc w:val="center"/>
      </w:pPr>
    </w:p>
    <w:p w14:paraId="23FDA414" w14:textId="77777777" w:rsidR="00322275" w:rsidRDefault="00322275" w:rsidP="00322275">
      <w:pPr>
        <w:jc w:val="center"/>
      </w:pPr>
    </w:p>
    <w:p w14:paraId="276B3734" w14:textId="77777777" w:rsidR="00322275" w:rsidRDefault="00322275" w:rsidP="00322275">
      <w:pPr>
        <w:jc w:val="center"/>
      </w:pPr>
    </w:p>
    <w:p w14:paraId="20FE31D4" w14:textId="77777777" w:rsidR="00322275" w:rsidRDefault="00322275" w:rsidP="00322275">
      <w:pPr>
        <w:jc w:val="center"/>
      </w:pPr>
    </w:p>
    <w:p w14:paraId="39C6ABAC" w14:textId="77777777" w:rsidR="00322275" w:rsidRDefault="00322275" w:rsidP="00322275">
      <w:pPr>
        <w:jc w:val="center"/>
      </w:pPr>
    </w:p>
    <w:p w14:paraId="51229013" w14:textId="77777777" w:rsidR="00322275" w:rsidRDefault="00322275" w:rsidP="00322275">
      <w:pPr>
        <w:jc w:val="center"/>
      </w:pPr>
    </w:p>
    <w:p w14:paraId="6EA78E94" w14:textId="77777777" w:rsidR="00322275" w:rsidRDefault="00322275" w:rsidP="00322275">
      <w:pPr>
        <w:jc w:val="center"/>
      </w:pPr>
    </w:p>
    <w:p w14:paraId="34DB4BFC" w14:textId="77777777" w:rsidR="00322275" w:rsidRDefault="00322275" w:rsidP="00322275">
      <w:pPr>
        <w:jc w:val="center"/>
      </w:pPr>
    </w:p>
    <w:p w14:paraId="4B4210BE" w14:textId="77777777" w:rsidR="00322275" w:rsidRDefault="00322275" w:rsidP="001D6339"/>
    <w:p w14:paraId="1C46DDEC" w14:textId="77777777" w:rsidR="001D6339" w:rsidRDefault="001D6339" w:rsidP="001D6339"/>
    <w:p w14:paraId="0AB7636D" w14:textId="7E972435" w:rsidR="001D6339" w:rsidRDefault="0019619D" w:rsidP="001D6339">
      <w:r>
        <w:rPr>
          <w:noProof/>
          <w:lang w:eastAsia="en-US"/>
        </w:rPr>
        <w:lastRenderedPageBreak/>
        <w:drawing>
          <wp:anchor distT="0" distB="0" distL="114300" distR="114300" simplePos="0" relativeHeight="251664384" behindDoc="1" locked="0" layoutInCell="1" allowOverlap="1" wp14:anchorId="544547EA" wp14:editId="7E92561C">
            <wp:simplePos x="0" y="0"/>
            <wp:positionH relativeFrom="column">
              <wp:posOffset>0</wp:posOffset>
            </wp:positionH>
            <wp:positionV relativeFrom="paragraph">
              <wp:posOffset>-939633</wp:posOffset>
            </wp:positionV>
            <wp:extent cx="8229600" cy="2368445"/>
            <wp:effectExtent l="0" t="0" r="0" b="0"/>
            <wp:wrapNone/>
            <wp:docPr id="25" name="Picture 2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45288" cy="2372960"/>
                    </a:xfrm>
                    <a:prstGeom prst="rect">
                      <a:avLst/>
                    </a:prstGeom>
                    <a:noFill/>
                    <a:ln>
                      <a:noFill/>
                    </a:ln>
                  </pic:spPr>
                </pic:pic>
              </a:graphicData>
            </a:graphic>
            <wp14:sizeRelH relativeFrom="page">
              <wp14:pctWidth>0</wp14:pctWidth>
            </wp14:sizeRelH>
            <wp14:sizeRelV relativeFrom="page">
              <wp14:pctHeight>0</wp14:pctHeight>
            </wp14:sizeRelV>
          </wp:anchor>
        </w:drawing>
      </w:r>
      <w:r w:rsidR="0095526D">
        <w:rPr>
          <w:noProof/>
        </w:rPr>
        <w:drawing>
          <wp:anchor distT="0" distB="0" distL="114300" distR="114300" simplePos="0" relativeHeight="251667456" behindDoc="0" locked="0" layoutInCell="1" allowOverlap="1" wp14:anchorId="27657F46" wp14:editId="2172491D">
            <wp:simplePos x="0" y="0"/>
            <wp:positionH relativeFrom="column">
              <wp:posOffset>14605</wp:posOffset>
            </wp:positionH>
            <wp:positionV relativeFrom="paragraph">
              <wp:posOffset>1953260</wp:posOffset>
            </wp:positionV>
            <wp:extent cx="7539990" cy="4811395"/>
            <wp:effectExtent l="0" t="0" r="3810"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39990" cy="481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F22BEF">
        <w:rPr>
          <w:noProof/>
          <w:lang w:eastAsia="en-US"/>
        </w:rPr>
        <mc:AlternateContent>
          <mc:Choice Requires="wps">
            <w:drawing>
              <wp:anchor distT="36576" distB="36576" distL="36576" distR="36576" simplePos="0" relativeHeight="251661312" behindDoc="0" locked="0" layoutInCell="1" allowOverlap="1" wp14:anchorId="767934B0" wp14:editId="2556B54C">
                <wp:simplePos x="0" y="0"/>
                <wp:positionH relativeFrom="column">
                  <wp:posOffset>1304144</wp:posOffset>
                </wp:positionH>
                <wp:positionV relativeFrom="page">
                  <wp:posOffset>1154243</wp:posOffset>
                </wp:positionV>
                <wp:extent cx="4976735" cy="1034321"/>
                <wp:effectExtent l="0" t="0" r="0" b="0"/>
                <wp:wrapNone/>
                <wp:docPr id="26"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6735" cy="1034321"/>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25686B7" w14:textId="79D18A6F" w:rsidR="00F22BEF" w:rsidRPr="00B10841" w:rsidRDefault="00F22BEF" w:rsidP="00F22BEF">
                            <w:pPr>
                              <w:pStyle w:val="MyHeadtitle"/>
                              <w:rPr>
                                <w:b w:val="0"/>
                                <w:bCs w:val="0"/>
                                <w:color w:val="FF0000"/>
                                <w:sz w:val="52"/>
                                <w:szCs w:val="52"/>
                                <w:lang w:val="fr-FR"/>
                              </w:rPr>
                            </w:pPr>
                            <w:r>
                              <w:rPr>
                                <w:b w:val="0"/>
                                <w:bCs w:val="0"/>
                                <w:color w:val="FF0000"/>
                                <w:sz w:val="52"/>
                                <w:szCs w:val="52"/>
                                <w:lang w:val="fr-FR"/>
                              </w:rPr>
                              <w:t>Relation entre les caractéristiques des plantes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934B0" id="_x0000_s1036" type="#_x0000_t202" style="position:absolute;margin-left:102.7pt;margin-top:90.9pt;width:391.85pt;height:81.4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" filled="f" fillcolor="#fffffe" stroked="f" strokecolor="#212120" insetpen="t">
                <v:textbox inset="2.88pt,2.88pt,2.88pt,2.88pt">
                  <w:txbxContent>
                    <w:p w14:paraId="125686B7" w14:textId="79D18A6F" w:rsidR="00F22BEF" w:rsidRPr="00B10841" w:rsidRDefault="00F22BEF" w:rsidP="00F22BEF">
                      <w:pPr>
                        <w:pStyle w:val="MyHeadtitle"/>
                        <w:rPr>
                          <w:b w:val="0"/>
                          <w:bCs w:val="0"/>
                          <w:color w:val="FF0000"/>
                          <w:sz w:val="52"/>
                          <w:szCs w:val="52"/>
                          <w:lang w:val="fr-FR"/>
                        </w:rPr>
                      </w:pPr>
                      <w:r>
                        <w:rPr>
                          <w:b w:val="0"/>
                          <w:bCs w:val="0"/>
                          <w:color w:val="FF0000"/>
                          <w:sz w:val="52"/>
                          <w:szCs w:val="52"/>
                          <w:lang w:val="fr-FR"/>
                        </w:rPr>
                        <w:t>Relation entre les caractéristiques des plantes</w:t>
                      </w:r>
                    </w:p>
                  </w:txbxContent>
                </v:textbox>
                <w10:wrap anchory="page"/>
              </v:shape>
            </w:pict>
          </mc:Fallback>
        </mc:AlternateContent>
      </w:r>
    </w:p>
    <w:p w14:paraId="56559E38" w14:textId="77777777" w:rsidR="008A46F0" w:rsidRPr="008A46F0" w:rsidRDefault="008A46F0" w:rsidP="008A46F0"/>
    <w:p w14:paraId="66519455" w14:textId="77777777" w:rsidR="008A46F0" w:rsidRPr="008A46F0" w:rsidRDefault="008A46F0" w:rsidP="008A46F0"/>
    <w:p w14:paraId="3F3971CA" w14:textId="77777777" w:rsidR="008A46F0" w:rsidRPr="008A46F0" w:rsidRDefault="008A46F0" w:rsidP="008A46F0"/>
    <w:p w14:paraId="38E3BAC8" w14:textId="77777777" w:rsidR="008A46F0" w:rsidRPr="008A46F0" w:rsidRDefault="008A46F0" w:rsidP="008A46F0"/>
    <w:p w14:paraId="63754AC7" w14:textId="77777777" w:rsidR="008A46F0" w:rsidRPr="008A46F0" w:rsidRDefault="008A46F0" w:rsidP="008A46F0"/>
    <w:p w14:paraId="341E3CA9" w14:textId="77777777" w:rsidR="008A46F0" w:rsidRPr="008A46F0" w:rsidRDefault="008A46F0" w:rsidP="008A46F0"/>
    <w:p w14:paraId="25CAB78A" w14:textId="77777777" w:rsidR="008A46F0" w:rsidRPr="008A46F0" w:rsidRDefault="008A46F0" w:rsidP="008A46F0"/>
    <w:p w14:paraId="4A594E0C" w14:textId="77777777" w:rsidR="008A46F0" w:rsidRPr="008A46F0" w:rsidRDefault="008A46F0" w:rsidP="008A46F0"/>
    <w:p w14:paraId="1F59E433" w14:textId="77777777" w:rsidR="008A46F0" w:rsidRPr="008A46F0" w:rsidRDefault="008A46F0" w:rsidP="008A46F0"/>
    <w:p w14:paraId="0DCAAFA4" w14:textId="77777777" w:rsidR="008A46F0" w:rsidRPr="008A46F0" w:rsidRDefault="008A46F0" w:rsidP="008A46F0"/>
    <w:p w14:paraId="0A688684" w14:textId="77777777" w:rsidR="008A46F0" w:rsidRPr="008A46F0" w:rsidRDefault="008A46F0" w:rsidP="008A46F0"/>
    <w:p w14:paraId="1C1C50C0" w14:textId="77777777" w:rsidR="008A46F0" w:rsidRPr="008A46F0" w:rsidRDefault="008A46F0" w:rsidP="008A46F0"/>
    <w:p w14:paraId="4F410FDF" w14:textId="77777777" w:rsidR="008A46F0" w:rsidRPr="008A46F0" w:rsidRDefault="008A46F0" w:rsidP="008A46F0"/>
    <w:p w14:paraId="4F949154" w14:textId="77777777" w:rsidR="008A46F0" w:rsidRPr="008A46F0" w:rsidRDefault="008A46F0" w:rsidP="008A46F0"/>
    <w:p w14:paraId="13887F49" w14:textId="37A37604" w:rsidR="008A46F0" w:rsidRDefault="008A46F0" w:rsidP="008A46F0">
      <w:pPr>
        <w:tabs>
          <w:tab w:val="left" w:pos="9207"/>
        </w:tabs>
      </w:pPr>
      <w:r>
        <w:tab/>
      </w:r>
    </w:p>
    <w:p w14:paraId="54408A67" w14:textId="77777777" w:rsidR="008A46F0" w:rsidRDefault="008A46F0" w:rsidP="008A46F0">
      <w:pPr>
        <w:tabs>
          <w:tab w:val="left" w:pos="9207"/>
        </w:tabs>
      </w:pPr>
    </w:p>
    <w:p w14:paraId="69DE535A" w14:textId="77777777" w:rsidR="008A46F0" w:rsidRDefault="008A46F0" w:rsidP="008A46F0">
      <w:pPr>
        <w:tabs>
          <w:tab w:val="left" w:pos="9207"/>
        </w:tabs>
      </w:pPr>
    </w:p>
    <w:p w14:paraId="118E05EC" w14:textId="77777777" w:rsidR="008A46F0" w:rsidRDefault="008A46F0" w:rsidP="008A46F0">
      <w:pPr>
        <w:tabs>
          <w:tab w:val="left" w:pos="9207"/>
        </w:tabs>
      </w:pPr>
    </w:p>
    <w:p w14:paraId="79A0562B" w14:textId="77777777" w:rsidR="008A46F0" w:rsidRDefault="008A46F0" w:rsidP="008A46F0">
      <w:pPr>
        <w:tabs>
          <w:tab w:val="left" w:pos="9207"/>
        </w:tabs>
      </w:pPr>
    </w:p>
    <w:p w14:paraId="5A811920" w14:textId="77777777" w:rsidR="008A46F0" w:rsidRDefault="008A46F0" w:rsidP="008A46F0">
      <w:pPr>
        <w:tabs>
          <w:tab w:val="left" w:pos="9207"/>
        </w:tabs>
      </w:pPr>
    </w:p>
    <w:p w14:paraId="16164A8D" w14:textId="77777777" w:rsidR="008A46F0" w:rsidRDefault="008A46F0" w:rsidP="008A46F0">
      <w:pPr>
        <w:tabs>
          <w:tab w:val="left" w:pos="9207"/>
        </w:tabs>
      </w:pPr>
    </w:p>
    <w:p w14:paraId="7E6A9E6E" w14:textId="77777777" w:rsidR="008A46F0" w:rsidRDefault="008A46F0" w:rsidP="008A46F0">
      <w:pPr>
        <w:tabs>
          <w:tab w:val="left" w:pos="9207"/>
        </w:tabs>
      </w:pPr>
    </w:p>
    <w:p w14:paraId="2C5CDBBC" w14:textId="77777777" w:rsidR="008A46F0" w:rsidRDefault="008A46F0" w:rsidP="008A46F0">
      <w:pPr>
        <w:tabs>
          <w:tab w:val="left" w:pos="9207"/>
        </w:tabs>
      </w:pPr>
    </w:p>
    <w:p w14:paraId="5599E6B9" w14:textId="77777777" w:rsidR="008A46F0" w:rsidRDefault="008A46F0" w:rsidP="008A46F0">
      <w:pPr>
        <w:tabs>
          <w:tab w:val="left" w:pos="9207"/>
        </w:tabs>
      </w:pPr>
    </w:p>
    <w:p w14:paraId="715AD74A" w14:textId="0E3B277E" w:rsidR="008A46F0" w:rsidRPr="008A46F0" w:rsidRDefault="00E03E9D" w:rsidP="008A46F0">
      <w:pPr>
        <w:tabs>
          <w:tab w:val="left" w:pos="9207"/>
        </w:tabs>
      </w:pPr>
      <w:r>
        <w:rPr>
          <w:noProof/>
          <w:lang w:eastAsia="en-US"/>
        </w:rPr>
        <w:lastRenderedPageBreak/>
        <w:drawing>
          <wp:anchor distT="0" distB="0" distL="114300" distR="114300" simplePos="0" relativeHeight="251671552" behindDoc="1" locked="0" layoutInCell="1" allowOverlap="1" wp14:anchorId="7536F97F" wp14:editId="5A7C359A">
            <wp:simplePos x="0" y="0"/>
            <wp:positionH relativeFrom="column">
              <wp:posOffset>0</wp:posOffset>
            </wp:positionH>
            <wp:positionV relativeFrom="paragraph">
              <wp:posOffset>-904667</wp:posOffset>
            </wp:positionV>
            <wp:extent cx="8229600" cy="2368445"/>
            <wp:effectExtent l="0" t="0" r="0" b="0"/>
            <wp:wrapNone/>
            <wp:docPr id="28" name="Picture 2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368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8223F2" w14:textId="3E70D1F5" w:rsidR="008A46F0" w:rsidRPr="008A46F0" w:rsidRDefault="008A46F0" w:rsidP="008A46F0"/>
    <w:p w14:paraId="06CCD361" w14:textId="38B5F684" w:rsidR="008A46F0" w:rsidRPr="008A46F0" w:rsidRDefault="008A46F0" w:rsidP="008A46F0"/>
    <w:p w14:paraId="783D8FCA" w14:textId="7BB0ED3A" w:rsidR="008A46F0" w:rsidRPr="008A46F0" w:rsidRDefault="008A46F0" w:rsidP="008A46F0"/>
    <w:p w14:paraId="72AE1C7A" w14:textId="37BF00D8" w:rsidR="008A46F0" w:rsidRPr="008A46F0" w:rsidRDefault="00FE272E" w:rsidP="008A46F0">
      <w:r>
        <w:rPr>
          <w:noProof/>
          <w:lang w:eastAsia="en-US"/>
        </w:rPr>
        <mc:AlternateContent>
          <mc:Choice Requires="wps">
            <w:drawing>
              <wp:anchor distT="36576" distB="36576" distL="36576" distR="36576" simplePos="0" relativeHeight="251675648" behindDoc="0" locked="0" layoutInCell="1" allowOverlap="1" wp14:anchorId="5D7A1D1C" wp14:editId="35D67A26">
                <wp:simplePos x="0" y="0"/>
                <wp:positionH relativeFrom="column">
                  <wp:posOffset>1289050</wp:posOffset>
                </wp:positionH>
                <wp:positionV relativeFrom="page">
                  <wp:posOffset>1334104</wp:posOffset>
                </wp:positionV>
                <wp:extent cx="4976735" cy="1034321"/>
                <wp:effectExtent l="0" t="0" r="0" b="0"/>
                <wp:wrapNone/>
                <wp:docPr id="29"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6735" cy="1034321"/>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43080F3" w14:textId="13978AA2" w:rsidR="009F6E3C" w:rsidRPr="00B10841" w:rsidRDefault="00771079" w:rsidP="009F6E3C">
                            <w:pPr>
                              <w:pStyle w:val="MyHeadtitle"/>
                              <w:rPr>
                                <w:b w:val="0"/>
                                <w:bCs w:val="0"/>
                                <w:color w:val="FF0000"/>
                                <w:sz w:val="52"/>
                                <w:szCs w:val="52"/>
                                <w:lang w:val="fr-FR"/>
                              </w:rPr>
                            </w:pPr>
                            <w:r>
                              <w:rPr>
                                <w:b w:val="0"/>
                                <w:bCs w:val="0"/>
                                <w:color w:val="FF0000"/>
                                <w:sz w:val="52"/>
                                <w:szCs w:val="52"/>
                                <w:lang w:val="fr-FR"/>
                              </w:rPr>
                              <w:t>Techniques utilisées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A1D1C" id="_x0000_s1037" type="#_x0000_t202" style="position:absolute;margin-left:101.5pt;margin-top:105.05pt;width:391.85pt;height:81.45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" filled="f" fillcolor="#fffffe" stroked="f" strokecolor="#212120" insetpen="t">
                <v:textbox inset="2.88pt,2.88pt,2.88pt,2.88pt">
                  <w:txbxContent>
                    <w:p w14:paraId="043080F3" w14:textId="13978AA2" w:rsidR="009F6E3C" w:rsidRPr="00B10841" w:rsidRDefault="00771079" w:rsidP="009F6E3C">
                      <w:pPr>
                        <w:pStyle w:val="MyHeadtitle"/>
                        <w:rPr>
                          <w:b w:val="0"/>
                          <w:bCs w:val="0"/>
                          <w:color w:val="FF0000"/>
                          <w:sz w:val="52"/>
                          <w:szCs w:val="52"/>
                          <w:lang w:val="fr-FR"/>
                        </w:rPr>
                      </w:pPr>
                      <w:r>
                        <w:rPr>
                          <w:b w:val="0"/>
                          <w:bCs w:val="0"/>
                          <w:color w:val="FF0000"/>
                          <w:sz w:val="52"/>
                          <w:szCs w:val="52"/>
                          <w:lang w:val="fr-FR"/>
                        </w:rPr>
                        <w:t>Techniques utilisées</w:t>
                      </w:r>
                    </w:p>
                  </w:txbxContent>
                </v:textbox>
                <w10:wrap anchory="page"/>
              </v:shape>
            </w:pict>
          </mc:Fallback>
        </mc:AlternateContent>
      </w:r>
    </w:p>
    <w:p w14:paraId="11FB9C89" w14:textId="77777777" w:rsidR="008A46F0" w:rsidRPr="008A46F0" w:rsidRDefault="008A46F0" w:rsidP="008A46F0"/>
    <w:p w14:paraId="2AD7BFB9" w14:textId="77777777" w:rsidR="008A46F0" w:rsidRPr="008A46F0" w:rsidRDefault="008A46F0" w:rsidP="008A46F0"/>
    <w:p w14:paraId="68205D65" w14:textId="77777777" w:rsidR="008A46F0" w:rsidRPr="008A46F0" w:rsidRDefault="008A46F0" w:rsidP="008A46F0"/>
    <w:p w14:paraId="28D09586" w14:textId="4AFB846E" w:rsidR="008A46F0" w:rsidRPr="008A46F0" w:rsidRDefault="008A46F0" w:rsidP="008A46F0"/>
    <w:p w14:paraId="0A432042" w14:textId="77777777" w:rsidR="008A46F0" w:rsidRPr="008A46F0" w:rsidRDefault="008A46F0" w:rsidP="008A46F0"/>
    <w:p w14:paraId="47AFCA3B" w14:textId="3A0C0711" w:rsidR="008A46F0" w:rsidRPr="008A46F0" w:rsidRDefault="008A46F0" w:rsidP="008A46F0"/>
    <w:p w14:paraId="700785E0" w14:textId="61489B72" w:rsidR="008A46F0" w:rsidRPr="008A46F0" w:rsidRDefault="008A46F0" w:rsidP="008A46F0"/>
    <w:p w14:paraId="2336134F" w14:textId="71B03C0E" w:rsidR="008A46F0" w:rsidRPr="008A46F0" w:rsidRDefault="008A46F0" w:rsidP="008A46F0"/>
    <w:p w14:paraId="560C9BFC" w14:textId="2196B8FF" w:rsidR="008A46F0" w:rsidRPr="008A46F0" w:rsidRDefault="008A46F0" w:rsidP="008A46F0"/>
    <w:p w14:paraId="03E4DAD9" w14:textId="7A77E4F3" w:rsidR="008A46F0" w:rsidRPr="008A46F0" w:rsidRDefault="00FE272E" w:rsidP="008A46F0">
      <w:r>
        <w:rPr>
          <w:noProof/>
          <w:lang w:eastAsia="en-US"/>
        </w:rPr>
        <mc:AlternateContent>
          <mc:Choice Requires="wps">
            <w:drawing>
              <wp:anchor distT="36576" distB="36576" distL="36576" distR="36576" simplePos="0" relativeHeight="251680768" behindDoc="0" locked="0" layoutInCell="1" allowOverlap="1" wp14:anchorId="6F4C9481" wp14:editId="549B2612">
                <wp:simplePos x="0" y="0"/>
                <wp:positionH relativeFrom="column">
                  <wp:posOffset>234179</wp:posOffset>
                </wp:positionH>
                <wp:positionV relativeFrom="page">
                  <wp:posOffset>3207864</wp:posOffset>
                </wp:positionV>
                <wp:extent cx="7000406" cy="2008682"/>
                <wp:effectExtent l="0" t="0" r="0" b="0"/>
                <wp:wrapNone/>
                <wp:docPr id="30"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406" cy="2008682"/>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5A4B299" w14:textId="11FC3FF3" w:rsidR="003A3785" w:rsidRPr="007654C0" w:rsidRDefault="007654C0" w:rsidP="003A3785">
                            <w:pPr>
                              <w:pStyle w:val="MyHeadtitle"/>
                              <w:rPr>
                                <w:b w:val="0"/>
                                <w:bCs w:val="0"/>
                                <w:sz w:val="32"/>
                                <w:lang w:val="fr-FR"/>
                              </w:rPr>
                            </w:pPr>
                            <w:r>
                              <w:rPr>
                                <w:b w:val="0"/>
                                <w:bCs w:val="0"/>
                                <w:sz w:val="32"/>
                                <w:lang w:val="fr-FR"/>
                              </w:rPr>
                              <w:t>Pour entraîner mes modèles avant de faire la comparaison entre eux</w:t>
                            </w:r>
                            <w:r w:rsidR="00C63DC7">
                              <w:rPr>
                                <w:b w:val="0"/>
                                <w:bCs w:val="0"/>
                                <w:sz w:val="32"/>
                                <w:lang w:val="fr-FR"/>
                              </w:rPr>
                              <w:t xml:space="preserve">, il faut </w:t>
                            </w:r>
                            <w:r w:rsidR="00A419E9">
                              <w:rPr>
                                <w:b w:val="0"/>
                                <w:bCs w:val="0"/>
                                <w:sz w:val="32"/>
                                <w:lang w:val="fr-FR"/>
                              </w:rPr>
                              <w:t>trouver le paramètre compatible pour chaque modèle entre eux, donc j ‘ai utilisé un algorithme qui boucle e</w:t>
                            </w:r>
                            <w:r w:rsidR="00173432">
                              <w:rPr>
                                <w:b w:val="0"/>
                                <w:bCs w:val="0"/>
                                <w:sz w:val="32"/>
                                <w:lang w:val="fr-FR"/>
                              </w:rPr>
                              <w:t>t essaye pour chaque modèle tous les combinaisons des paramètres compatibles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C9481" id="_x0000_s1038" type="#_x0000_t202" style="position:absolute;margin-left:18.45pt;margin-top:252.6pt;width:551.2pt;height:158.15pt;z-index:251680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" filled="f" fillcolor="#fffffe" stroked="f" strokecolor="#212120" insetpen="t">
                <v:textbox inset="2.88pt,2.88pt,2.88pt,2.88pt">
                  <w:txbxContent>
                    <w:p w14:paraId="05A4B299" w14:textId="11FC3FF3" w:rsidR="003A3785" w:rsidRPr="007654C0" w:rsidRDefault="007654C0" w:rsidP="003A3785">
                      <w:pPr>
                        <w:pStyle w:val="MyHeadtitle"/>
                        <w:rPr>
                          <w:b w:val="0"/>
                          <w:bCs w:val="0"/>
                          <w:sz w:val="32"/>
                          <w:lang w:val="fr-FR"/>
                        </w:rPr>
                      </w:pPr>
                      <w:r>
                        <w:rPr>
                          <w:b w:val="0"/>
                          <w:bCs w:val="0"/>
                          <w:sz w:val="32"/>
                          <w:lang w:val="fr-FR"/>
                        </w:rPr>
                        <w:t>Pour entraîner mes modèles avant de faire la comparaison entre eux</w:t>
                      </w:r>
                      <w:r w:rsidR="00C63DC7">
                        <w:rPr>
                          <w:b w:val="0"/>
                          <w:bCs w:val="0"/>
                          <w:sz w:val="32"/>
                          <w:lang w:val="fr-FR"/>
                        </w:rPr>
                        <w:t xml:space="preserve">, il faut </w:t>
                      </w:r>
                      <w:r w:rsidR="00A419E9">
                        <w:rPr>
                          <w:b w:val="0"/>
                          <w:bCs w:val="0"/>
                          <w:sz w:val="32"/>
                          <w:lang w:val="fr-FR"/>
                        </w:rPr>
                        <w:t>trouver le paramètre compatible pour chaque modèle entre eux, donc j ‘ai utilisé un algorithme qui boucle e</w:t>
                      </w:r>
                      <w:r w:rsidR="00173432">
                        <w:rPr>
                          <w:b w:val="0"/>
                          <w:bCs w:val="0"/>
                          <w:sz w:val="32"/>
                          <w:lang w:val="fr-FR"/>
                        </w:rPr>
                        <w:t>t essaye pour chaque modèle tous les combinaisons des paramètres compatibles</w:t>
                      </w:r>
                    </w:p>
                  </w:txbxContent>
                </v:textbox>
                <w10:wrap anchory="page"/>
              </v:shape>
            </w:pict>
          </mc:Fallback>
        </mc:AlternateContent>
      </w:r>
    </w:p>
    <w:p w14:paraId="58A57F52" w14:textId="77777777" w:rsidR="008A46F0" w:rsidRPr="008A46F0" w:rsidRDefault="008A46F0" w:rsidP="008A46F0"/>
    <w:p w14:paraId="3A6B464C" w14:textId="77777777" w:rsidR="008A46F0" w:rsidRPr="008A46F0" w:rsidRDefault="008A46F0" w:rsidP="008A46F0"/>
    <w:p w14:paraId="54080D4C" w14:textId="0C88B5A4" w:rsidR="008A46F0" w:rsidRPr="008A46F0" w:rsidRDefault="008A46F0" w:rsidP="008A46F0"/>
    <w:p w14:paraId="2C77D958" w14:textId="77777777" w:rsidR="008A46F0" w:rsidRPr="008A46F0" w:rsidRDefault="008A46F0" w:rsidP="008A46F0"/>
    <w:p w14:paraId="1CFAC03C" w14:textId="77777777" w:rsidR="008A46F0" w:rsidRPr="008A46F0" w:rsidRDefault="008A46F0" w:rsidP="008A46F0"/>
    <w:p w14:paraId="4F5D285F" w14:textId="77777777" w:rsidR="008A46F0" w:rsidRPr="008A46F0" w:rsidRDefault="008A46F0" w:rsidP="008A46F0"/>
    <w:p w14:paraId="67FE7312" w14:textId="77777777" w:rsidR="008A46F0" w:rsidRPr="008A46F0" w:rsidRDefault="008A46F0" w:rsidP="008A46F0"/>
    <w:p w14:paraId="1279C564" w14:textId="77777777" w:rsidR="008A46F0" w:rsidRPr="008A46F0" w:rsidRDefault="008A46F0" w:rsidP="008A46F0"/>
    <w:p w14:paraId="719D4363" w14:textId="77777777" w:rsidR="008A46F0" w:rsidRPr="008A46F0" w:rsidRDefault="008A46F0" w:rsidP="008A46F0"/>
    <w:p w14:paraId="6001B218" w14:textId="77777777" w:rsidR="008A46F0" w:rsidRPr="008A46F0" w:rsidRDefault="008A46F0" w:rsidP="008A46F0"/>
    <w:p w14:paraId="52057D44" w14:textId="77777777" w:rsidR="008A46F0" w:rsidRDefault="008A46F0" w:rsidP="008A46F0"/>
    <w:p w14:paraId="03D62807" w14:textId="77777777" w:rsidR="009472EA" w:rsidRDefault="009472EA" w:rsidP="008A46F0"/>
    <w:p w14:paraId="6FBE1F0C" w14:textId="77777777" w:rsidR="009472EA" w:rsidRDefault="009472EA" w:rsidP="008A46F0"/>
    <w:p w14:paraId="59B21321" w14:textId="77777777" w:rsidR="009472EA" w:rsidRDefault="009472EA" w:rsidP="008A46F0"/>
    <w:p w14:paraId="264CC44F" w14:textId="77777777" w:rsidR="009472EA" w:rsidRDefault="009472EA" w:rsidP="008A46F0"/>
    <w:p w14:paraId="182D9411" w14:textId="77777777" w:rsidR="009472EA" w:rsidRDefault="009472EA" w:rsidP="008A46F0"/>
    <w:p w14:paraId="4241E1E4" w14:textId="77777777" w:rsidR="009472EA" w:rsidRDefault="009472EA" w:rsidP="008A46F0"/>
    <w:p w14:paraId="7C9B5AF2" w14:textId="77777777" w:rsidR="009472EA" w:rsidRDefault="009472EA" w:rsidP="008A46F0"/>
    <w:p w14:paraId="79F928F4" w14:textId="77777777" w:rsidR="009472EA" w:rsidRDefault="009472EA" w:rsidP="008A46F0"/>
    <w:p w14:paraId="63868CF1" w14:textId="77777777" w:rsidR="009472EA" w:rsidRDefault="009472EA" w:rsidP="008A46F0"/>
    <w:p w14:paraId="3274E820" w14:textId="77777777" w:rsidR="009472EA" w:rsidRDefault="009472EA" w:rsidP="008A46F0"/>
    <w:p w14:paraId="127132EB" w14:textId="77777777" w:rsidR="009472EA" w:rsidRDefault="009472EA" w:rsidP="008A46F0"/>
    <w:p w14:paraId="71D6C91D" w14:textId="77777777" w:rsidR="009472EA" w:rsidRDefault="009472EA" w:rsidP="008A46F0"/>
    <w:p w14:paraId="6F49C4EC" w14:textId="77777777" w:rsidR="009472EA" w:rsidRDefault="009472EA" w:rsidP="008A46F0"/>
    <w:p w14:paraId="3C38159F" w14:textId="77777777" w:rsidR="009472EA" w:rsidRDefault="009472EA" w:rsidP="008A46F0"/>
    <w:p w14:paraId="43DC398C" w14:textId="77777777" w:rsidR="009472EA" w:rsidRDefault="009472EA" w:rsidP="008A46F0"/>
    <w:p w14:paraId="627417DA" w14:textId="77777777" w:rsidR="009472EA" w:rsidRDefault="009472EA" w:rsidP="008A46F0"/>
    <w:p w14:paraId="68680013" w14:textId="77777777" w:rsidR="009472EA" w:rsidRDefault="009472EA" w:rsidP="008A46F0"/>
    <w:p w14:paraId="0B7CF4D0" w14:textId="77777777" w:rsidR="009472EA" w:rsidRDefault="009472EA" w:rsidP="008A46F0"/>
    <w:p w14:paraId="4DE4ED7A" w14:textId="77777777" w:rsidR="009472EA" w:rsidRDefault="009472EA" w:rsidP="008A46F0"/>
    <w:p w14:paraId="14C912B0" w14:textId="77777777" w:rsidR="009472EA" w:rsidRDefault="009472EA" w:rsidP="008A46F0"/>
    <w:p w14:paraId="790A2900" w14:textId="77777777" w:rsidR="009472EA" w:rsidRDefault="009472EA" w:rsidP="008A46F0"/>
    <w:p w14:paraId="7E6009EA" w14:textId="77777777" w:rsidR="009472EA" w:rsidRDefault="009472EA" w:rsidP="008A46F0"/>
    <w:p w14:paraId="720C6ABE" w14:textId="77777777" w:rsidR="009472EA" w:rsidRDefault="009472EA" w:rsidP="008A46F0"/>
    <w:p w14:paraId="6B43673A" w14:textId="77777777" w:rsidR="009472EA" w:rsidRDefault="009472EA" w:rsidP="008A46F0"/>
    <w:p w14:paraId="7EA59634" w14:textId="77777777" w:rsidR="009472EA" w:rsidRDefault="009472EA" w:rsidP="008A46F0"/>
    <w:p w14:paraId="226F84CF" w14:textId="77777777" w:rsidR="009472EA" w:rsidRDefault="009472EA" w:rsidP="008A46F0"/>
    <w:p w14:paraId="53DC3DAE" w14:textId="5E578603" w:rsidR="009472EA" w:rsidRDefault="00C471EE" w:rsidP="008A46F0">
      <w:r>
        <w:rPr>
          <w:noProof/>
        </w:rPr>
        <w:lastRenderedPageBreak/>
        <w:drawing>
          <wp:anchor distT="0" distB="0" distL="114300" distR="114300" simplePos="0" relativeHeight="251689984" behindDoc="0" locked="0" layoutInCell="1" allowOverlap="1" wp14:anchorId="26DFA1E9" wp14:editId="7A96774B">
            <wp:simplePos x="0" y="0"/>
            <wp:positionH relativeFrom="column">
              <wp:posOffset>869429</wp:posOffset>
            </wp:positionH>
            <wp:positionV relativeFrom="paragraph">
              <wp:posOffset>2327920</wp:posOffset>
            </wp:positionV>
            <wp:extent cx="7539990" cy="2833370"/>
            <wp:effectExtent l="0" t="0" r="3810" b="5080"/>
            <wp:wrapSquare wrapText="bothSides"/>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39990" cy="2833370"/>
                    </a:xfrm>
                    <a:prstGeom prst="rect">
                      <a:avLst/>
                    </a:prstGeom>
                    <a:noFill/>
                    <a:ln>
                      <a:noFill/>
                    </a:ln>
                  </pic:spPr>
                </pic:pic>
              </a:graphicData>
            </a:graphic>
            <wp14:sizeRelH relativeFrom="page">
              <wp14:pctWidth>0</wp14:pctWidth>
            </wp14:sizeRelH>
            <wp14:sizeRelV relativeFrom="page">
              <wp14:pctHeight>0</wp14:pctHeight>
            </wp14:sizeRelV>
          </wp:anchor>
        </w:drawing>
      </w:r>
      <w:r w:rsidR="00286A41">
        <w:rPr>
          <w:noProof/>
          <w:lang w:eastAsia="en-US"/>
        </w:rPr>
        <mc:AlternateContent>
          <mc:Choice Requires="wps">
            <w:drawing>
              <wp:anchor distT="36576" distB="36576" distL="36576" distR="36576" simplePos="0" relativeHeight="251687936" behindDoc="0" locked="0" layoutInCell="1" allowOverlap="1" wp14:anchorId="0EE9AE41" wp14:editId="75FDC723">
                <wp:simplePos x="0" y="0"/>
                <wp:positionH relativeFrom="column">
                  <wp:posOffset>254833</wp:posOffset>
                </wp:positionH>
                <wp:positionV relativeFrom="page">
                  <wp:posOffset>1903752</wp:posOffset>
                </wp:positionV>
                <wp:extent cx="7000406" cy="959370"/>
                <wp:effectExtent l="0" t="0" r="0" b="0"/>
                <wp:wrapNone/>
                <wp:docPr id="385"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406" cy="95937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9288AD8" w14:textId="3B15BBF2" w:rsidR="00286A41" w:rsidRPr="007654C0" w:rsidRDefault="00286A41" w:rsidP="00286A41">
                            <w:pPr>
                              <w:pStyle w:val="MyHeadtitle"/>
                              <w:rPr>
                                <w:b w:val="0"/>
                                <w:bCs w:val="0"/>
                                <w:sz w:val="32"/>
                                <w:lang w:val="fr-FR"/>
                              </w:rPr>
                            </w:pPr>
                            <w:r>
                              <w:rPr>
                                <w:b w:val="0"/>
                                <w:bCs w:val="0"/>
                                <w:sz w:val="32"/>
                                <w:lang w:val="fr-FR"/>
                              </w:rPr>
                              <w:t>Pour le modèle KNN, nous avons besoin de trouver le meilleur nombre de voisins pour avoir un modèle puissant</w:t>
                            </w:r>
                            <w:r w:rsidR="008B2297">
                              <w:rPr>
                                <w:b w:val="0"/>
                                <w:bCs w:val="0"/>
                                <w:sz w:val="32"/>
                                <w:lang w:val="fr-FR"/>
                              </w:rPr>
                              <w:t xml:space="preserve">, mon cas, le k est </w:t>
                            </w:r>
                            <w:r w:rsidR="00863C27">
                              <w:rPr>
                                <w:b w:val="0"/>
                                <w:bCs w:val="0"/>
                                <w:sz w:val="32"/>
                                <w:lang w:val="fr-FR"/>
                              </w:rPr>
                              <w:t>égal</w:t>
                            </w:r>
                            <w:r w:rsidR="008B2297">
                              <w:rPr>
                                <w:b w:val="0"/>
                                <w:bCs w:val="0"/>
                                <w:sz w:val="32"/>
                                <w:lang w:val="fr-FR"/>
                              </w:rPr>
                              <w:t xml:space="preserve"> à 15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9AE41" id="_x0000_s1039" type="#_x0000_t202" style="position:absolute;margin-left:20.05pt;margin-top:149.9pt;width:551.2pt;height:75.55pt;z-index:2516879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" filled="f" fillcolor="#fffffe" stroked="f" strokecolor="#212120" insetpen="t">
                <v:textbox inset="2.88pt,2.88pt,2.88pt,2.88pt">
                  <w:txbxContent>
                    <w:p w14:paraId="59288AD8" w14:textId="3B15BBF2" w:rsidR="00286A41" w:rsidRPr="007654C0" w:rsidRDefault="00286A41" w:rsidP="00286A41">
                      <w:pPr>
                        <w:pStyle w:val="MyHeadtitle"/>
                        <w:rPr>
                          <w:b w:val="0"/>
                          <w:bCs w:val="0"/>
                          <w:sz w:val="32"/>
                          <w:lang w:val="fr-FR"/>
                        </w:rPr>
                      </w:pPr>
                      <w:r>
                        <w:rPr>
                          <w:b w:val="0"/>
                          <w:bCs w:val="0"/>
                          <w:sz w:val="32"/>
                          <w:lang w:val="fr-FR"/>
                        </w:rPr>
                        <w:t>Pour le modèle KNN, nous avons besoin de trouver le meilleur nombre de voisins pour avoir un modèle puissant</w:t>
                      </w:r>
                      <w:r w:rsidR="008B2297">
                        <w:rPr>
                          <w:b w:val="0"/>
                          <w:bCs w:val="0"/>
                          <w:sz w:val="32"/>
                          <w:lang w:val="fr-FR"/>
                        </w:rPr>
                        <w:t xml:space="preserve">, mon cas, le k est </w:t>
                      </w:r>
                      <w:r w:rsidR="00863C27">
                        <w:rPr>
                          <w:b w:val="0"/>
                          <w:bCs w:val="0"/>
                          <w:sz w:val="32"/>
                          <w:lang w:val="fr-FR"/>
                        </w:rPr>
                        <w:t>égal</w:t>
                      </w:r>
                      <w:r w:rsidR="008B2297">
                        <w:rPr>
                          <w:b w:val="0"/>
                          <w:bCs w:val="0"/>
                          <w:sz w:val="32"/>
                          <w:lang w:val="fr-FR"/>
                        </w:rPr>
                        <w:t xml:space="preserve"> à 15 </w:t>
                      </w:r>
                    </w:p>
                  </w:txbxContent>
                </v:textbox>
                <w10:wrap anchory="page"/>
              </v:shape>
            </w:pict>
          </mc:Fallback>
        </mc:AlternateContent>
      </w:r>
      <w:r w:rsidR="00A05843">
        <w:rPr>
          <w:noProof/>
          <w:lang w:eastAsia="en-US"/>
        </w:rPr>
        <mc:AlternateContent>
          <mc:Choice Requires="wps">
            <w:drawing>
              <wp:anchor distT="36576" distB="36576" distL="36576" distR="36576" simplePos="0" relativeHeight="251684864" behindDoc="0" locked="0" layoutInCell="1" allowOverlap="1" wp14:anchorId="7833FCA0" wp14:editId="36DD52D6">
                <wp:simplePos x="0" y="0"/>
                <wp:positionH relativeFrom="column">
                  <wp:posOffset>1289175</wp:posOffset>
                </wp:positionH>
                <wp:positionV relativeFrom="page">
                  <wp:posOffset>1154326</wp:posOffset>
                </wp:positionV>
                <wp:extent cx="4976735" cy="1034321"/>
                <wp:effectExtent l="0" t="0" r="0" b="0"/>
                <wp:wrapNone/>
                <wp:docPr id="384"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6735" cy="1034321"/>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59D77FA" w14:textId="0B24F870" w:rsidR="00A05843" w:rsidRPr="00B10841" w:rsidRDefault="00A05843" w:rsidP="00A05843">
                            <w:pPr>
                              <w:pStyle w:val="MyHeadtitle"/>
                              <w:rPr>
                                <w:b w:val="0"/>
                                <w:bCs w:val="0"/>
                                <w:color w:val="FF0000"/>
                                <w:sz w:val="52"/>
                                <w:szCs w:val="52"/>
                                <w:lang w:val="fr-FR"/>
                              </w:rPr>
                            </w:pPr>
                            <w:r>
                              <w:rPr>
                                <w:b w:val="0"/>
                                <w:bCs w:val="0"/>
                                <w:color w:val="FF0000"/>
                                <w:sz w:val="52"/>
                                <w:szCs w:val="52"/>
                                <w:lang w:val="fr-FR"/>
                              </w:rPr>
                              <w:t>Modèle KNN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3FCA0" id="_x0000_s1040" type="#_x0000_t202" style="position:absolute;margin-left:101.5pt;margin-top:90.9pt;width:391.85pt;height:81.45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" filled="f" fillcolor="#fffffe" stroked="f" strokecolor="#212120" insetpen="t">
                <v:textbox inset="2.88pt,2.88pt,2.88pt,2.88pt">
                  <w:txbxContent>
                    <w:p w14:paraId="659D77FA" w14:textId="0B24F870" w:rsidR="00A05843" w:rsidRPr="00B10841" w:rsidRDefault="00A05843" w:rsidP="00A05843">
                      <w:pPr>
                        <w:pStyle w:val="MyHeadtitle"/>
                        <w:rPr>
                          <w:b w:val="0"/>
                          <w:bCs w:val="0"/>
                          <w:color w:val="FF0000"/>
                          <w:sz w:val="52"/>
                          <w:szCs w:val="52"/>
                          <w:lang w:val="fr-FR"/>
                        </w:rPr>
                      </w:pPr>
                      <w:r>
                        <w:rPr>
                          <w:b w:val="0"/>
                          <w:bCs w:val="0"/>
                          <w:color w:val="FF0000"/>
                          <w:sz w:val="52"/>
                          <w:szCs w:val="52"/>
                          <w:lang w:val="fr-FR"/>
                        </w:rPr>
                        <w:t>Modèle KNN</w:t>
                      </w:r>
                    </w:p>
                  </w:txbxContent>
                </v:textbox>
                <w10:wrap anchory="page"/>
              </v:shape>
            </w:pict>
          </mc:Fallback>
        </mc:AlternateContent>
      </w:r>
      <w:r w:rsidR="00A05843">
        <w:rPr>
          <w:noProof/>
          <w:lang w:eastAsia="en-US"/>
        </w:rPr>
        <w:drawing>
          <wp:anchor distT="0" distB="0" distL="114300" distR="114300" simplePos="0" relativeHeight="251682816" behindDoc="1" locked="0" layoutInCell="1" allowOverlap="1" wp14:anchorId="35CAEDFC" wp14:editId="189CCCFB">
            <wp:simplePos x="0" y="0"/>
            <wp:positionH relativeFrom="column">
              <wp:posOffset>-74951</wp:posOffset>
            </wp:positionH>
            <wp:positionV relativeFrom="paragraph">
              <wp:posOffset>-930025</wp:posOffset>
            </wp:positionV>
            <wp:extent cx="8229600" cy="2368445"/>
            <wp:effectExtent l="0" t="0" r="0" b="0"/>
            <wp:wrapNone/>
            <wp:docPr id="31" name="Picture 3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368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86920F" w14:textId="77777777" w:rsidR="00227031" w:rsidRPr="00227031" w:rsidRDefault="00227031" w:rsidP="00227031"/>
    <w:p w14:paraId="7029331A" w14:textId="77777777" w:rsidR="00227031" w:rsidRPr="00227031" w:rsidRDefault="00227031" w:rsidP="00227031"/>
    <w:p w14:paraId="79D6D304" w14:textId="77777777" w:rsidR="00227031" w:rsidRPr="00227031" w:rsidRDefault="00227031" w:rsidP="00227031"/>
    <w:p w14:paraId="2547B2E2" w14:textId="77777777" w:rsidR="00227031" w:rsidRPr="00227031" w:rsidRDefault="00227031" w:rsidP="00227031"/>
    <w:p w14:paraId="67EEFB6D" w14:textId="77777777" w:rsidR="00227031" w:rsidRPr="00227031" w:rsidRDefault="00227031" w:rsidP="00227031"/>
    <w:p w14:paraId="19C6134D" w14:textId="77777777" w:rsidR="00227031" w:rsidRPr="00227031" w:rsidRDefault="00227031" w:rsidP="00227031"/>
    <w:p w14:paraId="32523845" w14:textId="77777777" w:rsidR="00227031" w:rsidRPr="00227031" w:rsidRDefault="00227031" w:rsidP="00227031"/>
    <w:p w14:paraId="5DF6083E" w14:textId="77777777" w:rsidR="00227031" w:rsidRPr="00227031" w:rsidRDefault="00227031" w:rsidP="00227031"/>
    <w:p w14:paraId="1E3BB5D4" w14:textId="77777777" w:rsidR="00227031" w:rsidRPr="00227031" w:rsidRDefault="00227031" w:rsidP="00227031"/>
    <w:p w14:paraId="74569D60" w14:textId="77777777" w:rsidR="00227031" w:rsidRPr="00227031" w:rsidRDefault="00227031" w:rsidP="00227031"/>
    <w:p w14:paraId="72E0FE86" w14:textId="77777777" w:rsidR="00227031" w:rsidRPr="00227031" w:rsidRDefault="00227031" w:rsidP="00227031"/>
    <w:p w14:paraId="302478BE" w14:textId="77777777" w:rsidR="00227031" w:rsidRPr="00227031" w:rsidRDefault="00227031" w:rsidP="00227031"/>
    <w:p w14:paraId="5B01A431" w14:textId="77777777" w:rsidR="00227031" w:rsidRPr="00227031" w:rsidRDefault="00227031" w:rsidP="00227031"/>
    <w:p w14:paraId="77E56454" w14:textId="77777777" w:rsidR="00227031" w:rsidRPr="00227031" w:rsidRDefault="00227031" w:rsidP="00227031"/>
    <w:p w14:paraId="55DBD24D" w14:textId="721585DE" w:rsidR="00227031" w:rsidRPr="00227031" w:rsidRDefault="005A2C54" w:rsidP="00227031">
      <w:r>
        <w:rPr>
          <w:noProof/>
        </w:rPr>
        <w:drawing>
          <wp:inline distT="0" distB="0" distL="0" distR="0" wp14:anchorId="65C993F2" wp14:editId="3D549CF0">
            <wp:extent cx="7539990" cy="2788285"/>
            <wp:effectExtent l="0" t="0" r="381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39990" cy="2788285"/>
                    </a:xfrm>
                    <a:prstGeom prst="rect">
                      <a:avLst/>
                    </a:prstGeom>
                    <a:noFill/>
                    <a:ln>
                      <a:noFill/>
                    </a:ln>
                  </pic:spPr>
                </pic:pic>
              </a:graphicData>
            </a:graphic>
          </wp:inline>
        </w:drawing>
      </w:r>
    </w:p>
    <w:p w14:paraId="761C168C" w14:textId="77777777" w:rsidR="00227031" w:rsidRPr="00227031" w:rsidRDefault="00227031" w:rsidP="00227031"/>
    <w:p w14:paraId="6211C249" w14:textId="77777777" w:rsidR="00227031" w:rsidRPr="00227031" w:rsidRDefault="00227031" w:rsidP="00227031"/>
    <w:p w14:paraId="562560BD" w14:textId="77777777" w:rsidR="00227031" w:rsidRPr="00227031" w:rsidRDefault="00227031" w:rsidP="00227031"/>
    <w:p w14:paraId="713437E7" w14:textId="77777777" w:rsidR="00227031" w:rsidRPr="00227031" w:rsidRDefault="00227031" w:rsidP="00227031"/>
    <w:p w14:paraId="013BB0BE" w14:textId="77777777" w:rsidR="00227031" w:rsidRPr="00227031" w:rsidRDefault="00227031" w:rsidP="00227031"/>
    <w:p w14:paraId="6C92C161" w14:textId="7097C43E" w:rsidR="00227031" w:rsidRPr="00227031" w:rsidRDefault="00F2203F" w:rsidP="00227031">
      <w:r>
        <w:rPr>
          <w:noProof/>
          <w:lang w:eastAsia="en-US"/>
        </w:rPr>
        <w:lastRenderedPageBreak/>
        <w:drawing>
          <wp:anchor distT="0" distB="0" distL="114300" distR="114300" simplePos="0" relativeHeight="251691008" behindDoc="1" locked="0" layoutInCell="1" allowOverlap="1" wp14:anchorId="75B1DDCE" wp14:editId="24C5F338">
            <wp:simplePos x="0" y="0"/>
            <wp:positionH relativeFrom="column">
              <wp:posOffset>-344170</wp:posOffset>
            </wp:positionH>
            <wp:positionV relativeFrom="paragraph">
              <wp:posOffset>-863870</wp:posOffset>
            </wp:positionV>
            <wp:extent cx="8229600" cy="2368445"/>
            <wp:effectExtent l="0" t="0" r="0" b="0"/>
            <wp:wrapNone/>
            <wp:docPr id="389" name="Picture 38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368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E3536" w14:textId="2A6BEFF3" w:rsidR="00227031" w:rsidRPr="00227031" w:rsidRDefault="00227031" w:rsidP="00227031"/>
    <w:p w14:paraId="7FA23DA6" w14:textId="372A9449" w:rsidR="00227031" w:rsidRPr="00227031" w:rsidRDefault="00F2203F" w:rsidP="00227031">
      <w:r>
        <w:rPr>
          <w:noProof/>
          <w:lang w:eastAsia="en-US"/>
        </w:rPr>
        <mc:AlternateContent>
          <mc:Choice Requires="wps">
            <w:drawing>
              <wp:anchor distT="36576" distB="36576" distL="36576" distR="36576" simplePos="0" relativeHeight="251694080" behindDoc="0" locked="0" layoutInCell="1" allowOverlap="1" wp14:anchorId="53572A6C" wp14:editId="527DCC69">
                <wp:simplePos x="0" y="0"/>
                <wp:positionH relativeFrom="column">
                  <wp:posOffset>1648918</wp:posOffset>
                </wp:positionH>
                <wp:positionV relativeFrom="page">
                  <wp:posOffset>1059899</wp:posOffset>
                </wp:positionV>
                <wp:extent cx="4976735" cy="1034321"/>
                <wp:effectExtent l="0" t="0" r="0" b="0"/>
                <wp:wrapNone/>
                <wp:docPr id="390"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6735" cy="1034321"/>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26EB0F" w14:textId="02915A0B" w:rsidR="00F2203F" w:rsidRPr="00B10841" w:rsidRDefault="00F2203F" w:rsidP="00F2203F">
                            <w:pPr>
                              <w:pStyle w:val="MyHeadtitle"/>
                              <w:rPr>
                                <w:b w:val="0"/>
                                <w:bCs w:val="0"/>
                                <w:color w:val="FF0000"/>
                                <w:sz w:val="52"/>
                                <w:szCs w:val="52"/>
                                <w:lang w:val="fr-FR"/>
                              </w:rPr>
                            </w:pPr>
                            <w:r>
                              <w:rPr>
                                <w:b w:val="0"/>
                                <w:bCs w:val="0"/>
                                <w:color w:val="FF0000"/>
                                <w:sz w:val="52"/>
                                <w:szCs w:val="52"/>
                                <w:lang w:val="fr-FR"/>
                              </w:rPr>
                              <w:t xml:space="preserve">Modèle </w:t>
                            </w:r>
                            <w:r w:rsidR="0049703D">
                              <w:rPr>
                                <w:b w:val="0"/>
                                <w:bCs w:val="0"/>
                                <w:color w:val="FF0000"/>
                                <w:sz w:val="52"/>
                                <w:szCs w:val="52"/>
                                <w:lang w:val="fr-FR"/>
                              </w:rPr>
                              <w:t>SVC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72A6C" id="_x0000_s1041" type="#_x0000_t202" style="position:absolute;margin-left:129.85pt;margin-top:83.45pt;width:391.85pt;height:81.45pt;z-index:2516940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" filled="f" fillcolor="#fffffe" stroked="f" strokecolor="#212120" insetpen="t">
                <v:textbox inset="2.88pt,2.88pt,2.88pt,2.88pt">
                  <w:txbxContent>
                    <w:p w14:paraId="0E26EB0F" w14:textId="02915A0B" w:rsidR="00F2203F" w:rsidRPr="00B10841" w:rsidRDefault="00F2203F" w:rsidP="00F2203F">
                      <w:pPr>
                        <w:pStyle w:val="MyHeadtitle"/>
                        <w:rPr>
                          <w:b w:val="0"/>
                          <w:bCs w:val="0"/>
                          <w:color w:val="FF0000"/>
                          <w:sz w:val="52"/>
                          <w:szCs w:val="52"/>
                          <w:lang w:val="fr-FR"/>
                        </w:rPr>
                      </w:pPr>
                      <w:r>
                        <w:rPr>
                          <w:b w:val="0"/>
                          <w:bCs w:val="0"/>
                          <w:color w:val="FF0000"/>
                          <w:sz w:val="52"/>
                          <w:szCs w:val="52"/>
                          <w:lang w:val="fr-FR"/>
                        </w:rPr>
                        <w:t xml:space="preserve">Modèle </w:t>
                      </w:r>
                      <w:r w:rsidR="0049703D">
                        <w:rPr>
                          <w:b w:val="0"/>
                          <w:bCs w:val="0"/>
                          <w:color w:val="FF0000"/>
                          <w:sz w:val="52"/>
                          <w:szCs w:val="52"/>
                          <w:lang w:val="fr-FR"/>
                        </w:rPr>
                        <w:t>SVC</w:t>
                      </w:r>
                    </w:p>
                  </w:txbxContent>
                </v:textbox>
                <w10:wrap anchory="page"/>
              </v:shape>
            </w:pict>
          </mc:Fallback>
        </mc:AlternateContent>
      </w:r>
    </w:p>
    <w:p w14:paraId="186DC7E3" w14:textId="77777777" w:rsidR="00227031" w:rsidRPr="00227031" w:rsidRDefault="00227031" w:rsidP="00227031"/>
    <w:p w14:paraId="21FBD4D9" w14:textId="77777777" w:rsidR="00227031" w:rsidRPr="00227031" w:rsidRDefault="00227031" w:rsidP="00227031"/>
    <w:p w14:paraId="79D9746D" w14:textId="3F9AE9E4" w:rsidR="00227031" w:rsidRPr="00227031" w:rsidRDefault="00227031" w:rsidP="00227031"/>
    <w:p w14:paraId="0EAF833B" w14:textId="37021629" w:rsidR="00227031" w:rsidRPr="00227031" w:rsidRDefault="00227031" w:rsidP="00227031"/>
    <w:p w14:paraId="7CC75C07" w14:textId="1FC7270B" w:rsidR="00227031" w:rsidRPr="00227031" w:rsidRDefault="0049703D" w:rsidP="00227031">
      <w:r>
        <w:rPr>
          <w:noProof/>
          <w:lang w:eastAsia="en-US"/>
        </w:rPr>
        <mc:AlternateContent>
          <mc:Choice Requires="wps">
            <w:drawing>
              <wp:anchor distT="36576" distB="36576" distL="36576" distR="36576" simplePos="0" relativeHeight="251696128" behindDoc="0" locked="0" layoutInCell="1" allowOverlap="1" wp14:anchorId="78E0C664" wp14:editId="3CC7661A">
                <wp:simplePos x="0" y="0"/>
                <wp:positionH relativeFrom="column">
                  <wp:posOffset>314793</wp:posOffset>
                </wp:positionH>
                <wp:positionV relativeFrom="page">
                  <wp:posOffset>1873769</wp:posOffset>
                </wp:positionV>
                <wp:extent cx="7000406" cy="1139253"/>
                <wp:effectExtent l="0" t="0" r="0" b="3810"/>
                <wp:wrapNone/>
                <wp:docPr id="39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406" cy="113925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75B448E" w14:textId="0E49C734" w:rsidR="00FA3C2C" w:rsidRPr="007654C0" w:rsidRDefault="00AA5779" w:rsidP="0049703D">
                            <w:pPr>
                              <w:pStyle w:val="MyHeadtitle"/>
                              <w:rPr>
                                <w:b w:val="0"/>
                                <w:bCs w:val="0"/>
                                <w:sz w:val="32"/>
                                <w:lang w:val="fr-FR"/>
                              </w:rPr>
                            </w:pPr>
                            <w:r>
                              <w:rPr>
                                <w:b w:val="0"/>
                                <w:bCs w:val="0"/>
                                <w:sz w:val="32"/>
                                <w:lang w:val="fr-FR"/>
                              </w:rPr>
                              <w:t xml:space="preserve">Pour notre Supported </w:t>
                            </w:r>
                            <w:r w:rsidR="00C90477">
                              <w:rPr>
                                <w:b w:val="0"/>
                                <w:bCs w:val="0"/>
                                <w:sz w:val="32"/>
                                <w:lang w:val="fr-FR"/>
                              </w:rPr>
                              <w:t>V</w:t>
                            </w:r>
                            <w:r>
                              <w:rPr>
                                <w:b w:val="0"/>
                                <w:bCs w:val="0"/>
                                <w:sz w:val="32"/>
                                <w:lang w:val="fr-FR"/>
                              </w:rPr>
                              <w:t xml:space="preserve">ector </w:t>
                            </w:r>
                            <w:r w:rsidR="008026FE">
                              <w:rPr>
                                <w:b w:val="0"/>
                                <w:bCs w:val="0"/>
                                <w:sz w:val="32"/>
                                <w:lang w:val="fr-FR"/>
                              </w:rPr>
                              <w:t>C</w:t>
                            </w:r>
                            <w:r>
                              <w:rPr>
                                <w:b w:val="0"/>
                                <w:bCs w:val="0"/>
                                <w:sz w:val="32"/>
                                <w:lang w:val="fr-FR"/>
                              </w:rPr>
                              <w:t xml:space="preserve">lassifier, nous avons besoin d’un gamma très petit et </w:t>
                            </w:r>
                            <w:r w:rsidR="005F0A69">
                              <w:rPr>
                                <w:b w:val="0"/>
                                <w:bCs w:val="0"/>
                                <w:sz w:val="32"/>
                                <w:lang w:val="fr-FR"/>
                              </w:rPr>
                              <w:t>d’un noyau</w:t>
                            </w:r>
                            <w:r>
                              <w:rPr>
                                <w:b w:val="0"/>
                                <w:bCs w:val="0"/>
                                <w:sz w:val="32"/>
                                <w:lang w:val="fr-FR"/>
                              </w:rPr>
                              <w:t xml:space="preserve"> </w:t>
                            </w:r>
                            <w:r w:rsidR="00852F5F">
                              <w:rPr>
                                <w:b w:val="0"/>
                                <w:bCs w:val="0"/>
                                <w:sz w:val="32"/>
                                <w:lang w:val="fr-FR"/>
                              </w:rPr>
                              <w:t>pour bien estimé</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0C664" id="_x0000_s1042" type="#_x0000_t202" style="position:absolute;margin-left:24.8pt;margin-top:147.55pt;width:551.2pt;height:89.7pt;z-index:2516961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" filled="f" fillcolor="#fffffe" stroked="f" strokecolor="#212120" insetpen="t">
                <v:textbox inset="2.88pt,2.88pt,2.88pt,2.88pt">
                  <w:txbxContent>
                    <w:p w14:paraId="775B448E" w14:textId="0E49C734" w:rsidR="00FA3C2C" w:rsidRPr="007654C0" w:rsidRDefault="00AA5779" w:rsidP="0049703D">
                      <w:pPr>
                        <w:pStyle w:val="MyHeadtitle"/>
                        <w:rPr>
                          <w:b w:val="0"/>
                          <w:bCs w:val="0"/>
                          <w:sz w:val="32"/>
                          <w:lang w:val="fr-FR"/>
                        </w:rPr>
                      </w:pPr>
                      <w:r>
                        <w:rPr>
                          <w:b w:val="0"/>
                          <w:bCs w:val="0"/>
                          <w:sz w:val="32"/>
                          <w:lang w:val="fr-FR"/>
                        </w:rPr>
                        <w:t xml:space="preserve">Pour notre Supported </w:t>
                      </w:r>
                      <w:r w:rsidR="00C90477">
                        <w:rPr>
                          <w:b w:val="0"/>
                          <w:bCs w:val="0"/>
                          <w:sz w:val="32"/>
                          <w:lang w:val="fr-FR"/>
                        </w:rPr>
                        <w:t>V</w:t>
                      </w:r>
                      <w:r>
                        <w:rPr>
                          <w:b w:val="0"/>
                          <w:bCs w:val="0"/>
                          <w:sz w:val="32"/>
                          <w:lang w:val="fr-FR"/>
                        </w:rPr>
                        <w:t xml:space="preserve">ector </w:t>
                      </w:r>
                      <w:r w:rsidR="008026FE">
                        <w:rPr>
                          <w:b w:val="0"/>
                          <w:bCs w:val="0"/>
                          <w:sz w:val="32"/>
                          <w:lang w:val="fr-FR"/>
                        </w:rPr>
                        <w:t>C</w:t>
                      </w:r>
                      <w:r>
                        <w:rPr>
                          <w:b w:val="0"/>
                          <w:bCs w:val="0"/>
                          <w:sz w:val="32"/>
                          <w:lang w:val="fr-FR"/>
                        </w:rPr>
                        <w:t xml:space="preserve">lassifier, nous avons besoin d’un gamma très petit et </w:t>
                      </w:r>
                      <w:r w:rsidR="005F0A69">
                        <w:rPr>
                          <w:b w:val="0"/>
                          <w:bCs w:val="0"/>
                          <w:sz w:val="32"/>
                          <w:lang w:val="fr-FR"/>
                        </w:rPr>
                        <w:t>d’un noyau</w:t>
                      </w:r>
                      <w:r>
                        <w:rPr>
                          <w:b w:val="0"/>
                          <w:bCs w:val="0"/>
                          <w:sz w:val="32"/>
                          <w:lang w:val="fr-FR"/>
                        </w:rPr>
                        <w:t xml:space="preserve"> </w:t>
                      </w:r>
                      <w:r w:rsidR="00852F5F">
                        <w:rPr>
                          <w:b w:val="0"/>
                          <w:bCs w:val="0"/>
                          <w:sz w:val="32"/>
                          <w:lang w:val="fr-FR"/>
                        </w:rPr>
                        <w:t>pour bien estimé</w:t>
                      </w:r>
                    </w:p>
                  </w:txbxContent>
                </v:textbox>
                <w10:wrap anchory="page"/>
              </v:shape>
            </w:pict>
          </mc:Fallback>
        </mc:AlternateContent>
      </w:r>
    </w:p>
    <w:p w14:paraId="51E938D6" w14:textId="411001E6" w:rsidR="00227031" w:rsidRPr="00227031" w:rsidRDefault="00227031" w:rsidP="00227031"/>
    <w:p w14:paraId="6F71B2C4" w14:textId="7B3AF49D" w:rsidR="00227031" w:rsidRPr="00227031" w:rsidRDefault="00227031" w:rsidP="00227031"/>
    <w:p w14:paraId="02BCA75C" w14:textId="77C8769D" w:rsidR="00227031" w:rsidRPr="00227031" w:rsidRDefault="00227031" w:rsidP="00227031"/>
    <w:p w14:paraId="67E87C81" w14:textId="544005C7" w:rsidR="00227031" w:rsidRPr="00227031" w:rsidRDefault="00227031" w:rsidP="00227031"/>
    <w:p w14:paraId="7C6B1E69" w14:textId="5CD7B49E" w:rsidR="00227031" w:rsidRPr="00227031" w:rsidRDefault="002826EB" w:rsidP="00227031">
      <w:r>
        <w:rPr>
          <w:noProof/>
        </w:rPr>
        <w:drawing>
          <wp:anchor distT="0" distB="0" distL="114300" distR="114300" simplePos="0" relativeHeight="251701248" behindDoc="0" locked="0" layoutInCell="1" allowOverlap="1" wp14:anchorId="56AEC9CF" wp14:editId="5C360E9B">
            <wp:simplePos x="0" y="0"/>
            <wp:positionH relativeFrom="column">
              <wp:posOffset>284480</wp:posOffset>
            </wp:positionH>
            <wp:positionV relativeFrom="paragraph">
              <wp:posOffset>299720</wp:posOffset>
            </wp:positionV>
            <wp:extent cx="6970395" cy="1768475"/>
            <wp:effectExtent l="0" t="0" r="1905" b="3175"/>
            <wp:wrapSquare wrapText="bothSides"/>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70395" cy="1768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FE4152" w14:textId="5A38F859" w:rsidR="00227031" w:rsidRDefault="002826EB" w:rsidP="00227031">
      <w:r>
        <w:rPr>
          <w:noProof/>
        </w:rPr>
        <w:drawing>
          <wp:anchor distT="0" distB="0" distL="114300" distR="114300" simplePos="0" relativeHeight="251704320" behindDoc="0" locked="0" layoutInCell="1" allowOverlap="1" wp14:anchorId="1D57935A" wp14:editId="0CD7C1C9">
            <wp:simplePos x="0" y="0"/>
            <wp:positionH relativeFrom="column">
              <wp:posOffset>252605</wp:posOffset>
            </wp:positionH>
            <wp:positionV relativeFrom="paragraph">
              <wp:posOffset>2372954</wp:posOffset>
            </wp:positionV>
            <wp:extent cx="6850286" cy="3582035"/>
            <wp:effectExtent l="0" t="0" r="8255" b="0"/>
            <wp:wrapSquare wrapText="bothSides"/>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0286" cy="3582035"/>
                    </a:xfrm>
                    <a:prstGeom prst="rect">
                      <a:avLst/>
                    </a:prstGeom>
                    <a:noFill/>
                    <a:ln>
                      <a:noFill/>
                    </a:ln>
                  </pic:spPr>
                </pic:pic>
              </a:graphicData>
            </a:graphic>
            <wp14:sizeRelH relativeFrom="page">
              <wp14:pctWidth>0</wp14:pctWidth>
            </wp14:sizeRelH>
            <wp14:sizeRelV relativeFrom="page">
              <wp14:pctHeight>0</wp14:pctHeight>
            </wp14:sizeRelV>
          </wp:anchor>
        </w:drawing>
      </w:r>
      <w:r w:rsidR="005F0A69">
        <w:tab/>
      </w:r>
    </w:p>
    <w:p w14:paraId="1D2694DF" w14:textId="77777777" w:rsidR="004A0BC8" w:rsidRPr="004A0BC8" w:rsidRDefault="004A0BC8" w:rsidP="004A0BC8"/>
    <w:p w14:paraId="1EAEBDE7" w14:textId="77777777" w:rsidR="004A0BC8" w:rsidRPr="004A0BC8" w:rsidRDefault="004A0BC8" w:rsidP="004A0BC8"/>
    <w:p w14:paraId="1F246E50" w14:textId="77777777" w:rsidR="004A0BC8" w:rsidRPr="004A0BC8" w:rsidRDefault="004A0BC8" w:rsidP="004A0BC8"/>
    <w:p w14:paraId="08154D4B" w14:textId="77777777" w:rsidR="004A0BC8" w:rsidRPr="004A0BC8" w:rsidRDefault="004A0BC8" w:rsidP="004A0BC8"/>
    <w:p w14:paraId="03838D1C" w14:textId="77777777" w:rsidR="004A0BC8" w:rsidRPr="004A0BC8" w:rsidRDefault="004A0BC8" w:rsidP="004A0BC8"/>
    <w:p w14:paraId="08308664" w14:textId="77777777" w:rsidR="004A0BC8" w:rsidRPr="004A0BC8" w:rsidRDefault="004A0BC8" w:rsidP="004A0BC8"/>
    <w:p w14:paraId="4D69206B" w14:textId="77777777" w:rsidR="004A0BC8" w:rsidRPr="004A0BC8" w:rsidRDefault="004A0BC8" w:rsidP="004A0BC8"/>
    <w:p w14:paraId="0336C7F7" w14:textId="77777777" w:rsidR="004A0BC8" w:rsidRPr="004A0BC8" w:rsidRDefault="004A0BC8" w:rsidP="004A0BC8"/>
    <w:p w14:paraId="4C38C891" w14:textId="77777777" w:rsidR="004A0BC8" w:rsidRPr="004A0BC8" w:rsidRDefault="004A0BC8" w:rsidP="004A0BC8"/>
    <w:p w14:paraId="165DF4B0" w14:textId="77777777" w:rsidR="004A0BC8" w:rsidRPr="004A0BC8" w:rsidRDefault="004A0BC8" w:rsidP="004A0BC8"/>
    <w:p w14:paraId="3D8D94BE" w14:textId="77777777" w:rsidR="004A0BC8" w:rsidRPr="004A0BC8" w:rsidRDefault="004A0BC8" w:rsidP="004A0BC8"/>
    <w:p w14:paraId="5F8827F3" w14:textId="77777777" w:rsidR="004A0BC8" w:rsidRPr="004A0BC8" w:rsidRDefault="004A0BC8" w:rsidP="004A0BC8"/>
    <w:p w14:paraId="6F193D07" w14:textId="77777777" w:rsidR="004A0BC8" w:rsidRPr="004A0BC8" w:rsidRDefault="004A0BC8" w:rsidP="004A0BC8"/>
    <w:p w14:paraId="64C333AF" w14:textId="77777777" w:rsidR="004A0BC8" w:rsidRPr="004A0BC8" w:rsidRDefault="004A0BC8" w:rsidP="004A0BC8"/>
    <w:p w14:paraId="0EAE27CB" w14:textId="77777777" w:rsidR="004A0BC8" w:rsidRPr="004A0BC8" w:rsidRDefault="004A0BC8" w:rsidP="004A0BC8"/>
    <w:p w14:paraId="1168AF53" w14:textId="77777777" w:rsidR="004A0BC8" w:rsidRPr="004A0BC8" w:rsidRDefault="004A0BC8" w:rsidP="004A0BC8"/>
    <w:p w14:paraId="34362C27" w14:textId="77777777" w:rsidR="004A0BC8" w:rsidRPr="004A0BC8" w:rsidRDefault="004A0BC8" w:rsidP="004A0BC8"/>
    <w:p w14:paraId="06542AE8" w14:textId="77777777" w:rsidR="004A0BC8" w:rsidRPr="004A0BC8" w:rsidRDefault="004A0BC8" w:rsidP="004A0BC8"/>
    <w:p w14:paraId="7651AE5B" w14:textId="77777777" w:rsidR="004A0BC8" w:rsidRPr="004A0BC8" w:rsidRDefault="004A0BC8" w:rsidP="004A0BC8"/>
    <w:p w14:paraId="6B490B35" w14:textId="77777777" w:rsidR="004A0BC8" w:rsidRPr="004A0BC8" w:rsidRDefault="004A0BC8" w:rsidP="004A0BC8"/>
    <w:p w14:paraId="6B37F2D7" w14:textId="77777777" w:rsidR="004A0BC8" w:rsidRPr="004A0BC8" w:rsidRDefault="004A0BC8" w:rsidP="004A0BC8"/>
    <w:p w14:paraId="36C1383F" w14:textId="77777777" w:rsidR="004A0BC8" w:rsidRPr="004A0BC8" w:rsidRDefault="004A0BC8" w:rsidP="004A0BC8"/>
    <w:p w14:paraId="2C78B4AF" w14:textId="77777777" w:rsidR="004A0BC8" w:rsidRPr="004A0BC8" w:rsidRDefault="004A0BC8" w:rsidP="004A0BC8"/>
    <w:p w14:paraId="17CFDA6F" w14:textId="77777777" w:rsidR="004A0BC8" w:rsidRDefault="004A0BC8" w:rsidP="004A0BC8"/>
    <w:p w14:paraId="1D811F08" w14:textId="7D904121" w:rsidR="004A0BC8" w:rsidRDefault="004A0BC8" w:rsidP="004A0BC8">
      <w:pPr>
        <w:tabs>
          <w:tab w:val="left" w:pos="2172"/>
        </w:tabs>
      </w:pPr>
      <w:r>
        <w:tab/>
      </w:r>
    </w:p>
    <w:p w14:paraId="31E1843C" w14:textId="77777777" w:rsidR="004A0BC8" w:rsidRDefault="004A0BC8" w:rsidP="004A0BC8">
      <w:pPr>
        <w:tabs>
          <w:tab w:val="left" w:pos="2172"/>
        </w:tabs>
      </w:pPr>
    </w:p>
    <w:p w14:paraId="545D9F91" w14:textId="77777777" w:rsidR="004A0BC8" w:rsidRDefault="004A0BC8" w:rsidP="004A0BC8">
      <w:pPr>
        <w:tabs>
          <w:tab w:val="left" w:pos="2172"/>
        </w:tabs>
      </w:pPr>
    </w:p>
    <w:p w14:paraId="17C37B27" w14:textId="25AEDEA5" w:rsidR="004A0BC8" w:rsidRDefault="004A0BC8" w:rsidP="004A0BC8">
      <w:pPr>
        <w:tabs>
          <w:tab w:val="left" w:pos="2172"/>
        </w:tabs>
      </w:pPr>
    </w:p>
    <w:p w14:paraId="6FCEC91F" w14:textId="502026D0" w:rsidR="004A0BC8" w:rsidRDefault="0019382D" w:rsidP="004A0BC8">
      <w:pPr>
        <w:tabs>
          <w:tab w:val="left" w:pos="2172"/>
        </w:tabs>
      </w:pPr>
      <w:r>
        <w:rPr>
          <w:noProof/>
        </w:rPr>
        <w:lastRenderedPageBreak/>
        <w:drawing>
          <wp:anchor distT="0" distB="0" distL="114300" distR="114300" simplePos="0" relativeHeight="251719680" behindDoc="0" locked="0" layoutInCell="1" allowOverlap="1" wp14:anchorId="66651F7C" wp14:editId="18C046D5">
            <wp:simplePos x="0" y="0"/>
            <wp:positionH relativeFrom="column">
              <wp:posOffset>16510</wp:posOffset>
            </wp:positionH>
            <wp:positionV relativeFrom="paragraph">
              <wp:posOffset>2671715</wp:posOffset>
            </wp:positionV>
            <wp:extent cx="7539990" cy="2727960"/>
            <wp:effectExtent l="0" t="0" r="3810" b="0"/>
            <wp:wrapSquare wrapText="bothSides"/>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39990" cy="2727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8896" behindDoc="0" locked="0" layoutInCell="1" allowOverlap="1" wp14:anchorId="0F49C69F" wp14:editId="4F3FABA3">
            <wp:simplePos x="0" y="0"/>
            <wp:positionH relativeFrom="column">
              <wp:posOffset>-509666</wp:posOffset>
            </wp:positionH>
            <wp:positionV relativeFrom="paragraph">
              <wp:posOffset>5355986</wp:posOffset>
            </wp:positionV>
            <wp:extent cx="7539990" cy="3627120"/>
            <wp:effectExtent l="0" t="0" r="3810" b="0"/>
            <wp:wrapSquare wrapText="bothSides"/>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39990" cy="3627120"/>
                    </a:xfrm>
                    <a:prstGeom prst="rect">
                      <a:avLst/>
                    </a:prstGeom>
                    <a:noFill/>
                    <a:ln>
                      <a:noFill/>
                    </a:ln>
                  </pic:spPr>
                </pic:pic>
              </a:graphicData>
            </a:graphic>
            <wp14:sizeRelH relativeFrom="page">
              <wp14:pctWidth>0</wp14:pctWidth>
            </wp14:sizeRelH>
            <wp14:sizeRelV relativeFrom="page">
              <wp14:pctHeight>0</wp14:pctHeight>
            </wp14:sizeRelV>
          </wp:anchor>
        </w:drawing>
      </w:r>
      <w:r w:rsidR="001A2708">
        <w:rPr>
          <w:noProof/>
          <w:lang w:eastAsia="en-US"/>
        </w:rPr>
        <mc:AlternateContent>
          <mc:Choice Requires="wps">
            <w:drawing>
              <wp:anchor distT="36576" distB="36576" distL="36576" distR="36576" simplePos="0" relativeHeight="251710464" behindDoc="0" locked="0" layoutInCell="1" allowOverlap="1" wp14:anchorId="599A4964" wp14:editId="7DEC92E6">
                <wp:simplePos x="0" y="0"/>
                <wp:positionH relativeFrom="column">
                  <wp:posOffset>1283335</wp:posOffset>
                </wp:positionH>
                <wp:positionV relativeFrom="page">
                  <wp:posOffset>1138399</wp:posOffset>
                </wp:positionV>
                <wp:extent cx="4976735" cy="1034321"/>
                <wp:effectExtent l="0" t="0" r="0" b="0"/>
                <wp:wrapNone/>
                <wp:docPr id="395"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6735" cy="1034321"/>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9AD3718" w14:textId="55C28D0A" w:rsidR="001A2708" w:rsidRPr="00B10841" w:rsidRDefault="001A2708" w:rsidP="001A2708">
                            <w:pPr>
                              <w:pStyle w:val="MyHeadtitle"/>
                              <w:rPr>
                                <w:b w:val="0"/>
                                <w:bCs w:val="0"/>
                                <w:color w:val="FF0000"/>
                                <w:sz w:val="52"/>
                                <w:szCs w:val="52"/>
                                <w:lang w:val="fr-FR"/>
                              </w:rPr>
                            </w:pPr>
                            <w:r>
                              <w:rPr>
                                <w:b w:val="0"/>
                                <w:bCs w:val="0"/>
                                <w:color w:val="FF0000"/>
                                <w:sz w:val="52"/>
                                <w:szCs w:val="52"/>
                                <w:lang w:val="fr-FR"/>
                              </w:rPr>
                              <w:t xml:space="preserve">Modèle </w:t>
                            </w:r>
                            <w:r w:rsidR="00530CF5">
                              <w:rPr>
                                <w:b w:val="0"/>
                                <w:bCs w:val="0"/>
                                <w:color w:val="FF0000"/>
                                <w:sz w:val="52"/>
                                <w:szCs w:val="52"/>
                                <w:lang w:val="fr-FR"/>
                              </w:rPr>
                              <w:t>RandomForest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A4964" id="_x0000_s1043" type="#_x0000_t202" style="position:absolute;margin-left:101.05pt;margin-top:89.65pt;width:391.85pt;height:81.45pt;z-index:2517104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" filled="f" fillcolor="#fffffe" stroked="f" strokecolor="#212120" insetpen="t">
                <v:textbox inset="2.88pt,2.88pt,2.88pt,2.88pt">
                  <w:txbxContent>
                    <w:p w14:paraId="09AD3718" w14:textId="55C28D0A" w:rsidR="001A2708" w:rsidRPr="00B10841" w:rsidRDefault="001A2708" w:rsidP="001A2708">
                      <w:pPr>
                        <w:pStyle w:val="MyHeadtitle"/>
                        <w:rPr>
                          <w:b w:val="0"/>
                          <w:bCs w:val="0"/>
                          <w:color w:val="FF0000"/>
                          <w:sz w:val="52"/>
                          <w:szCs w:val="52"/>
                          <w:lang w:val="fr-FR"/>
                        </w:rPr>
                      </w:pPr>
                      <w:r>
                        <w:rPr>
                          <w:b w:val="0"/>
                          <w:bCs w:val="0"/>
                          <w:color w:val="FF0000"/>
                          <w:sz w:val="52"/>
                          <w:szCs w:val="52"/>
                          <w:lang w:val="fr-FR"/>
                        </w:rPr>
                        <w:t xml:space="preserve">Modèle </w:t>
                      </w:r>
                      <w:r w:rsidR="00530CF5">
                        <w:rPr>
                          <w:b w:val="0"/>
                          <w:bCs w:val="0"/>
                          <w:color w:val="FF0000"/>
                          <w:sz w:val="52"/>
                          <w:szCs w:val="52"/>
                          <w:lang w:val="fr-FR"/>
                        </w:rPr>
                        <w:t>RandomForest</w:t>
                      </w:r>
                    </w:p>
                  </w:txbxContent>
                </v:textbox>
                <w10:wrap anchory="page"/>
              </v:shape>
            </w:pict>
          </mc:Fallback>
        </mc:AlternateContent>
      </w:r>
      <w:r w:rsidR="001A2708">
        <w:rPr>
          <w:noProof/>
          <w:lang w:eastAsia="en-US"/>
        </w:rPr>
        <w:drawing>
          <wp:anchor distT="0" distB="0" distL="114300" distR="114300" simplePos="0" relativeHeight="251706368" behindDoc="1" locked="0" layoutInCell="1" allowOverlap="1" wp14:anchorId="4E7E3599" wp14:editId="040BF2A7">
            <wp:simplePos x="0" y="0"/>
            <wp:positionH relativeFrom="column">
              <wp:posOffset>-194872</wp:posOffset>
            </wp:positionH>
            <wp:positionV relativeFrom="paragraph">
              <wp:posOffset>-855074</wp:posOffset>
            </wp:positionV>
            <wp:extent cx="8229600" cy="2368445"/>
            <wp:effectExtent l="0" t="0" r="0" b="0"/>
            <wp:wrapNone/>
            <wp:docPr id="394" name="Picture 39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2368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F0A2D6" w14:textId="77777777" w:rsidR="0019382D" w:rsidRPr="0019382D" w:rsidRDefault="0019382D" w:rsidP="0019382D"/>
    <w:p w14:paraId="1EFC52A5" w14:textId="77777777" w:rsidR="0019382D" w:rsidRPr="0019382D" w:rsidRDefault="0019382D" w:rsidP="0019382D"/>
    <w:p w14:paraId="54106CEF" w14:textId="77777777" w:rsidR="0019382D" w:rsidRPr="0019382D" w:rsidRDefault="0019382D" w:rsidP="0019382D"/>
    <w:p w14:paraId="6B2C485B" w14:textId="77777777" w:rsidR="0019382D" w:rsidRPr="0019382D" w:rsidRDefault="0019382D" w:rsidP="0019382D"/>
    <w:p w14:paraId="75C8E7C2" w14:textId="77777777" w:rsidR="0019382D" w:rsidRPr="0019382D" w:rsidRDefault="0019382D" w:rsidP="0019382D"/>
    <w:p w14:paraId="5CA641ED" w14:textId="77777777" w:rsidR="0019382D" w:rsidRPr="0019382D" w:rsidRDefault="0019382D" w:rsidP="0019382D"/>
    <w:p w14:paraId="28C29092" w14:textId="412A8634" w:rsidR="0019382D" w:rsidRPr="0019382D" w:rsidRDefault="0019382D" w:rsidP="0019382D">
      <w:r>
        <w:rPr>
          <w:noProof/>
          <w:lang w:eastAsia="en-US"/>
        </w:rPr>
        <mc:AlternateContent>
          <mc:Choice Requires="wps">
            <w:drawing>
              <wp:anchor distT="36576" distB="36576" distL="36576" distR="36576" simplePos="0" relativeHeight="251731968" behindDoc="0" locked="0" layoutInCell="1" allowOverlap="1" wp14:anchorId="04244CD2" wp14:editId="0B298CCA">
                <wp:simplePos x="0" y="0"/>
                <wp:positionH relativeFrom="column">
                  <wp:posOffset>269823</wp:posOffset>
                </wp:positionH>
                <wp:positionV relativeFrom="page">
                  <wp:posOffset>1873769</wp:posOffset>
                </wp:positionV>
                <wp:extent cx="7000406" cy="1289155"/>
                <wp:effectExtent l="0" t="0" r="0" b="6350"/>
                <wp:wrapNone/>
                <wp:docPr id="404"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406" cy="128915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7BDB799" w14:textId="4BDC8735" w:rsidR="0019382D" w:rsidRDefault="0019382D" w:rsidP="0019382D">
                            <w:pPr>
                              <w:pStyle w:val="MyHeadtitle"/>
                              <w:rPr>
                                <w:b w:val="0"/>
                                <w:bCs w:val="0"/>
                                <w:sz w:val="32"/>
                                <w:lang w:val="fr-FR"/>
                              </w:rPr>
                            </w:pPr>
                            <w:r>
                              <w:rPr>
                                <w:b w:val="0"/>
                                <w:bCs w:val="0"/>
                                <w:sz w:val="32"/>
                                <w:lang w:val="fr-FR"/>
                              </w:rPr>
                              <w:t xml:space="preserve">Pour notre RandomForest Classifier, nous avons besoin d’un </w:t>
                            </w:r>
                            <w:r w:rsidR="00340C52">
                              <w:rPr>
                                <w:b w:val="0"/>
                                <w:bCs w:val="0"/>
                                <w:sz w:val="32"/>
                                <w:lang w:val="fr-FR"/>
                              </w:rPr>
                              <w:t>nombre d’estimateur pour avoir une bonne presicion</w:t>
                            </w:r>
                          </w:p>
                          <w:p w14:paraId="2296911D" w14:textId="0A4A5DD3" w:rsidR="00340C52" w:rsidRPr="007654C0" w:rsidRDefault="00340C52" w:rsidP="0019382D">
                            <w:pPr>
                              <w:pStyle w:val="MyHeadtitle"/>
                              <w:rPr>
                                <w:b w:val="0"/>
                                <w:bCs w:val="0"/>
                                <w:sz w:val="32"/>
                                <w:lang w:val="fr-FR"/>
                              </w:rPr>
                            </w:pPr>
                            <w:r>
                              <w:rPr>
                                <w:b w:val="0"/>
                                <w:bCs w:val="0"/>
                                <w:sz w:val="32"/>
                                <w:lang w:val="fr-FR"/>
                              </w:rPr>
                              <w:t>Pour mon cas</w:t>
                            </w:r>
                            <w:r w:rsidR="005F2D80">
                              <w:rPr>
                                <w:b w:val="0"/>
                                <w:bCs w:val="0"/>
                                <w:sz w:val="32"/>
                                <w:lang w:val="fr-FR"/>
                              </w:rPr>
                              <w:t xml:space="preserve"> nombre estimateur = 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44CD2" id="_x0000_s1044" type="#_x0000_t202" style="position:absolute;margin-left:21.25pt;margin-top:147.55pt;width:551.2pt;height:101.5pt;z-index:2517319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" filled="f" fillcolor="#fffffe" stroked="f" strokecolor="#212120" insetpen="t">
                <v:textbox inset="2.88pt,2.88pt,2.88pt,2.88pt">
                  <w:txbxContent>
                    <w:p w14:paraId="37BDB799" w14:textId="4BDC8735" w:rsidR="0019382D" w:rsidRDefault="0019382D" w:rsidP="0019382D">
                      <w:pPr>
                        <w:pStyle w:val="MyHeadtitle"/>
                        <w:rPr>
                          <w:b w:val="0"/>
                          <w:bCs w:val="0"/>
                          <w:sz w:val="32"/>
                          <w:lang w:val="fr-FR"/>
                        </w:rPr>
                      </w:pPr>
                      <w:r>
                        <w:rPr>
                          <w:b w:val="0"/>
                          <w:bCs w:val="0"/>
                          <w:sz w:val="32"/>
                          <w:lang w:val="fr-FR"/>
                        </w:rPr>
                        <w:t xml:space="preserve">Pour notre RandomForest Classifier, nous avons besoin d’un </w:t>
                      </w:r>
                      <w:r w:rsidR="00340C52">
                        <w:rPr>
                          <w:b w:val="0"/>
                          <w:bCs w:val="0"/>
                          <w:sz w:val="32"/>
                          <w:lang w:val="fr-FR"/>
                        </w:rPr>
                        <w:t>nombre d’estimateur pour avoir une bonne presicion</w:t>
                      </w:r>
                    </w:p>
                    <w:p w14:paraId="2296911D" w14:textId="0A4A5DD3" w:rsidR="00340C52" w:rsidRPr="007654C0" w:rsidRDefault="00340C52" w:rsidP="0019382D">
                      <w:pPr>
                        <w:pStyle w:val="MyHeadtitle"/>
                        <w:rPr>
                          <w:b w:val="0"/>
                          <w:bCs w:val="0"/>
                          <w:sz w:val="32"/>
                          <w:lang w:val="fr-FR"/>
                        </w:rPr>
                      </w:pPr>
                      <w:r>
                        <w:rPr>
                          <w:b w:val="0"/>
                          <w:bCs w:val="0"/>
                          <w:sz w:val="32"/>
                          <w:lang w:val="fr-FR"/>
                        </w:rPr>
                        <w:t>Pour mon cas</w:t>
                      </w:r>
                      <w:r w:rsidR="005F2D80">
                        <w:rPr>
                          <w:b w:val="0"/>
                          <w:bCs w:val="0"/>
                          <w:sz w:val="32"/>
                          <w:lang w:val="fr-FR"/>
                        </w:rPr>
                        <w:t xml:space="preserve"> nombre estimateur = 2</w:t>
                      </w:r>
                    </w:p>
                  </w:txbxContent>
                </v:textbox>
                <w10:wrap anchory="page"/>
              </v:shape>
            </w:pict>
          </mc:Fallback>
        </mc:AlternateContent>
      </w:r>
    </w:p>
    <w:p w14:paraId="32B1F477" w14:textId="7F8EEF0F" w:rsidR="0019382D" w:rsidRDefault="0019382D" w:rsidP="0019382D"/>
    <w:p w14:paraId="30E38D31" w14:textId="77777777" w:rsidR="00DE031A" w:rsidRDefault="00DE031A" w:rsidP="0019382D">
      <w:pPr>
        <w:tabs>
          <w:tab w:val="left" w:pos="1629"/>
        </w:tabs>
      </w:pPr>
    </w:p>
    <w:p w14:paraId="02B82775" w14:textId="77777777" w:rsidR="00DE031A" w:rsidRDefault="00DE031A" w:rsidP="0019382D">
      <w:pPr>
        <w:tabs>
          <w:tab w:val="left" w:pos="1629"/>
        </w:tabs>
      </w:pPr>
    </w:p>
    <w:p w14:paraId="20CD6E52" w14:textId="77777777" w:rsidR="00DE031A" w:rsidRDefault="00DE031A" w:rsidP="0019382D">
      <w:pPr>
        <w:tabs>
          <w:tab w:val="left" w:pos="1629"/>
        </w:tabs>
      </w:pPr>
    </w:p>
    <w:p w14:paraId="26BE836E" w14:textId="77777777" w:rsidR="00DE031A" w:rsidRDefault="00DE031A" w:rsidP="0019382D">
      <w:pPr>
        <w:tabs>
          <w:tab w:val="left" w:pos="1629"/>
        </w:tabs>
      </w:pPr>
    </w:p>
    <w:p w14:paraId="19428542" w14:textId="77777777" w:rsidR="00DE031A" w:rsidRDefault="00DE031A" w:rsidP="0019382D">
      <w:pPr>
        <w:tabs>
          <w:tab w:val="left" w:pos="1629"/>
        </w:tabs>
      </w:pPr>
    </w:p>
    <w:p w14:paraId="7B89E064" w14:textId="77777777" w:rsidR="00DE031A" w:rsidRDefault="00DE031A" w:rsidP="0019382D">
      <w:pPr>
        <w:tabs>
          <w:tab w:val="left" w:pos="1629"/>
        </w:tabs>
      </w:pPr>
    </w:p>
    <w:p w14:paraId="792655DE" w14:textId="77777777" w:rsidR="00DE031A" w:rsidRDefault="00DE031A" w:rsidP="0019382D">
      <w:pPr>
        <w:tabs>
          <w:tab w:val="left" w:pos="1629"/>
        </w:tabs>
      </w:pPr>
    </w:p>
    <w:p w14:paraId="3B374BCD" w14:textId="6D4D78BC" w:rsidR="0019382D" w:rsidRDefault="00254FC8" w:rsidP="0019382D">
      <w:pPr>
        <w:tabs>
          <w:tab w:val="left" w:pos="1629"/>
        </w:tabs>
      </w:pPr>
      <w:r>
        <w:rPr>
          <w:noProof/>
        </w:rPr>
        <w:lastRenderedPageBreak/>
        <w:drawing>
          <wp:anchor distT="0" distB="0" distL="114300" distR="114300" simplePos="0" relativeHeight="251868160" behindDoc="0" locked="0" layoutInCell="1" allowOverlap="1" wp14:anchorId="1D82EE72" wp14:editId="6A94C956">
            <wp:simplePos x="0" y="0"/>
            <wp:positionH relativeFrom="column">
              <wp:posOffset>658568</wp:posOffset>
            </wp:positionH>
            <wp:positionV relativeFrom="paragraph">
              <wp:posOffset>7139419</wp:posOffset>
            </wp:positionV>
            <wp:extent cx="4601845" cy="1619250"/>
            <wp:effectExtent l="0" t="0" r="8255" b="0"/>
            <wp:wrapSquare wrapText="bothSides"/>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1845"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2F2178">
        <w:rPr>
          <w:noProof/>
          <w:lang w:eastAsia="en-US"/>
        </w:rPr>
        <mc:AlternateContent>
          <mc:Choice Requires="wps">
            <w:drawing>
              <wp:anchor distT="36576" distB="36576" distL="36576" distR="36576" simplePos="0" relativeHeight="251783168" behindDoc="0" locked="0" layoutInCell="1" allowOverlap="1" wp14:anchorId="701D6110" wp14:editId="4A2948AF">
                <wp:simplePos x="0" y="0"/>
                <wp:positionH relativeFrom="column">
                  <wp:posOffset>209862</wp:posOffset>
                </wp:positionH>
                <wp:positionV relativeFrom="page">
                  <wp:posOffset>4540385</wp:posOffset>
                </wp:positionV>
                <wp:extent cx="2668249" cy="749508"/>
                <wp:effectExtent l="0" t="0" r="0" b="0"/>
                <wp:wrapNone/>
                <wp:docPr id="407"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249" cy="749508"/>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B242510" w14:textId="6728DC74" w:rsidR="004278EA" w:rsidRPr="00443799" w:rsidRDefault="00483896" w:rsidP="004278EA">
                            <w:pPr>
                              <w:pStyle w:val="MyHeadtitle"/>
                              <w:rPr>
                                <w:b w:val="0"/>
                                <w:bCs w:val="0"/>
                                <w:color w:val="00B050"/>
                                <w:sz w:val="52"/>
                                <w:szCs w:val="52"/>
                                <w:lang w:val="fr-FR"/>
                              </w:rPr>
                            </w:pPr>
                            <w:r w:rsidRPr="00443799">
                              <w:rPr>
                                <w:b w:val="0"/>
                                <w:bCs w:val="0"/>
                                <w:color w:val="00B050"/>
                                <w:sz w:val="52"/>
                                <w:szCs w:val="52"/>
                                <w:lang w:val="fr-FR"/>
                              </w:rPr>
                              <w:t>RandomForest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D6110" id="_x0000_s1045" type="#_x0000_t202" style="position:absolute;margin-left:16.5pt;margin-top:357.5pt;width:210.1pt;height:59pt;z-index:251783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" filled="f" fillcolor="#fffffe" stroked="f" strokecolor="#212120" insetpen="t">
                <v:textbox inset="2.88pt,2.88pt,2.88pt,2.88pt">
                  <w:txbxContent>
                    <w:p w14:paraId="4B242510" w14:textId="6728DC74" w:rsidR="004278EA" w:rsidRPr="00443799" w:rsidRDefault="00483896" w:rsidP="004278EA">
                      <w:pPr>
                        <w:pStyle w:val="MyHeadtitle"/>
                        <w:rPr>
                          <w:b w:val="0"/>
                          <w:bCs w:val="0"/>
                          <w:color w:val="00B050"/>
                          <w:sz w:val="52"/>
                          <w:szCs w:val="52"/>
                          <w:lang w:val="fr-FR"/>
                        </w:rPr>
                      </w:pPr>
                      <w:r w:rsidRPr="00443799">
                        <w:rPr>
                          <w:b w:val="0"/>
                          <w:bCs w:val="0"/>
                          <w:color w:val="00B050"/>
                          <w:sz w:val="52"/>
                          <w:szCs w:val="52"/>
                          <w:lang w:val="fr-FR"/>
                        </w:rPr>
                        <w:t>RandomForest</w:t>
                      </w:r>
                    </w:p>
                  </w:txbxContent>
                </v:textbox>
                <w10:wrap anchory="page"/>
              </v:shape>
            </w:pict>
          </mc:Fallback>
        </mc:AlternateContent>
      </w:r>
      <w:r w:rsidR="002F2178">
        <w:rPr>
          <w:noProof/>
          <w:lang w:eastAsia="en-US"/>
        </w:rPr>
        <mc:AlternateContent>
          <mc:Choice Requires="wps">
            <w:drawing>
              <wp:anchor distT="36576" distB="36576" distL="36576" distR="36576" simplePos="0" relativeHeight="251815936" behindDoc="0" locked="0" layoutInCell="1" allowOverlap="1" wp14:anchorId="1E7B83CC" wp14:editId="0F9F363B">
                <wp:simplePos x="0" y="0"/>
                <wp:positionH relativeFrom="column">
                  <wp:posOffset>119765</wp:posOffset>
                </wp:positionH>
                <wp:positionV relativeFrom="page">
                  <wp:posOffset>6925310</wp:posOffset>
                </wp:positionV>
                <wp:extent cx="1364105" cy="674557"/>
                <wp:effectExtent l="0" t="0" r="7620" b="0"/>
                <wp:wrapNone/>
                <wp:docPr id="408"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4105" cy="674557"/>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736AAA4" w14:textId="51C94B15" w:rsidR="004278EA" w:rsidRPr="00443799" w:rsidRDefault="00336A3D" w:rsidP="004278EA">
                            <w:pPr>
                              <w:pStyle w:val="MyHeadtitle"/>
                              <w:rPr>
                                <w:b w:val="0"/>
                                <w:bCs w:val="0"/>
                                <w:color w:val="00B050"/>
                                <w:sz w:val="52"/>
                                <w:szCs w:val="52"/>
                                <w:lang w:val="fr-FR"/>
                              </w:rPr>
                            </w:pPr>
                            <w:r>
                              <w:rPr>
                                <w:b w:val="0"/>
                                <w:bCs w:val="0"/>
                                <w:color w:val="00B050"/>
                                <w:sz w:val="52"/>
                                <w:szCs w:val="52"/>
                                <w:lang w:val="fr-FR"/>
                              </w:rPr>
                              <w:t>SVC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B83CC" id="_x0000_s1046" type="#_x0000_t202" style="position:absolute;margin-left:9.45pt;margin-top:545.3pt;width:107.4pt;height:53.1pt;z-index:2518159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" filled="f" fillcolor="#fffffe" stroked="f" strokecolor="#212120" insetpen="t">
                <v:textbox inset="2.88pt,2.88pt,2.88pt,2.88pt">
                  <w:txbxContent>
                    <w:p w14:paraId="7736AAA4" w14:textId="51C94B15" w:rsidR="004278EA" w:rsidRPr="00443799" w:rsidRDefault="00336A3D" w:rsidP="004278EA">
                      <w:pPr>
                        <w:pStyle w:val="MyHeadtitle"/>
                        <w:rPr>
                          <w:b w:val="0"/>
                          <w:bCs w:val="0"/>
                          <w:color w:val="00B050"/>
                          <w:sz w:val="52"/>
                          <w:szCs w:val="52"/>
                          <w:lang w:val="fr-FR"/>
                        </w:rPr>
                      </w:pPr>
                      <w:r>
                        <w:rPr>
                          <w:b w:val="0"/>
                          <w:bCs w:val="0"/>
                          <w:color w:val="00B050"/>
                          <w:sz w:val="52"/>
                          <w:szCs w:val="52"/>
                          <w:lang w:val="fr-FR"/>
                        </w:rPr>
                        <w:t>SVC</w:t>
                      </w:r>
                    </w:p>
                  </w:txbxContent>
                </v:textbox>
                <w10:wrap anchory="page"/>
              </v:shape>
            </w:pict>
          </mc:Fallback>
        </mc:AlternateContent>
      </w:r>
      <w:r w:rsidR="002F2178">
        <w:rPr>
          <w:noProof/>
        </w:rPr>
        <w:drawing>
          <wp:anchor distT="0" distB="0" distL="114300" distR="114300" simplePos="0" relativeHeight="251865088" behindDoc="0" locked="0" layoutInCell="1" allowOverlap="1" wp14:anchorId="6E9DF6E2" wp14:editId="35009AAD">
            <wp:simplePos x="0" y="0"/>
            <wp:positionH relativeFrom="column">
              <wp:posOffset>584429</wp:posOffset>
            </wp:positionH>
            <wp:positionV relativeFrom="paragraph">
              <wp:posOffset>4756390</wp:posOffset>
            </wp:positionV>
            <wp:extent cx="4736465" cy="1649095"/>
            <wp:effectExtent l="0" t="0" r="6985" b="8255"/>
            <wp:wrapSquare wrapText="bothSides"/>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6465" cy="164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336A3D">
        <w:rPr>
          <w:noProof/>
        </w:rPr>
        <w:drawing>
          <wp:anchor distT="0" distB="0" distL="114300" distR="114300" simplePos="0" relativeHeight="251845632" behindDoc="0" locked="0" layoutInCell="1" allowOverlap="1" wp14:anchorId="657A5989" wp14:editId="48C95B08">
            <wp:simplePos x="0" y="0"/>
            <wp:positionH relativeFrom="column">
              <wp:posOffset>823917</wp:posOffset>
            </wp:positionH>
            <wp:positionV relativeFrom="paragraph">
              <wp:posOffset>2402704</wp:posOffset>
            </wp:positionV>
            <wp:extent cx="4331970" cy="1708785"/>
            <wp:effectExtent l="0" t="0" r="0" b="5715"/>
            <wp:wrapSquare wrapText="bothSides"/>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1970" cy="170878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799">
        <w:rPr>
          <w:noProof/>
          <w:lang w:eastAsia="en-US"/>
        </w:rPr>
        <mc:AlternateContent>
          <mc:Choice Requires="wps">
            <w:drawing>
              <wp:anchor distT="36576" distB="36576" distL="36576" distR="36576" simplePos="0" relativeHeight="251830272" behindDoc="0" locked="0" layoutInCell="1" allowOverlap="1" wp14:anchorId="53CEA26F" wp14:editId="7B34D689">
                <wp:simplePos x="0" y="0"/>
                <wp:positionH relativeFrom="column">
                  <wp:posOffset>89942</wp:posOffset>
                </wp:positionH>
                <wp:positionV relativeFrom="page">
                  <wp:posOffset>2338466</wp:posOffset>
                </wp:positionV>
                <wp:extent cx="1813810" cy="764498"/>
                <wp:effectExtent l="0" t="0" r="0" b="0"/>
                <wp:wrapNone/>
                <wp:docPr id="409"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810" cy="764498"/>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8E7DE90" w14:textId="27B25716" w:rsidR="004278EA" w:rsidRPr="00443799" w:rsidRDefault="004278EA" w:rsidP="004278EA">
                            <w:pPr>
                              <w:pStyle w:val="MyHeadtitle"/>
                              <w:rPr>
                                <w:b w:val="0"/>
                                <w:bCs w:val="0"/>
                                <w:color w:val="00B050"/>
                                <w:sz w:val="52"/>
                                <w:szCs w:val="52"/>
                                <w:lang w:val="fr-FR"/>
                              </w:rPr>
                            </w:pPr>
                            <w:r w:rsidRPr="00443799">
                              <w:rPr>
                                <w:b w:val="0"/>
                                <w:bCs w:val="0"/>
                                <w:color w:val="00B050"/>
                                <w:sz w:val="52"/>
                                <w:szCs w:val="52"/>
                                <w:lang w:val="fr-FR"/>
                              </w:rPr>
                              <w:t>KNN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EA26F" id="_x0000_s1047" type="#_x0000_t202" style="position:absolute;margin-left:7.1pt;margin-top:184.15pt;width:142.8pt;height:60.2pt;z-index:251830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" filled="f" fillcolor="#fffffe" stroked="f" strokecolor="#212120" insetpen="t">
                <v:textbox inset="2.88pt,2.88pt,2.88pt,2.88pt">
                  <w:txbxContent>
                    <w:p w14:paraId="08E7DE90" w14:textId="27B25716" w:rsidR="004278EA" w:rsidRPr="00443799" w:rsidRDefault="004278EA" w:rsidP="004278EA">
                      <w:pPr>
                        <w:pStyle w:val="MyHeadtitle"/>
                        <w:rPr>
                          <w:b w:val="0"/>
                          <w:bCs w:val="0"/>
                          <w:color w:val="00B050"/>
                          <w:sz w:val="52"/>
                          <w:szCs w:val="52"/>
                          <w:lang w:val="fr-FR"/>
                        </w:rPr>
                      </w:pPr>
                      <w:r w:rsidRPr="00443799">
                        <w:rPr>
                          <w:b w:val="0"/>
                          <w:bCs w:val="0"/>
                          <w:color w:val="00B050"/>
                          <w:sz w:val="52"/>
                          <w:szCs w:val="52"/>
                          <w:lang w:val="fr-FR"/>
                        </w:rPr>
                        <w:t>KNN :</w:t>
                      </w:r>
                    </w:p>
                  </w:txbxContent>
                </v:textbox>
                <w10:wrap anchory="page"/>
              </v:shape>
            </w:pict>
          </mc:Fallback>
        </mc:AlternateContent>
      </w:r>
      <w:r w:rsidR="004B5CD5">
        <w:rPr>
          <w:noProof/>
          <w:lang w:eastAsia="en-US"/>
        </w:rPr>
        <mc:AlternateContent>
          <mc:Choice Requires="wps">
            <w:drawing>
              <wp:anchor distT="36576" distB="36576" distL="36576" distR="36576" simplePos="0" relativeHeight="251752448" behindDoc="0" locked="0" layoutInCell="1" allowOverlap="1" wp14:anchorId="36A7ADC2" wp14:editId="714FB1E1">
                <wp:simplePos x="0" y="0"/>
                <wp:positionH relativeFrom="column">
                  <wp:posOffset>1349386</wp:posOffset>
                </wp:positionH>
                <wp:positionV relativeFrom="page">
                  <wp:posOffset>1244267</wp:posOffset>
                </wp:positionV>
                <wp:extent cx="4976735" cy="1034321"/>
                <wp:effectExtent l="0" t="0" r="0" b="0"/>
                <wp:wrapNone/>
                <wp:docPr id="406"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6735" cy="1034321"/>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A291B12" w14:textId="452A1551" w:rsidR="004B5CD5" w:rsidRPr="00B10841" w:rsidRDefault="004B5CD5" w:rsidP="004B5CD5">
                            <w:pPr>
                              <w:pStyle w:val="MyHeadtitle"/>
                              <w:rPr>
                                <w:b w:val="0"/>
                                <w:bCs w:val="0"/>
                                <w:color w:val="FF0000"/>
                                <w:sz w:val="52"/>
                                <w:szCs w:val="52"/>
                                <w:lang w:val="fr-FR"/>
                              </w:rPr>
                            </w:pPr>
                            <w:r>
                              <w:rPr>
                                <w:b w:val="0"/>
                                <w:bCs w:val="0"/>
                                <w:color w:val="FF0000"/>
                                <w:sz w:val="52"/>
                                <w:szCs w:val="52"/>
                                <w:lang w:val="fr-FR"/>
                              </w:rPr>
                              <w:t>Comparaison entre les modèles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7ADC2" id="_x0000_s1048" type="#_x0000_t202" style="position:absolute;margin-left:106.25pt;margin-top:97.95pt;width:391.85pt;height:81.45pt;z-index:2517524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" filled="f" fillcolor="#fffffe" stroked="f" strokecolor="#212120" insetpen="t">
                <v:textbox inset="2.88pt,2.88pt,2.88pt,2.88pt">
                  <w:txbxContent>
                    <w:p w14:paraId="0A291B12" w14:textId="452A1551" w:rsidR="004B5CD5" w:rsidRPr="00B10841" w:rsidRDefault="004B5CD5" w:rsidP="004B5CD5">
                      <w:pPr>
                        <w:pStyle w:val="MyHeadtitle"/>
                        <w:rPr>
                          <w:b w:val="0"/>
                          <w:bCs w:val="0"/>
                          <w:color w:val="FF0000"/>
                          <w:sz w:val="52"/>
                          <w:szCs w:val="52"/>
                          <w:lang w:val="fr-FR"/>
                        </w:rPr>
                      </w:pPr>
                      <w:r>
                        <w:rPr>
                          <w:b w:val="0"/>
                          <w:bCs w:val="0"/>
                          <w:color w:val="FF0000"/>
                          <w:sz w:val="52"/>
                          <w:szCs w:val="52"/>
                          <w:lang w:val="fr-FR"/>
                        </w:rPr>
                        <w:t>Comparaison entre les modèles</w:t>
                      </w:r>
                    </w:p>
                  </w:txbxContent>
                </v:textbox>
                <w10:wrap anchory="page"/>
              </v:shape>
            </w:pict>
          </mc:Fallback>
        </mc:AlternateContent>
      </w:r>
      <w:r w:rsidR="00E6019A">
        <w:rPr>
          <w:noProof/>
          <w:lang w:eastAsia="en-US"/>
        </w:rPr>
        <w:drawing>
          <wp:anchor distT="0" distB="0" distL="114300" distR="114300" simplePos="0" relativeHeight="251743232" behindDoc="1" locked="0" layoutInCell="1" allowOverlap="1" wp14:anchorId="2580D9BF" wp14:editId="45B63192">
            <wp:simplePos x="0" y="0"/>
            <wp:positionH relativeFrom="column">
              <wp:posOffset>-59961</wp:posOffset>
            </wp:positionH>
            <wp:positionV relativeFrom="paragraph">
              <wp:posOffset>-924644</wp:posOffset>
            </wp:positionV>
            <wp:extent cx="8224520" cy="2668249"/>
            <wp:effectExtent l="0" t="0" r="5080" b="0"/>
            <wp:wrapNone/>
            <wp:docPr id="405" name="Picture 40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69869" cy="2682961"/>
                    </a:xfrm>
                    <a:prstGeom prst="rect">
                      <a:avLst/>
                    </a:prstGeom>
                    <a:noFill/>
                    <a:ln>
                      <a:noFill/>
                    </a:ln>
                  </pic:spPr>
                </pic:pic>
              </a:graphicData>
            </a:graphic>
            <wp14:sizeRelH relativeFrom="page">
              <wp14:pctWidth>0</wp14:pctWidth>
            </wp14:sizeRelH>
            <wp14:sizeRelV relativeFrom="page">
              <wp14:pctHeight>0</wp14:pctHeight>
            </wp14:sizeRelV>
          </wp:anchor>
        </w:drawing>
      </w:r>
      <w:r w:rsidR="0019382D">
        <w:tab/>
      </w:r>
    </w:p>
    <w:p w14:paraId="3E1E88B5" w14:textId="77777777" w:rsidR="008253C1" w:rsidRPr="008253C1" w:rsidRDefault="008253C1" w:rsidP="008253C1"/>
    <w:p w14:paraId="02CA1D11" w14:textId="77777777" w:rsidR="008253C1" w:rsidRPr="008253C1" w:rsidRDefault="008253C1" w:rsidP="008253C1"/>
    <w:p w14:paraId="3D1DEC1C" w14:textId="77777777" w:rsidR="008253C1" w:rsidRPr="008253C1" w:rsidRDefault="008253C1" w:rsidP="008253C1"/>
    <w:p w14:paraId="21D794B6" w14:textId="77777777" w:rsidR="008253C1" w:rsidRPr="008253C1" w:rsidRDefault="008253C1" w:rsidP="008253C1"/>
    <w:p w14:paraId="0E31C160" w14:textId="77777777" w:rsidR="008253C1" w:rsidRPr="008253C1" w:rsidRDefault="008253C1" w:rsidP="008253C1"/>
    <w:p w14:paraId="5BF8F061" w14:textId="77777777" w:rsidR="008253C1" w:rsidRPr="008253C1" w:rsidRDefault="008253C1" w:rsidP="008253C1"/>
    <w:p w14:paraId="15E0265A" w14:textId="77777777" w:rsidR="008253C1" w:rsidRPr="008253C1" w:rsidRDefault="008253C1" w:rsidP="008253C1"/>
    <w:p w14:paraId="5BF6164F" w14:textId="77777777" w:rsidR="008253C1" w:rsidRPr="008253C1" w:rsidRDefault="008253C1" w:rsidP="008253C1"/>
    <w:p w14:paraId="694CFA33" w14:textId="77777777" w:rsidR="008253C1" w:rsidRPr="008253C1" w:rsidRDefault="008253C1" w:rsidP="008253C1"/>
    <w:p w14:paraId="07F1CD68" w14:textId="77777777" w:rsidR="008253C1" w:rsidRPr="008253C1" w:rsidRDefault="008253C1" w:rsidP="008253C1"/>
    <w:p w14:paraId="59FBFFF1" w14:textId="77777777" w:rsidR="008253C1" w:rsidRPr="008253C1" w:rsidRDefault="008253C1" w:rsidP="008253C1"/>
    <w:p w14:paraId="36B01D57" w14:textId="77777777" w:rsidR="008253C1" w:rsidRPr="008253C1" w:rsidRDefault="008253C1" w:rsidP="008253C1"/>
    <w:p w14:paraId="650C55E5" w14:textId="77777777" w:rsidR="008253C1" w:rsidRPr="008253C1" w:rsidRDefault="008253C1" w:rsidP="008253C1"/>
    <w:p w14:paraId="58305E82" w14:textId="77777777" w:rsidR="008253C1" w:rsidRPr="008253C1" w:rsidRDefault="008253C1" w:rsidP="008253C1"/>
    <w:p w14:paraId="5958BB00" w14:textId="77777777" w:rsidR="008253C1" w:rsidRPr="008253C1" w:rsidRDefault="008253C1" w:rsidP="008253C1"/>
    <w:p w14:paraId="05B926EB" w14:textId="77777777" w:rsidR="008253C1" w:rsidRPr="008253C1" w:rsidRDefault="008253C1" w:rsidP="008253C1"/>
    <w:p w14:paraId="218A70D5" w14:textId="77777777" w:rsidR="008253C1" w:rsidRPr="008253C1" w:rsidRDefault="008253C1" w:rsidP="008253C1"/>
    <w:p w14:paraId="3985BC30" w14:textId="77777777" w:rsidR="008253C1" w:rsidRPr="008253C1" w:rsidRDefault="008253C1" w:rsidP="008253C1"/>
    <w:p w14:paraId="1671BD96" w14:textId="77777777" w:rsidR="008253C1" w:rsidRPr="008253C1" w:rsidRDefault="008253C1" w:rsidP="008253C1"/>
    <w:p w14:paraId="4C3E2597" w14:textId="77777777" w:rsidR="008253C1" w:rsidRPr="008253C1" w:rsidRDefault="008253C1" w:rsidP="008253C1"/>
    <w:p w14:paraId="15960E14" w14:textId="77777777" w:rsidR="008253C1" w:rsidRPr="008253C1" w:rsidRDefault="008253C1" w:rsidP="008253C1"/>
    <w:p w14:paraId="733BDE00" w14:textId="77777777" w:rsidR="008253C1" w:rsidRPr="008253C1" w:rsidRDefault="008253C1" w:rsidP="008253C1"/>
    <w:p w14:paraId="2A8FB7D5" w14:textId="77777777" w:rsidR="008253C1" w:rsidRPr="008253C1" w:rsidRDefault="008253C1" w:rsidP="008253C1"/>
    <w:p w14:paraId="28838FD3" w14:textId="77777777" w:rsidR="008253C1" w:rsidRPr="008253C1" w:rsidRDefault="008253C1" w:rsidP="008253C1"/>
    <w:p w14:paraId="34FE320F" w14:textId="77777777" w:rsidR="008253C1" w:rsidRPr="008253C1" w:rsidRDefault="008253C1" w:rsidP="008253C1"/>
    <w:p w14:paraId="3FDDB5AB" w14:textId="77777777" w:rsidR="008253C1" w:rsidRPr="008253C1" w:rsidRDefault="008253C1" w:rsidP="008253C1"/>
    <w:p w14:paraId="0EE3C960" w14:textId="77777777" w:rsidR="008253C1" w:rsidRPr="008253C1" w:rsidRDefault="008253C1" w:rsidP="008253C1"/>
    <w:p w14:paraId="4E58E783" w14:textId="77777777" w:rsidR="008253C1" w:rsidRPr="008253C1" w:rsidRDefault="008253C1" w:rsidP="008253C1"/>
    <w:p w14:paraId="469006A0" w14:textId="77777777" w:rsidR="008253C1" w:rsidRPr="008253C1" w:rsidRDefault="008253C1" w:rsidP="008253C1"/>
    <w:p w14:paraId="25168A84" w14:textId="77777777" w:rsidR="008253C1" w:rsidRPr="008253C1" w:rsidRDefault="008253C1" w:rsidP="008253C1"/>
    <w:p w14:paraId="034159CC" w14:textId="77777777" w:rsidR="008253C1" w:rsidRPr="008253C1" w:rsidRDefault="008253C1" w:rsidP="008253C1"/>
    <w:p w14:paraId="1A50FBD7" w14:textId="77777777" w:rsidR="008253C1" w:rsidRPr="008253C1" w:rsidRDefault="008253C1" w:rsidP="008253C1"/>
    <w:p w14:paraId="61006C58" w14:textId="77777777" w:rsidR="008253C1" w:rsidRPr="008253C1" w:rsidRDefault="008253C1" w:rsidP="008253C1"/>
    <w:p w14:paraId="632C6CA3" w14:textId="77777777" w:rsidR="008253C1" w:rsidRPr="008253C1" w:rsidRDefault="008253C1" w:rsidP="008253C1"/>
    <w:p w14:paraId="4249CD83" w14:textId="77777777" w:rsidR="008253C1" w:rsidRPr="008253C1" w:rsidRDefault="008253C1" w:rsidP="008253C1"/>
    <w:p w14:paraId="411B4CCB" w14:textId="77777777" w:rsidR="008253C1" w:rsidRPr="008253C1" w:rsidRDefault="008253C1" w:rsidP="008253C1"/>
    <w:p w14:paraId="5D09272B" w14:textId="77777777" w:rsidR="008253C1" w:rsidRPr="008253C1" w:rsidRDefault="008253C1" w:rsidP="008253C1"/>
    <w:p w14:paraId="34B9247D" w14:textId="77777777" w:rsidR="008253C1" w:rsidRPr="008253C1" w:rsidRDefault="008253C1" w:rsidP="008253C1"/>
    <w:p w14:paraId="16375295" w14:textId="77777777" w:rsidR="008253C1" w:rsidRPr="008253C1" w:rsidRDefault="008253C1" w:rsidP="008253C1"/>
    <w:p w14:paraId="200C428E" w14:textId="77777777" w:rsidR="008253C1" w:rsidRPr="008253C1" w:rsidRDefault="008253C1" w:rsidP="008253C1"/>
    <w:p w14:paraId="75A73C9F" w14:textId="77777777" w:rsidR="008253C1" w:rsidRPr="008253C1" w:rsidRDefault="008253C1" w:rsidP="008253C1"/>
    <w:p w14:paraId="07317E81" w14:textId="77777777" w:rsidR="008253C1" w:rsidRPr="008253C1" w:rsidRDefault="008253C1" w:rsidP="008253C1"/>
    <w:p w14:paraId="6761A1B3" w14:textId="77777777" w:rsidR="008253C1" w:rsidRPr="008253C1" w:rsidRDefault="008253C1" w:rsidP="008253C1"/>
    <w:p w14:paraId="3E44718C" w14:textId="77777777" w:rsidR="008253C1" w:rsidRPr="008253C1" w:rsidRDefault="008253C1" w:rsidP="008253C1"/>
    <w:p w14:paraId="37BFAE6E" w14:textId="77777777" w:rsidR="008253C1" w:rsidRPr="008253C1" w:rsidRDefault="008253C1" w:rsidP="008253C1"/>
    <w:p w14:paraId="6A4D2A4E" w14:textId="77777777" w:rsidR="008253C1" w:rsidRPr="008253C1" w:rsidRDefault="008253C1" w:rsidP="008253C1"/>
    <w:p w14:paraId="618F4CC7" w14:textId="77777777" w:rsidR="008253C1" w:rsidRPr="008253C1" w:rsidRDefault="008253C1" w:rsidP="008253C1"/>
    <w:p w14:paraId="6A5C93A1" w14:textId="77777777" w:rsidR="008253C1" w:rsidRDefault="008253C1" w:rsidP="008253C1"/>
    <w:p w14:paraId="0121D3EB" w14:textId="77777777" w:rsidR="008253C1" w:rsidRPr="008253C1" w:rsidRDefault="008253C1" w:rsidP="008253C1"/>
    <w:p w14:paraId="6202FF5D" w14:textId="77777777" w:rsidR="008253C1" w:rsidRDefault="008253C1" w:rsidP="008253C1"/>
    <w:p w14:paraId="5E36DF83" w14:textId="7A2989D1" w:rsidR="008253C1" w:rsidRDefault="008253C1" w:rsidP="008253C1">
      <w:pPr>
        <w:tabs>
          <w:tab w:val="left" w:pos="5241"/>
        </w:tabs>
      </w:pPr>
      <w:r>
        <w:tab/>
      </w:r>
    </w:p>
    <w:p w14:paraId="56A0E6C5" w14:textId="1A1A1F83" w:rsidR="008253C1" w:rsidRDefault="004869A5" w:rsidP="008253C1">
      <w:pPr>
        <w:tabs>
          <w:tab w:val="left" w:pos="5241"/>
        </w:tabs>
      </w:pPr>
      <w:r>
        <w:rPr>
          <w:noProof/>
          <w:lang w:eastAsia="en-US"/>
        </w:rPr>
        <w:lastRenderedPageBreak/>
        <mc:AlternateContent>
          <mc:Choice Requires="wps">
            <w:drawing>
              <wp:anchor distT="36576" distB="36576" distL="36576" distR="36576" simplePos="0" relativeHeight="251870208" behindDoc="0" locked="0" layoutInCell="1" allowOverlap="1" wp14:anchorId="77379FA1" wp14:editId="17F72046">
                <wp:simplePos x="0" y="0"/>
                <wp:positionH relativeFrom="column">
                  <wp:posOffset>809323</wp:posOffset>
                </wp:positionH>
                <wp:positionV relativeFrom="page">
                  <wp:posOffset>4301688</wp:posOffset>
                </wp:positionV>
                <wp:extent cx="5921114" cy="2068643"/>
                <wp:effectExtent l="0" t="0" r="3810" b="8255"/>
                <wp:wrapNone/>
                <wp:docPr id="415"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114" cy="206864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E111CCF" w14:textId="432BFDA6" w:rsidR="004869A5" w:rsidRDefault="00B45EDF" w:rsidP="004869A5">
                            <w:pPr>
                              <w:pStyle w:val="MyHeadtitle"/>
                              <w:rPr>
                                <w:b w:val="0"/>
                                <w:bCs w:val="0"/>
                                <w:color w:val="FF0000"/>
                                <w:sz w:val="52"/>
                                <w:szCs w:val="52"/>
                                <w:lang w:val="fr-FR"/>
                              </w:rPr>
                            </w:pPr>
                            <w:r>
                              <w:rPr>
                                <w:b w:val="0"/>
                                <w:bCs w:val="0"/>
                                <w:color w:val="FF0000"/>
                                <w:sz w:val="52"/>
                                <w:szCs w:val="52"/>
                                <w:lang w:val="fr-FR"/>
                              </w:rPr>
                              <w:t>Conclusion :</w:t>
                            </w:r>
                          </w:p>
                          <w:p w14:paraId="0552056D" w14:textId="19E8AA0D" w:rsidR="00691258" w:rsidRPr="00691258" w:rsidRDefault="00691258" w:rsidP="00691258">
                            <w:pPr>
                              <w:pStyle w:val="NormalWeb"/>
                              <w:rPr>
                                <w:b/>
                                <w:bCs/>
                                <w:sz w:val="52"/>
                                <w:szCs w:val="52"/>
                                <w:lang w:val="fr-FR"/>
                              </w:rPr>
                            </w:pPr>
                            <w:r w:rsidRPr="00691258">
                              <w:rPr>
                                <w:b/>
                                <w:bCs/>
                                <w:sz w:val="52"/>
                                <w:szCs w:val="52"/>
                                <w:lang w:val="fr-FR"/>
                              </w:rPr>
                              <w:t xml:space="preserve">Je prends le modèle SVC et le KNN car ils ont </w:t>
                            </w:r>
                            <w:r w:rsidR="004D2E25" w:rsidRPr="00691258">
                              <w:rPr>
                                <w:b/>
                                <w:bCs/>
                                <w:sz w:val="52"/>
                                <w:szCs w:val="52"/>
                                <w:lang w:val="fr-FR"/>
                              </w:rPr>
                              <w:t>une meilleure précision</w:t>
                            </w:r>
                            <w:r w:rsidRPr="00691258">
                              <w:rPr>
                                <w:b/>
                                <w:bCs/>
                                <w:sz w:val="52"/>
                                <w:szCs w:val="52"/>
                                <w:lang w:val="fr-FR"/>
                              </w:rPr>
                              <w:t xml:space="preserve"> mieux que le RandomForest</w:t>
                            </w:r>
                          </w:p>
                          <w:p w14:paraId="4C4AE6F3" w14:textId="77777777" w:rsidR="00691258" w:rsidRPr="00B10841" w:rsidRDefault="00691258" w:rsidP="004869A5">
                            <w:pPr>
                              <w:pStyle w:val="MyHeadtitle"/>
                              <w:rPr>
                                <w:b w:val="0"/>
                                <w:bCs w:val="0"/>
                                <w:color w:val="FF0000"/>
                                <w:sz w:val="52"/>
                                <w:szCs w:val="52"/>
                                <w:lang w:val="fr-FR"/>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79FA1" id="_x0000_s1049" type="#_x0000_t202" style="position:absolute;margin-left:63.75pt;margin-top:338.7pt;width:466.25pt;height:162.9pt;z-index:2518702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" filled="f" fillcolor="#fffffe" stroked="f" strokecolor="#212120" insetpen="t">
                <v:textbox inset="2.88pt,2.88pt,2.88pt,2.88pt">
                  <w:txbxContent>
                    <w:p w14:paraId="1E111CCF" w14:textId="432BFDA6" w:rsidR="004869A5" w:rsidRDefault="00B45EDF" w:rsidP="004869A5">
                      <w:pPr>
                        <w:pStyle w:val="MyHeadtitle"/>
                        <w:rPr>
                          <w:b w:val="0"/>
                          <w:bCs w:val="0"/>
                          <w:color w:val="FF0000"/>
                          <w:sz w:val="52"/>
                          <w:szCs w:val="52"/>
                          <w:lang w:val="fr-FR"/>
                        </w:rPr>
                      </w:pPr>
                      <w:r>
                        <w:rPr>
                          <w:b w:val="0"/>
                          <w:bCs w:val="0"/>
                          <w:color w:val="FF0000"/>
                          <w:sz w:val="52"/>
                          <w:szCs w:val="52"/>
                          <w:lang w:val="fr-FR"/>
                        </w:rPr>
                        <w:t>Conclusion :</w:t>
                      </w:r>
                    </w:p>
                    <w:p w14:paraId="0552056D" w14:textId="19E8AA0D" w:rsidR="00691258" w:rsidRPr="00691258" w:rsidRDefault="00691258" w:rsidP="00691258">
                      <w:pPr>
                        <w:pStyle w:val="NormalWeb"/>
                        <w:rPr>
                          <w:b/>
                          <w:bCs/>
                          <w:sz w:val="52"/>
                          <w:szCs w:val="52"/>
                          <w:lang w:val="fr-FR"/>
                        </w:rPr>
                      </w:pPr>
                      <w:r w:rsidRPr="00691258">
                        <w:rPr>
                          <w:b/>
                          <w:bCs/>
                          <w:sz w:val="52"/>
                          <w:szCs w:val="52"/>
                          <w:lang w:val="fr-FR"/>
                        </w:rPr>
                        <w:t xml:space="preserve">Je prends le modèle SVC et le KNN car ils ont </w:t>
                      </w:r>
                      <w:r w:rsidR="004D2E25" w:rsidRPr="00691258">
                        <w:rPr>
                          <w:b/>
                          <w:bCs/>
                          <w:sz w:val="52"/>
                          <w:szCs w:val="52"/>
                          <w:lang w:val="fr-FR"/>
                        </w:rPr>
                        <w:t>une meilleure précision</w:t>
                      </w:r>
                      <w:r w:rsidRPr="00691258">
                        <w:rPr>
                          <w:b/>
                          <w:bCs/>
                          <w:sz w:val="52"/>
                          <w:szCs w:val="52"/>
                          <w:lang w:val="fr-FR"/>
                        </w:rPr>
                        <w:t xml:space="preserve"> mieux que le RandomForest</w:t>
                      </w:r>
                    </w:p>
                    <w:p w14:paraId="4C4AE6F3" w14:textId="77777777" w:rsidR="00691258" w:rsidRPr="00B10841" w:rsidRDefault="00691258" w:rsidP="004869A5">
                      <w:pPr>
                        <w:pStyle w:val="MyHeadtitle"/>
                        <w:rPr>
                          <w:b w:val="0"/>
                          <w:bCs w:val="0"/>
                          <w:color w:val="FF0000"/>
                          <w:sz w:val="52"/>
                          <w:szCs w:val="52"/>
                          <w:lang w:val="fr-FR"/>
                        </w:rPr>
                      </w:pPr>
                    </w:p>
                  </w:txbxContent>
                </v:textbox>
                <w10:wrap anchory="page"/>
              </v:shape>
            </w:pict>
          </mc:Fallback>
        </mc:AlternateContent>
      </w:r>
      <w:r>
        <w:rPr>
          <w:noProof/>
          <w:lang w:eastAsia="en-US"/>
        </w:rPr>
        <w:drawing>
          <wp:anchor distT="0" distB="0" distL="114300" distR="114300" simplePos="0" relativeHeight="251872256" behindDoc="1" locked="0" layoutInCell="1" allowOverlap="1" wp14:anchorId="76C7AD83" wp14:editId="5BF0FEBE">
            <wp:simplePos x="0" y="0"/>
            <wp:positionH relativeFrom="column">
              <wp:posOffset>-74951</wp:posOffset>
            </wp:positionH>
            <wp:positionV relativeFrom="paragraph">
              <wp:posOffset>-960005</wp:posOffset>
            </wp:positionV>
            <wp:extent cx="8224520" cy="2668249"/>
            <wp:effectExtent l="0" t="0" r="5080" b="0"/>
            <wp:wrapNone/>
            <wp:docPr id="414" name="Picture 41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4520" cy="26682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3540B" w14:textId="77777777" w:rsidR="004D2E25" w:rsidRPr="004D2E25" w:rsidRDefault="004D2E25" w:rsidP="004D2E25"/>
    <w:p w14:paraId="65DE3EB2" w14:textId="77777777" w:rsidR="004D2E25" w:rsidRPr="004D2E25" w:rsidRDefault="004D2E25" w:rsidP="004D2E25"/>
    <w:p w14:paraId="2BB513B9" w14:textId="77777777" w:rsidR="004D2E25" w:rsidRPr="004D2E25" w:rsidRDefault="004D2E25" w:rsidP="004D2E25"/>
    <w:p w14:paraId="26A6AB86" w14:textId="77777777" w:rsidR="004D2E25" w:rsidRPr="004D2E25" w:rsidRDefault="004D2E25" w:rsidP="004D2E25"/>
    <w:p w14:paraId="5016E090" w14:textId="77777777" w:rsidR="004D2E25" w:rsidRPr="004D2E25" w:rsidRDefault="004D2E25" w:rsidP="004D2E25"/>
    <w:p w14:paraId="776F8926" w14:textId="77777777" w:rsidR="004D2E25" w:rsidRPr="004D2E25" w:rsidRDefault="004D2E25" w:rsidP="004D2E25"/>
    <w:p w14:paraId="0B632BD7" w14:textId="77777777" w:rsidR="004D2E25" w:rsidRPr="004D2E25" w:rsidRDefault="004D2E25" w:rsidP="004D2E25"/>
    <w:p w14:paraId="64620BBC" w14:textId="77777777" w:rsidR="004D2E25" w:rsidRPr="004D2E25" w:rsidRDefault="004D2E25" w:rsidP="004D2E25"/>
    <w:p w14:paraId="7BDF3461" w14:textId="77777777" w:rsidR="004D2E25" w:rsidRPr="004D2E25" w:rsidRDefault="004D2E25" w:rsidP="004D2E25"/>
    <w:p w14:paraId="5FD3B3EB" w14:textId="77777777" w:rsidR="004D2E25" w:rsidRPr="004D2E25" w:rsidRDefault="004D2E25" w:rsidP="004D2E25"/>
    <w:p w14:paraId="386EC7BD" w14:textId="77777777" w:rsidR="004D2E25" w:rsidRPr="004D2E25" w:rsidRDefault="004D2E25" w:rsidP="004D2E25"/>
    <w:p w14:paraId="27934EE3" w14:textId="77777777" w:rsidR="004D2E25" w:rsidRPr="004D2E25" w:rsidRDefault="004D2E25" w:rsidP="004D2E25"/>
    <w:p w14:paraId="7412545C" w14:textId="77777777" w:rsidR="004D2E25" w:rsidRPr="004D2E25" w:rsidRDefault="004D2E25" w:rsidP="004D2E25"/>
    <w:p w14:paraId="439C6AC4" w14:textId="77777777" w:rsidR="004D2E25" w:rsidRPr="004D2E25" w:rsidRDefault="004D2E25" w:rsidP="004D2E25"/>
    <w:p w14:paraId="65005A40" w14:textId="77777777" w:rsidR="004D2E25" w:rsidRPr="004D2E25" w:rsidRDefault="004D2E25" w:rsidP="004D2E25"/>
    <w:p w14:paraId="00988E49" w14:textId="77777777" w:rsidR="004D2E25" w:rsidRPr="004D2E25" w:rsidRDefault="004D2E25" w:rsidP="004D2E25"/>
    <w:p w14:paraId="7E904934" w14:textId="77777777" w:rsidR="004D2E25" w:rsidRPr="004D2E25" w:rsidRDefault="004D2E25" w:rsidP="004D2E25"/>
    <w:p w14:paraId="64EB6F15" w14:textId="77777777" w:rsidR="004D2E25" w:rsidRPr="004D2E25" w:rsidRDefault="004D2E25" w:rsidP="004D2E25"/>
    <w:p w14:paraId="32B49631" w14:textId="77777777" w:rsidR="004D2E25" w:rsidRPr="004D2E25" w:rsidRDefault="004D2E25" w:rsidP="004D2E25"/>
    <w:p w14:paraId="7A0FFD5D" w14:textId="77777777" w:rsidR="004D2E25" w:rsidRPr="004D2E25" w:rsidRDefault="004D2E25" w:rsidP="004D2E25"/>
    <w:p w14:paraId="59C0DFC2" w14:textId="77777777" w:rsidR="004D2E25" w:rsidRPr="004D2E25" w:rsidRDefault="004D2E25" w:rsidP="004D2E25"/>
    <w:p w14:paraId="7264D176" w14:textId="77777777" w:rsidR="004D2E25" w:rsidRPr="004D2E25" w:rsidRDefault="004D2E25" w:rsidP="004D2E25"/>
    <w:p w14:paraId="32BB03AB" w14:textId="77777777" w:rsidR="004D2E25" w:rsidRPr="004D2E25" w:rsidRDefault="004D2E25" w:rsidP="004D2E25"/>
    <w:p w14:paraId="4EB2BB9F" w14:textId="77777777" w:rsidR="004D2E25" w:rsidRPr="004D2E25" w:rsidRDefault="004D2E25" w:rsidP="004D2E25"/>
    <w:p w14:paraId="2AF90398" w14:textId="77777777" w:rsidR="004D2E25" w:rsidRPr="004D2E25" w:rsidRDefault="004D2E25" w:rsidP="004D2E25"/>
    <w:p w14:paraId="122B0E6D" w14:textId="77777777" w:rsidR="004D2E25" w:rsidRPr="004D2E25" w:rsidRDefault="004D2E25" w:rsidP="004D2E25"/>
    <w:p w14:paraId="4557B394" w14:textId="77777777" w:rsidR="004D2E25" w:rsidRPr="004D2E25" w:rsidRDefault="004D2E25" w:rsidP="004D2E25"/>
    <w:p w14:paraId="6A31A7BA" w14:textId="77777777" w:rsidR="004D2E25" w:rsidRPr="004D2E25" w:rsidRDefault="004D2E25" w:rsidP="004D2E25"/>
    <w:p w14:paraId="27B035CA" w14:textId="77777777" w:rsidR="004D2E25" w:rsidRPr="004D2E25" w:rsidRDefault="004D2E25" w:rsidP="004D2E25"/>
    <w:p w14:paraId="2BD15C82" w14:textId="77777777" w:rsidR="004D2E25" w:rsidRPr="004D2E25" w:rsidRDefault="004D2E25" w:rsidP="004D2E25"/>
    <w:p w14:paraId="5F465482" w14:textId="77777777" w:rsidR="004D2E25" w:rsidRPr="004D2E25" w:rsidRDefault="004D2E25" w:rsidP="004D2E25"/>
    <w:p w14:paraId="2CD2A2DF" w14:textId="77777777" w:rsidR="004D2E25" w:rsidRPr="004D2E25" w:rsidRDefault="004D2E25" w:rsidP="004D2E25"/>
    <w:p w14:paraId="6515FC28" w14:textId="77777777" w:rsidR="004D2E25" w:rsidRPr="004D2E25" w:rsidRDefault="004D2E25" w:rsidP="004D2E25"/>
    <w:p w14:paraId="5DA25C08" w14:textId="77777777" w:rsidR="004D2E25" w:rsidRPr="004D2E25" w:rsidRDefault="004D2E25" w:rsidP="004D2E25"/>
    <w:p w14:paraId="0D29D546" w14:textId="77777777" w:rsidR="004D2E25" w:rsidRPr="004D2E25" w:rsidRDefault="004D2E25" w:rsidP="004D2E25"/>
    <w:p w14:paraId="0A02BE5C" w14:textId="77777777" w:rsidR="004D2E25" w:rsidRPr="004D2E25" w:rsidRDefault="004D2E25" w:rsidP="004D2E25"/>
    <w:p w14:paraId="0444FE85" w14:textId="77777777" w:rsidR="004D2E25" w:rsidRPr="004D2E25" w:rsidRDefault="004D2E25" w:rsidP="004D2E25"/>
    <w:p w14:paraId="17A05F50" w14:textId="77777777" w:rsidR="004D2E25" w:rsidRPr="004D2E25" w:rsidRDefault="004D2E25" w:rsidP="004D2E25"/>
    <w:p w14:paraId="7149E6AC" w14:textId="77777777" w:rsidR="004D2E25" w:rsidRPr="004D2E25" w:rsidRDefault="004D2E25" w:rsidP="004D2E25"/>
    <w:p w14:paraId="54C83D71" w14:textId="77777777" w:rsidR="004D2E25" w:rsidRPr="004D2E25" w:rsidRDefault="004D2E25" w:rsidP="004D2E25"/>
    <w:p w14:paraId="4D7B00C3" w14:textId="77777777" w:rsidR="004D2E25" w:rsidRPr="004D2E25" w:rsidRDefault="004D2E25" w:rsidP="004D2E25"/>
    <w:p w14:paraId="5D8BC4EC" w14:textId="77777777" w:rsidR="004D2E25" w:rsidRDefault="004D2E25" w:rsidP="004D2E25"/>
    <w:p w14:paraId="0660BF9E" w14:textId="77777777" w:rsidR="004D2E25" w:rsidRDefault="004D2E25" w:rsidP="004D2E25"/>
    <w:p w14:paraId="4F812452" w14:textId="285B3562" w:rsidR="004D2E25" w:rsidRDefault="004D2E25" w:rsidP="004D2E25">
      <w:pPr>
        <w:tabs>
          <w:tab w:val="left" w:pos="2786"/>
        </w:tabs>
      </w:pPr>
      <w:r>
        <w:tab/>
      </w:r>
    </w:p>
    <w:p w14:paraId="1763AE91" w14:textId="77777777" w:rsidR="004D2E25" w:rsidRDefault="004D2E25" w:rsidP="004D2E25">
      <w:pPr>
        <w:tabs>
          <w:tab w:val="left" w:pos="2786"/>
        </w:tabs>
      </w:pPr>
    </w:p>
    <w:p w14:paraId="5BF54311" w14:textId="77777777" w:rsidR="004D2E25" w:rsidRDefault="004D2E25" w:rsidP="004D2E25">
      <w:pPr>
        <w:tabs>
          <w:tab w:val="left" w:pos="2786"/>
        </w:tabs>
      </w:pPr>
    </w:p>
    <w:p w14:paraId="0024C257" w14:textId="77777777" w:rsidR="004D2E25" w:rsidRDefault="004D2E25" w:rsidP="004D2E25">
      <w:pPr>
        <w:tabs>
          <w:tab w:val="left" w:pos="2786"/>
        </w:tabs>
      </w:pPr>
    </w:p>
    <w:p w14:paraId="41718A9E" w14:textId="77777777" w:rsidR="004D2E25" w:rsidRDefault="004D2E25" w:rsidP="004D2E25">
      <w:pPr>
        <w:tabs>
          <w:tab w:val="left" w:pos="2786"/>
        </w:tabs>
      </w:pPr>
    </w:p>
    <w:p w14:paraId="0BE2B810" w14:textId="77777777" w:rsidR="004D2E25" w:rsidRDefault="004D2E25" w:rsidP="004D2E25">
      <w:pPr>
        <w:tabs>
          <w:tab w:val="left" w:pos="2786"/>
        </w:tabs>
      </w:pPr>
    </w:p>
    <w:p w14:paraId="2DAB63F8" w14:textId="77777777" w:rsidR="004D2E25" w:rsidRDefault="004D2E25" w:rsidP="004D2E25">
      <w:pPr>
        <w:tabs>
          <w:tab w:val="left" w:pos="2786"/>
        </w:tabs>
      </w:pPr>
    </w:p>
    <w:p w14:paraId="25E35DA0" w14:textId="77777777" w:rsidR="004D2E25" w:rsidRDefault="004D2E25" w:rsidP="004D2E25">
      <w:pPr>
        <w:tabs>
          <w:tab w:val="left" w:pos="2786"/>
        </w:tabs>
      </w:pPr>
    </w:p>
    <w:p w14:paraId="682C39C9" w14:textId="24A1DC0B" w:rsidR="004D2E25" w:rsidRDefault="003F031C" w:rsidP="004D2E25">
      <w:pPr>
        <w:tabs>
          <w:tab w:val="left" w:pos="2786"/>
        </w:tabs>
      </w:pPr>
      <w:r>
        <w:rPr>
          <w:noProof/>
          <w:lang w:eastAsia="en-US"/>
        </w:rPr>
        <w:lastRenderedPageBreak/>
        <mc:AlternateContent>
          <mc:Choice Requires="wps">
            <w:drawing>
              <wp:anchor distT="36576" distB="36576" distL="36576" distR="36576" simplePos="0" relativeHeight="251881472" behindDoc="0" locked="0" layoutInCell="1" allowOverlap="1" wp14:anchorId="5D344473" wp14:editId="4F157C62">
                <wp:simplePos x="0" y="0"/>
                <wp:positionH relativeFrom="column">
                  <wp:posOffset>314793</wp:posOffset>
                </wp:positionH>
                <wp:positionV relativeFrom="page">
                  <wp:posOffset>2368447</wp:posOffset>
                </wp:positionV>
                <wp:extent cx="6790545" cy="2923082"/>
                <wp:effectExtent l="0" t="0" r="0" b="0"/>
                <wp:wrapNone/>
                <wp:docPr id="418"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0545" cy="2923082"/>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A28C460" w14:textId="06519884" w:rsidR="004C18BD" w:rsidRPr="004C18BD" w:rsidRDefault="004C18BD" w:rsidP="004C18BD">
                            <w:pPr>
                              <w:spacing w:before="100" w:beforeAutospacing="1" w:after="100" w:afterAutospacing="1"/>
                              <w:rPr>
                                <w:rFonts w:eastAsia="Times New Roman"/>
                                <w:sz w:val="32"/>
                                <w:szCs w:val="32"/>
                                <w:lang w:val="fr-FR" w:eastAsia="en-US"/>
                              </w:rPr>
                            </w:pPr>
                            <w:r w:rsidRPr="004C18BD">
                              <w:rPr>
                                <w:rFonts w:eastAsia="Times New Roman"/>
                                <w:sz w:val="32"/>
                                <w:szCs w:val="32"/>
                                <w:lang w:val="fr-FR" w:eastAsia="en-US"/>
                              </w:rPr>
                              <w:t xml:space="preserve">Un </w:t>
                            </w:r>
                            <w:r w:rsidRPr="004C18BD">
                              <w:rPr>
                                <w:rFonts w:eastAsia="Times New Roman"/>
                                <w:b/>
                                <w:bCs/>
                                <w:sz w:val="32"/>
                                <w:szCs w:val="32"/>
                                <w:lang w:val="fr-FR" w:eastAsia="en-US"/>
                              </w:rPr>
                              <w:t>réseau de neurones artificiels</w:t>
                            </w:r>
                            <w:r w:rsidRPr="004C18BD">
                              <w:rPr>
                                <w:rFonts w:eastAsia="Times New Roman"/>
                                <w:sz w:val="32"/>
                                <w:szCs w:val="32"/>
                                <w:lang w:val="fr-FR" w:eastAsia="en-US"/>
                              </w:rPr>
                              <w:t xml:space="preserve">, ou </w:t>
                            </w:r>
                            <w:r w:rsidRPr="004C18BD">
                              <w:rPr>
                                <w:rFonts w:eastAsia="Times New Roman"/>
                                <w:b/>
                                <w:bCs/>
                                <w:sz w:val="32"/>
                                <w:szCs w:val="32"/>
                                <w:lang w:val="fr-FR" w:eastAsia="en-US"/>
                              </w:rPr>
                              <w:t>réseau neuronal artificiel</w:t>
                            </w:r>
                            <w:r w:rsidRPr="004C18BD">
                              <w:rPr>
                                <w:rFonts w:eastAsia="Times New Roman"/>
                                <w:sz w:val="32"/>
                                <w:szCs w:val="32"/>
                                <w:lang w:val="fr-FR" w:eastAsia="en-US"/>
                              </w:rPr>
                              <w:t xml:space="preserve">, est un système dont la conception est à l'origine schématiquement inspirée du fonctionnement des </w:t>
                            </w:r>
                            <w:hyperlink r:id="rId25" w:tooltip="Neurone" w:history="1">
                              <w:r w:rsidRPr="004C18BD">
                                <w:rPr>
                                  <w:rFonts w:eastAsia="Times New Roman"/>
                                  <w:sz w:val="32"/>
                                  <w:szCs w:val="32"/>
                                  <w:lang w:val="fr-FR" w:eastAsia="en-US"/>
                                </w:rPr>
                                <w:t>neurones</w:t>
                              </w:r>
                            </w:hyperlink>
                            <w:r w:rsidRPr="004C18BD">
                              <w:rPr>
                                <w:rFonts w:eastAsia="Times New Roman"/>
                                <w:sz w:val="32"/>
                                <w:szCs w:val="32"/>
                                <w:lang w:val="fr-FR" w:eastAsia="en-US"/>
                              </w:rPr>
                              <w:t xml:space="preserve"> biologiques, et qui par la suite s'est rapproché des méthodes statistiques. Les réseaux de neurones sont généralement optimisés par des </w:t>
                            </w:r>
                            <w:hyperlink r:id="rId26" w:tooltip="Apprentissage automatique" w:history="1">
                              <w:r w:rsidRPr="004C18BD">
                                <w:rPr>
                                  <w:rFonts w:eastAsia="Times New Roman"/>
                                  <w:sz w:val="32"/>
                                  <w:szCs w:val="32"/>
                                  <w:lang w:val="fr-FR" w:eastAsia="en-US"/>
                                </w:rPr>
                                <w:t>méthodes d’apprentissage</w:t>
                              </w:r>
                            </w:hyperlink>
                            <w:r w:rsidRPr="004C18BD">
                              <w:rPr>
                                <w:rFonts w:eastAsia="Times New Roman"/>
                                <w:sz w:val="32"/>
                                <w:szCs w:val="32"/>
                                <w:lang w:val="fr-FR" w:eastAsia="en-US"/>
                              </w:rPr>
                              <w:t xml:space="preserve"> de type probabiliste, en particulier </w:t>
                            </w:r>
                            <w:hyperlink r:id="rId27" w:tooltip="Inférence bayésienne" w:history="1">
                              <w:r w:rsidRPr="004C18BD">
                                <w:rPr>
                                  <w:rFonts w:eastAsia="Times New Roman"/>
                                  <w:sz w:val="32"/>
                                  <w:szCs w:val="32"/>
                                  <w:lang w:val="fr-FR" w:eastAsia="en-US"/>
                                </w:rPr>
                                <w:t>bayésien</w:t>
                              </w:r>
                            </w:hyperlink>
                            <w:r w:rsidRPr="004C18BD">
                              <w:rPr>
                                <w:rFonts w:eastAsia="Times New Roman"/>
                                <w:sz w:val="32"/>
                                <w:szCs w:val="32"/>
                                <w:lang w:val="fr-FR" w:eastAsia="en-US"/>
                              </w:rPr>
                              <w:t xml:space="preserve">. Ils sont placés d’une part dans la famille des applications </w:t>
                            </w:r>
                            <w:hyperlink r:id="rId28" w:tooltip="Statistique" w:history="1">
                              <w:r w:rsidRPr="004C18BD">
                                <w:rPr>
                                  <w:rFonts w:eastAsia="Times New Roman"/>
                                  <w:sz w:val="32"/>
                                  <w:szCs w:val="32"/>
                                  <w:lang w:val="fr-FR" w:eastAsia="en-US"/>
                                </w:rPr>
                                <w:t>statistiques</w:t>
                              </w:r>
                            </w:hyperlink>
                            <w:r w:rsidRPr="004C18BD">
                              <w:rPr>
                                <w:rFonts w:eastAsia="Times New Roman"/>
                                <w:sz w:val="32"/>
                                <w:szCs w:val="32"/>
                                <w:lang w:val="fr-FR" w:eastAsia="en-US"/>
                              </w:rPr>
                              <w:t xml:space="preserve">, qu’ils enrichissent avec un ensemble de </w:t>
                            </w:r>
                            <w:hyperlink r:id="rId29" w:tooltip="Paradigme" w:history="1">
                              <w:r w:rsidRPr="004C18BD">
                                <w:rPr>
                                  <w:rFonts w:eastAsia="Times New Roman"/>
                                  <w:sz w:val="32"/>
                                  <w:szCs w:val="32"/>
                                  <w:lang w:val="fr-FR" w:eastAsia="en-US"/>
                                </w:rPr>
                                <w:t>paradigmes</w:t>
                              </w:r>
                            </w:hyperlink>
                            <w:r w:rsidRPr="004C18BD">
                              <w:rPr>
                                <w:rFonts w:eastAsia="Times New Roman"/>
                                <w:sz w:val="32"/>
                                <w:szCs w:val="32"/>
                                <w:lang w:val="fr-FR" w:eastAsia="en-US"/>
                              </w:rPr>
                              <w:t xml:space="preserve"> permettant de créer des classifications rapides (</w:t>
                            </w:r>
                            <w:hyperlink r:id="rId30" w:tooltip="Carte auto adaptative" w:history="1">
                              <w:r w:rsidRPr="004C18BD">
                                <w:rPr>
                                  <w:rFonts w:eastAsia="Times New Roman"/>
                                  <w:sz w:val="32"/>
                                  <w:szCs w:val="32"/>
                                  <w:lang w:val="fr-FR" w:eastAsia="en-US"/>
                                </w:rPr>
                                <w:t>réseaux de Kohonen</w:t>
                              </w:r>
                            </w:hyperlink>
                            <w:r w:rsidRPr="004C18BD">
                              <w:rPr>
                                <w:rFonts w:eastAsia="Times New Roman"/>
                                <w:sz w:val="32"/>
                                <w:szCs w:val="32"/>
                                <w:lang w:val="fr-FR" w:eastAsia="en-US"/>
                              </w:rPr>
                              <w:t xml:space="preserve"> en particulier), et d’autre part dans la famille des méthodes de l’</w:t>
                            </w:r>
                            <w:hyperlink r:id="rId31" w:tooltip="Intelligence artificielle" w:history="1">
                              <w:r w:rsidRPr="004C18BD">
                                <w:rPr>
                                  <w:rFonts w:eastAsia="Times New Roman"/>
                                  <w:sz w:val="32"/>
                                  <w:szCs w:val="32"/>
                                  <w:lang w:val="fr-FR" w:eastAsia="en-US"/>
                                </w:rPr>
                                <w:t>intelligence artificielle</w:t>
                              </w:r>
                            </w:hyperlink>
                            <w:r w:rsidRPr="004C18BD">
                              <w:rPr>
                                <w:rFonts w:eastAsia="Times New Roman"/>
                                <w:sz w:val="32"/>
                                <w:szCs w:val="32"/>
                                <w:lang w:val="fr-FR" w:eastAsia="en-US"/>
                              </w:rPr>
                              <w:t xml:space="preserve"> auxquelles ils fournissent un mécanisme </w:t>
                            </w:r>
                            <w:hyperlink r:id="rId32" w:tooltip="Perception" w:history="1">
                              <w:r w:rsidRPr="004C18BD">
                                <w:rPr>
                                  <w:rFonts w:eastAsia="Times New Roman"/>
                                  <w:sz w:val="32"/>
                                  <w:szCs w:val="32"/>
                                  <w:lang w:val="fr-FR" w:eastAsia="en-US"/>
                                </w:rPr>
                                <w:t>perceptif</w:t>
                              </w:r>
                            </w:hyperlink>
                            <w:r w:rsidRPr="004C18BD">
                              <w:rPr>
                                <w:rFonts w:eastAsia="Times New Roman"/>
                                <w:sz w:val="32"/>
                                <w:szCs w:val="32"/>
                                <w:lang w:val="fr-FR" w:eastAsia="en-US"/>
                              </w:rPr>
                              <w:t xml:space="preserve"> indépendant des idées propres de l'</w:t>
                            </w:r>
                            <w:r w:rsidR="004807CE" w:rsidRPr="00A42D5E">
                              <w:rPr>
                                <w:rFonts w:eastAsia="Times New Roman"/>
                                <w:sz w:val="32"/>
                                <w:szCs w:val="32"/>
                                <w:lang w:val="fr-FR" w:eastAsia="en-US"/>
                              </w:rPr>
                              <w:t>implémentera</w:t>
                            </w:r>
                            <w:r w:rsidRPr="004C18BD">
                              <w:rPr>
                                <w:rFonts w:eastAsia="Times New Roman"/>
                                <w:sz w:val="32"/>
                                <w:szCs w:val="32"/>
                                <w:lang w:val="fr-FR" w:eastAsia="en-US"/>
                              </w:rPr>
                              <w:t xml:space="preserve">, et des informations d'entrée au </w:t>
                            </w:r>
                            <w:hyperlink r:id="rId33" w:tooltip="Raisonnement" w:history="1">
                              <w:r w:rsidRPr="004C18BD">
                                <w:rPr>
                                  <w:rFonts w:eastAsia="Times New Roman"/>
                                  <w:sz w:val="32"/>
                                  <w:szCs w:val="32"/>
                                  <w:lang w:val="fr-FR" w:eastAsia="en-US"/>
                                </w:rPr>
                                <w:t>raisonnement</w:t>
                              </w:r>
                            </w:hyperlink>
                            <w:r w:rsidRPr="004C18BD">
                              <w:rPr>
                                <w:rFonts w:eastAsia="Times New Roman"/>
                                <w:sz w:val="32"/>
                                <w:szCs w:val="32"/>
                                <w:lang w:val="fr-FR" w:eastAsia="en-US"/>
                              </w:rPr>
                              <w:t xml:space="preserve"> logique formel </w:t>
                            </w:r>
                          </w:p>
                          <w:p w14:paraId="68A86285" w14:textId="77777777" w:rsidR="003F031C" w:rsidRPr="00A42D5E" w:rsidRDefault="003F031C" w:rsidP="003F031C">
                            <w:pPr>
                              <w:pStyle w:val="MyHeadtitle"/>
                              <w:rPr>
                                <w:b w:val="0"/>
                                <w:bCs w:val="0"/>
                                <w:sz w:val="32"/>
                                <w:lang w:val="fr-FR"/>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44473" id="_x0000_s1050" type="#_x0000_t202" style="position:absolute;margin-left:24.8pt;margin-top:186.5pt;width:534.7pt;height:230.15pt;z-index:2518814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" filled="f" fillcolor="#fffffe" stroked="f" strokecolor="#212120" insetpen="t">
                <v:textbox inset="2.88pt,2.88pt,2.88pt,2.88pt">
                  <w:txbxContent>
                    <w:p w14:paraId="5A28C460" w14:textId="06519884" w:rsidR="004C18BD" w:rsidRPr="004C18BD" w:rsidRDefault="004C18BD" w:rsidP="004C18BD">
                      <w:pPr>
                        <w:spacing w:before="100" w:beforeAutospacing="1" w:after="100" w:afterAutospacing="1"/>
                        <w:rPr>
                          <w:rFonts w:eastAsia="Times New Roman"/>
                          <w:sz w:val="32"/>
                          <w:szCs w:val="32"/>
                          <w:lang w:val="fr-FR" w:eastAsia="en-US"/>
                        </w:rPr>
                      </w:pPr>
                      <w:r w:rsidRPr="004C18BD">
                        <w:rPr>
                          <w:rFonts w:eastAsia="Times New Roman"/>
                          <w:sz w:val="32"/>
                          <w:szCs w:val="32"/>
                          <w:lang w:val="fr-FR" w:eastAsia="en-US"/>
                        </w:rPr>
                        <w:t xml:space="preserve">Un </w:t>
                      </w:r>
                      <w:r w:rsidRPr="004C18BD">
                        <w:rPr>
                          <w:rFonts w:eastAsia="Times New Roman"/>
                          <w:b/>
                          <w:bCs/>
                          <w:sz w:val="32"/>
                          <w:szCs w:val="32"/>
                          <w:lang w:val="fr-FR" w:eastAsia="en-US"/>
                        </w:rPr>
                        <w:t>réseau de neurones artificiels</w:t>
                      </w:r>
                      <w:r w:rsidRPr="004C18BD">
                        <w:rPr>
                          <w:rFonts w:eastAsia="Times New Roman"/>
                          <w:sz w:val="32"/>
                          <w:szCs w:val="32"/>
                          <w:lang w:val="fr-FR" w:eastAsia="en-US"/>
                        </w:rPr>
                        <w:t xml:space="preserve">, ou </w:t>
                      </w:r>
                      <w:r w:rsidRPr="004C18BD">
                        <w:rPr>
                          <w:rFonts w:eastAsia="Times New Roman"/>
                          <w:b/>
                          <w:bCs/>
                          <w:sz w:val="32"/>
                          <w:szCs w:val="32"/>
                          <w:lang w:val="fr-FR" w:eastAsia="en-US"/>
                        </w:rPr>
                        <w:t>réseau neuronal artificiel</w:t>
                      </w:r>
                      <w:r w:rsidRPr="004C18BD">
                        <w:rPr>
                          <w:rFonts w:eastAsia="Times New Roman"/>
                          <w:sz w:val="32"/>
                          <w:szCs w:val="32"/>
                          <w:lang w:val="fr-FR" w:eastAsia="en-US"/>
                        </w:rPr>
                        <w:t xml:space="preserve">, est un système dont la conception est à l'origine schématiquement inspirée du fonctionnement des </w:t>
                      </w:r>
                      <w:hyperlink r:id="rId34" w:tooltip="Neurone" w:history="1">
                        <w:r w:rsidRPr="004C18BD">
                          <w:rPr>
                            <w:rFonts w:eastAsia="Times New Roman"/>
                            <w:sz w:val="32"/>
                            <w:szCs w:val="32"/>
                            <w:lang w:val="fr-FR" w:eastAsia="en-US"/>
                          </w:rPr>
                          <w:t>neurones</w:t>
                        </w:r>
                      </w:hyperlink>
                      <w:r w:rsidRPr="004C18BD">
                        <w:rPr>
                          <w:rFonts w:eastAsia="Times New Roman"/>
                          <w:sz w:val="32"/>
                          <w:szCs w:val="32"/>
                          <w:lang w:val="fr-FR" w:eastAsia="en-US"/>
                        </w:rPr>
                        <w:t xml:space="preserve"> biologiques, et qui par la suite s'est rapproché des méthodes statistiques. Les réseaux de neurones sont généralement optimisés par des </w:t>
                      </w:r>
                      <w:hyperlink r:id="rId35" w:tooltip="Apprentissage automatique" w:history="1">
                        <w:r w:rsidRPr="004C18BD">
                          <w:rPr>
                            <w:rFonts w:eastAsia="Times New Roman"/>
                            <w:sz w:val="32"/>
                            <w:szCs w:val="32"/>
                            <w:lang w:val="fr-FR" w:eastAsia="en-US"/>
                          </w:rPr>
                          <w:t>méthodes d’apprentissage</w:t>
                        </w:r>
                      </w:hyperlink>
                      <w:r w:rsidRPr="004C18BD">
                        <w:rPr>
                          <w:rFonts w:eastAsia="Times New Roman"/>
                          <w:sz w:val="32"/>
                          <w:szCs w:val="32"/>
                          <w:lang w:val="fr-FR" w:eastAsia="en-US"/>
                        </w:rPr>
                        <w:t xml:space="preserve"> de type probabiliste, en particulier </w:t>
                      </w:r>
                      <w:hyperlink r:id="rId36" w:tooltip="Inférence bayésienne" w:history="1">
                        <w:r w:rsidRPr="004C18BD">
                          <w:rPr>
                            <w:rFonts w:eastAsia="Times New Roman"/>
                            <w:sz w:val="32"/>
                            <w:szCs w:val="32"/>
                            <w:lang w:val="fr-FR" w:eastAsia="en-US"/>
                          </w:rPr>
                          <w:t>bayésien</w:t>
                        </w:r>
                      </w:hyperlink>
                      <w:r w:rsidRPr="004C18BD">
                        <w:rPr>
                          <w:rFonts w:eastAsia="Times New Roman"/>
                          <w:sz w:val="32"/>
                          <w:szCs w:val="32"/>
                          <w:lang w:val="fr-FR" w:eastAsia="en-US"/>
                        </w:rPr>
                        <w:t xml:space="preserve">. Ils sont placés d’une part dans la famille des applications </w:t>
                      </w:r>
                      <w:hyperlink r:id="rId37" w:tooltip="Statistique" w:history="1">
                        <w:r w:rsidRPr="004C18BD">
                          <w:rPr>
                            <w:rFonts w:eastAsia="Times New Roman"/>
                            <w:sz w:val="32"/>
                            <w:szCs w:val="32"/>
                            <w:lang w:val="fr-FR" w:eastAsia="en-US"/>
                          </w:rPr>
                          <w:t>statistiques</w:t>
                        </w:r>
                      </w:hyperlink>
                      <w:r w:rsidRPr="004C18BD">
                        <w:rPr>
                          <w:rFonts w:eastAsia="Times New Roman"/>
                          <w:sz w:val="32"/>
                          <w:szCs w:val="32"/>
                          <w:lang w:val="fr-FR" w:eastAsia="en-US"/>
                        </w:rPr>
                        <w:t xml:space="preserve">, qu’ils enrichissent avec un ensemble de </w:t>
                      </w:r>
                      <w:hyperlink r:id="rId38" w:tooltip="Paradigme" w:history="1">
                        <w:r w:rsidRPr="004C18BD">
                          <w:rPr>
                            <w:rFonts w:eastAsia="Times New Roman"/>
                            <w:sz w:val="32"/>
                            <w:szCs w:val="32"/>
                            <w:lang w:val="fr-FR" w:eastAsia="en-US"/>
                          </w:rPr>
                          <w:t>paradigmes</w:t>
                        </w:r>
                      </w:hyperlink>
                      <w:r w:rsidRPr="004C18BD">
                        <w:rPr>
                          <w:rFonts w:eastAsia="Times New Roman"/>
                          <w:sz w:val="32"/>
                          <w:szCs w:val="32"/>
                          <w:lang w:val="fr-FR" w:eastAsia="en-US"/>
                        </w:rPr>
                        <w:t xml:space="preserve"> permettant de créer des classifications rapides (</w:t>
                      </w:r>
                      <w:hyperlink r:id="rId39" w:tooltip="Carte auto adaptative" w:history="1">
                        <w:r w:rsidRPr="004C18BD">
                          <w:rPr>
                            <w:rFonts w:eastAsia="Times New Roman"/>
                            <w:sz w:val="32"/>
                            <w:szCs w:val="32"/>
                            <w:lang w:val="fr-FR" w:eastAsia="en-US"/>
                          </w:rPr>
                          <w:t>réseaux de Kohonen</w:t>
                        </w:r>
                      </w:hyperlink>
                      <w:r w:rsidRPr="004C18BD">
                        <w:rPr>
                          <w:rFonts w:eastAsia="Times New Roman"/>
                          <w:sz w:val="32"/>
                          <w:szCs w:val="32"/>
                          <w:lang w:val="fr-FR" w:eastAsia="en-US"/>
                        </w:rPr>
                        <w:t xml:space="preserve"> en particulier), et d’autre part dans la famille des méthodes de l’</w:t>
                      </w:r>
                      <w:hyperlink r:id="rId40" w:tooltip="Intelligence artificielle" w:history="1">
                        <w:r w:rsidRPr="004C18BD">
                          <w:rPr>
                            <w:rFonts w:eastAsia="Times New Roman"/>
                            <w:sz w:val="32"/>
                            <w:szCs w:val="32"/>
                            <w:lang w:val="fr-FR" w:eastAsia="en-US"/>
                          </w:rPr>
                          <w:t>intelligence artificielle</w:t>
                        </w:r>
                      </w:hyperlink>
                      <w:r w:rsidRPr="004C18BD">
                        <w:rPr>
                          <w:rFonts w:eastAsia="Times New Roman"/>
                          <w:sz w:val="32"/>
                          <w:szCs w:val="32"/>
                          <w:lang w:val="fr-FR" w:eastAsia="en-US"/>
                        </w:rPr>
                        <w:t xml:space="preserve"> auxquelles ils fournissent un mécanisme </w:t>
                      </w:r>
                      <w:hyperlink r:id="rId41" w:tooltip="Perception" w:history="1">
                        <w:r w:rsidRPr="004C18BD">
                          <w:rPr>
                            <w:rFonts w:eastAsia="Times New Roman"/>
                            <w:sz w:val="32"/>
                            <w:szCs w:val="32"/>
                            <w:lang w:val="fr-FR" w:eastAsia="en-US"/>
                          </w:rPr>
                          <w:t>perceptif</w:t>
                        </w:r>
                      </w:hyperlink>
                      <w:r w:rsidRPr="004C18BD">
                        <w:rPr>
                          <w:rFonts w:eastAsia="Times New Roman"/>
                          <w:sz w:val="32"/>
                          <w:szCs w:val="32"/>
                          <w:lang w:val="fr-FR" w:eastAsia="en-US"/>
                        </w:rPr>
                        <w:t xml:space="preserve"> indépendant des idées propres de l'</w:t>
                      </w:r>
                      <w:r w:rsidR="004807CE" w:rsidRPr="00A42D5E">
                        <w:rPr>
                          <w:rFonts w:eastAsia="Times New Roman"/>
                          <w:sz w:val="32"/>
                          <w:szCs w:val="32"/>
                          <w:lang w:val="fr-FR" w:eastAsia="en-US"/>
                        </w:rPr>
                        <w:t>implémentera</w:t>
                      </w:r>
                      <w:r w:rsidRPr="004C18BD">
                        <w:rPr>
                          <w:rFonts w:eastAsia="Times New Roman"/>
                          <w:sz w:val="32"/>
                          <w:szCs w:val="32"/>
                          <w:lang w:val="fr-FR" w:eastAsia="en-US"/>
                        </w:rPr>
                        <w:t xml:space="preserve">, et des informations d'entrée au </w:t>
                      </w:r>
                      <w:hyperlink r:id="rId42" w:tooltip="Raisonnement" w:history="1">
                        <w:r w:rsidRPr="004C18BD">
                          <w:rPr>
                            <w:rFonts w:eastAsia="Times New Roman"/>
                            <w:sz w:val="32"/>
                            <w:szCs w:val="32"/>
                            <w:lang w:val="fr-FR" w:eastAsia="en-US"/>
                          </w:rPr>
                          <w:t>raisonnement</w:t>
                        </w:r>
                      </w:hyperlink>
                      <w:r w:rsidRPr="004C18BD">
                        <w:rPr>
                          <w:rFonts w:eastAsia="Times New Roman"/>
                          <w:sz w:val="32"/>
                          <w:szCs w:val="32"/>
                          <w:lang w:val="fr-FR" w:eastAsia="en-US"/>
                        </w:rPr>
                        <w:t xml:space="preserve"> logique formel </w:t>
                      </w:r>
                    </w:p>
                    <w:p w14:paraId="68A86285" w14:textId="77777777" w:rsidR="003F031C" w:rsidRPr="00A42D5E" w:rsidRDefault="003F031C" w:rsidP="003F031C">
                      <w:pPr>
                        <w:pStyle w:val="MyHeadtitle"/>
                        <w:rPr>
                          <w:b w:val="0"/>
                          <w:bCs w:val="0"/>
                          <w:sz w:val="32"/>
                          <w:lang w:val="fr-FR"/>
                        </w:rPr>
                      </w:pPr>
                    </w:p>
                  </w:txbxContent>
                </v:textbox>
                <w10:wrap anchory="page"/>
              </v:shape>
            </w:pict>
          </mc:Fallback>
        </mc:AlternateContent>
      </w:r>
      <w:r w:rsidR="001C37B9">
        <w:rPr>
          <w:noProof/>
          <w:lang w:eastAsia="en-US"/>
        </w:rPr>
        <w:drawing>
          <wp:anchor distT="0" distB="0" distL="114300" distR="114300" simplePos="0" relativeHeight="251875328" behindDoc="1" locked="0" layoutInCell="1" allowOverlap="1" wp14:anchorId="4B11A2A9" wp14:editId="4EA9B630">
            <wp:simplePos x="0" y="0"/>
            <wp:positionH relativeFrom="column">
              <wp:posOffset>0</wp:posOffset>
            </wp:positionH>
            <wp:positionV relativeFrom="paragraph">
              <wp:posOffset>-930026</wp:posOffset>
            </wp:positionV>
            <wp:extent cx="8224520" cy="2668249"/>
            <wp:effectExtent l="0" t="0" r="5080" b="0"/>
            <wp:wrapNone/>
            <wp:docPr id="416" name="Picture 4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4520" cy="26682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763501" w14:textId="77777777" w:rsidR="00F62FD9" w:rsidRPr="00F62FD9" w:rsidRDefault="00F62FD9" w:rsidP="00F62FD9"/>
    <w:p w14:paraId="44E677C0" w14:textId="77777777" w:rsidR="00F62FD9" w:rsidRPr="00F62FD9" w:rsidRDefault="00F62FD9" w:rsidP="00F62FD9"/>
    <w:p w14:paraId="31738475" w14:textId="49BCC517" w:rsidR="00F62FD9" w:rsidRPr="00F62FD9" w:rsidRDefault="00F62FD9" w:rsidP="00F62FD9"/>
    <w:p w14:paraId="0C162AD7" w14:textId="70834DA3" w:rsidR="00F62FD9" w:rsidRPr="00F62FD9" w:rsidRDefault="00045DF8" w:rsidP="00F62FD9">
      <w:r>
        <w:rPr>
          <w:noProof/>
          <w:lang w:eastAsia="en-US"/>
        </w:rPr>
        <mc:AlternateContent>
          <mc:Choice Requires="wps">
            <w:drawing>
              <wp:anchor distT="36576" distB="36576" distL="36576" distR="36576" simplePos="0" relativeHeight="251879424" behindDoc="0" locked="0" layoutInCell="1" allowOverlap="1" wp14:anchorId="2BD4D512" wp14:editId="2CDB5527">
                <wp:simplePos x="0" y="0"/>
                <wp:positionH relativeFrom="column">
                  <wp:posOffset>1633220</wp:posOffset>
                </wp:positionH>
                <wp:positionV relativeFrom="page">
                  <wp:posOffset>1348105</wp:posOffset>
                </wp:positionV>
                <wp:extent cx="3282315" cy="763905"/>
                <wp:effectExtent l="0" t="0" r="0" b="0"/>
                <wp:wrapNone/>
                <wp:docPr id="417"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315" cy="76390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E80DA51" w14:textId="22B75A9C" w:rsidR="001C37B9" w:rsidRPr="00B10841" w:rsidRDefault="001C37B9" w:rsidP="001C37B9">
                            <w:pPr>
                              <w:pStyle w:val="MyHeadtitle"/>
                              <w:rPr>
                                <w:b w:val="0"/>
                                <w:bCs w:val="0"/>
                                <w:color w:val="FF0000"/>
                                <w:sz w:val="52"/>
                                <w:szCs w:val="52"/>
                                <w:lang w:val="fr-FR"/>
                              </w:rPr>
                            </w:pPr>
                            <w:r>
                              <w:rPr>
                                <w:b w:val="0"/>
                                <w:bCs w:val="0"/>
                                <w:color w:val="FF0000"/>
                                <w:sz w:val="52"/>
                                <w:szCs w:val="52"/>
                                <w:lang w:val="fr-FR"/>
                              </w:rPr>
                              <w:t xml:space="preserve">Neural Network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D4D512" id="_x0000_s1051" type="#_x0000_t202" style="position:absolute;margin-left:128.6pt;margin-top:106.15pt;width:258.45pt;height:60.15pt;z-index:2518794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" filled="f" fillcolor="#fffffe" stroked="f" strokecolor="#212120" insetpen="t">
                <v:textbox inset="2.88pt,2.88pt,2.88pt,2.88pt">
                  <w:txbxContent>
                    <w:p w14:paraId="4E80DA51" w14:textId="22B75A9C" w:rsidR="001C37B9" w:rsidRPr="00B10841" w:rsidRDefault="001C37B9" w:rsidP="001C37B9">
                      <w:pPr>
                        <w:pStyle w:val="MyHeadtitle"/>
                        <w:rPr>
                          <w:b w:val="0"/>
                          <w:bCs w:val="0"/>
                          <w:color w:val="FF0000"/>
                          <w:sz w:val="52"/>
                          <w:szCs w:val="52"/>
                          <w:lang w:val="fr-FR"/>
                        </w:rPr>
                      </w:pPr>
                      <w:r>
                        <w:rPr>
                          <w:b w:val="0"/>
                          <w:bCs w:val="0"/>
                          <w:color w:val="FF0000"/>
                          <w:sz w:val="52"/>
                          <w:szCs w:val="52"/>
                          <w:lang w:val="fr-FR"/>
                        </w:rPr>
                        <w:t xml:space="preserve">Neural Network </w:t>
                      </w:r>
                    </w:p>
                  </w:txbxContent>
                </v:textbox>
                <w10:wrap anchory="page"/>
              </v:shape>
            </w:pict>
          </mc:Fallback>
        </mc:AlternateContent>
      </w:r>
    </w:p>
    <w:p w14:paraId="54FC0798" w14:textId="77777777" w:rsidR="00F62FD9" w:rsidRPr="00F62FD9" w:rsidRDefault="00F62FD9" w:rsidP="00F62FD9"/>
    <w:p w14:paraId="46A239B9" w14:textId="77777777" w:rsidR="00F62FD9" w:rsidRPr="00F62FD9" w:rsidRDefault="00F62FD9" w:rsidP="00F62FD9"/>
    <w:p w14:paraId="3E59CE4F" w14:textId="77777777" w:rsidR="00F62FD9" w:rsidRPr="00F62FD9" w:rsidRDefault="00F62FD9" w:rsidP="00F62FD9"/>
    <w:p w14:paraId="1008F6DC" w14:textId="77777777" w:rsidR="00F62FD9" w:rsidRPr="00F62FD9" w:rsidRDefault="00F62FD9" w:rsidP="00F62FD9"/>
    <w:p w14:paraId="03A7BE1B" w14:textId="77777777" w:rsidR="00F62FD9" w:rsidRPr="00F62FD9" w:rsidRDefault="00F62FD9" w:rsidP="00F62FD9"/>
    <w:p w14:paraId="64D78F4F" w14:textId="77777777" w:rsidR="00F62FD9" w:rsidRPr="00F62FD9" w:rsidRDefault="00F62FD9" w:rsidP="00F62FD9"/>
    <w:p w14:paraId="2472841C" w14:textId="77777777" w:rsidR="00F62FD9" w:rsidRPr="00F62FD9" w:rsidRDefault="00F62FD9" w:rsidP="00F62FD9"/>
    <w:p w14:paraId="1CB20CC8" w14:textId="77777777" w:rsidR="00F62FD9" w:rsidRPr="00F62FD9" w:rsidRDefault="00F62FD9" w:rsidP="00F62FD9"/>
    <w:p w14:paraId="417C2716" w14:textId="77777777" w:rsidR="00F62FD9" w:rsidRPr="00F62FD9" w:rsidRDefault="00F62FD9" w:rsidP="00F62FD9"/>
    <w:p w14:paraId="03B0B754" w14:textId="77777777" w:rsidR="00F62FD9" w:rsidRPr="00F62FD9" w:rsidRDefault="00F62FD9" w:rsidP="00F62FD9"/>
    <w:p w14:paraId="19BCD9D4" w14:textId="77777777" w:rsidR="00F62FD9" w:rsidRPr="00F62FD9" w:rsidRDefault="00F62FD9" w:rsidP="00F62FD9"/>
    <w:p w14:paraId="1DC91E7B" w14:textId="77777777" w:rsidR="00F62FD9" w:rsidRPr="00F62FD9" w:rsidRDefault="00F62FD9" w:rsidP="00F62FD9"/>
    <w:p w14:paraId="56BBC4B3" w14:textId="77777777" w:rsidR="00F62FD9" w:rsidRPr="00F62FD9" w:rsidRDefault="00F62FD9" w:rsidP="00F62FD9"/>
    <w:p w14:paraId="542614F4" w14:textId="77777777" w:rsidR="00F62FD9" w:rsidRPr="00F62FD9" w:rsidRDefault="00F62FD9" w:rsidP="00F62FD9"/>
    <w:p w14:paraId="6E0AE43F" w14:textId="77777777" w:rsidR="00F62FD9" w:rsidRPr="00F62FD9" w:rsidRDefault="00F62FD9" w:rsidP="00F62FD9"/>
    <w:p w14:paraId="53939877" w14:textId="77777777" w:rsidR="00F62FD9" w:rsidRPr="00F62FD9" w:rsidRDefault="00F62FD9" w:rsidP="00F62FD9"/>
    <w:p w14:paraId="0112D1AC" w14:textId="77777777" w:rsidR="00F62FD9" w:rsidRPr="00F62FD9" w:rsidRDefault="00F62FD9" w:rsidP="00F62FD9"/>
    <w:p w14:paraId="595FDB19" w14:textId="77777777" w:rsidR="00F62FD9" w:rsidRPr="00F62FD9" w:rsidRDefault="00F62FD9" w:rsidP="00F62FD9"/>
    <w:p w14:paraId="409BEDA9" w14:textId="77777777" w:rsidR="00F62FD9" w:rsidRPr="00F62FD9" w:rsidRDefault="00F62FD9" w:rsidP="00F62FD9"/>
    <w:p w14:paraId="4CFFC95E" w14:textId="77777777" w:rsidR="00F62FD9" w:rsidRPr="00F62FD9" w:rsidRDefault="00F62FD9" w:rsidP="00F62FD9"/>
    <w:p w14:paraId="35F1A81E" w14:textId="77777777" w:rsidR="00F62FD9" w:rsidRDefault="00F62FD9" w:rsidP="00F62FD9"/>
    <w:p w14:paraId="1FBDFF29" w14:textId="77777777" w:rsidR="00F62FD9" w:rsidRDefault="00F62FD9" w:rsidP="00F62FD9"/>
    <w:p w14:paraId="336D4F67" w14:textId="46BCA113" w:rsidR="00F62FD9" w:rsidRDefault="00F62FD9" w:rsidP="00F62FD9">
      <w:pPr>
        <w:tabs>
          <w:tab w:val="left" w:pos="1558"/>
        </w:tabs>
        <w:rPr>
          <w:noProof/>
        </w:rPr>
      </w:pPr>
      <w:r>
        <w:tab/>
      </w:r>
      <w:r w:rsidR="0087560F">
        <w:rPr>
          <w:noProof/>
        </w:rPr>
        <w:drawing>
          <wp:inline distT="0" distB="0" distL="0" distR="0" wp14:anchorId="36D147F6" wp14:editId="0EB4A5C1">
            <wp:extent cx="7149771" cy="356766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159936" cy="3572732"/>
                    </a:xfrm>
                    <a:prstGeom prst="rect">
                      <a:avLst/>
                    </a:prstGeom>
                    <a:noFill/>
                    <a:ln>
                      <a:noFill/>
                    </a:ln>
                  </pic:spPr>
                </pic:pic>
              </a:graphicData>
            </a:graphic>
          </wp:inline>
        </w:drawing>
      </w:r>
    </w:p>
    <w:p w14:paraId="4D7C36DC" w14:textId="31517169" w:rsidR="00D16078" w:rsidRDefault="00D16078" w:rsidP="00D16078">
      <w:pPr>
        <w:rPr>
          <w:noProof/>
        </w:rPr>
      </w:pPr>
    </w:p>
    <w:p w14:paraId="1C789AAB" w14:textId="765CA6DE" w:rsidR="00D16078" w:rsidRDefault="00D16078" w:rsidP="00D16078">
      <w:pPr>
        <w:tabs>
          <w:tab w:val="left" w:pos="4290"/>
        </w:tabs>
      </w:pPr>
      <w:r>
        <w:tab/>
      </w:r>
    </w:p>
    <w:p w14:paraId="5B7A8403" w14:textId="0627608D" w:rsidR="00D16078" w:rsidRDefault="00D16078" w:rsidP="00D16078">
      <w:pPr>
        <w:tabs>
          <w:tab w:val="left" w:pos="4290"/>
        </w:tabs>
      </w:pPr>
    </w:p>
    <w:p w14:paraId="2FAFC58F" w14:textId="053ACB9B" w:rsidR="00D16078" w:rsidRDefault="00D16078" w:rsidP="00D16078">
      <w:pPr>
        <w:tabs>
          <w:tab w:val="left" w:pos="4290"/>
        </w:tabs>
      </w:pPr>
    </w:p>
    <w:p w14:paraId="3BA1A5D1" w14:textId="2E3D6380" w:rsidR="00D16078" w:rsidRDefault="00D16078" w:rsidP="00D16078">
      <w:pPr>
        <w:tabs>
          <w:tab w:val="left" w:pos="4290"/>
        </w:tabs>
      </w:pPr>
    </w:p>
    <w:p w14:paraId="4B3A2F82" w14:textId="6726C653" w:rsidR="006D65DB" w:rsidRPr="00370E74" w:rsidRDefault="00370E74" w:rsidP="00370E74">
      <w:pPr>
        <w:tabs>
          <w:tab w:val="left" w:pos="1650"/>
        </w:tabs>
        <w:rPr>
          <w:lang w:val="fr-FR"/>
        </w:rPr>
      </w:pPr>
      <w:r>
        <w:tab/>
      </w:r>
    </w:p>
    <w:sectPr w:rsidR="006D65DB" w:rsidRPr="00370E74" w:rsidSect="002D2E2F">
      <w:headerReference w:type="default" r:id="rId44"/>
      <w:footerReference w:type="default" r:id="rId45"/>
      <w:pgSz w:w="11906" w:h="16838"/>
      <w:pgMar w:top="0" w:right="26" w:bottom="0" w:left="0" w:header="708"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E4D62" w14:textId="77777777" w:rsidR="00F75ADC" w:rsidRDefault="00F75ADC">
      <w:r>
        <w:separator/>
      </w:r>
    </w:p>
  </w:endnote>
  <w:endnote w:type="continuationSeparator" w:id="0">
    <w:p w14:paraId="4C69753F" w14:textId="77777777" w:rsidR="00F75ADC" w:rsidRDefault="00F75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C636D" w14:textId="77777777" w:rsidR="00F0441F" w:rsidRPr="00B3059B" w:rsidRDefault="00BB4407" w:rsidP="002D2E2F">
    <w:pPr>
      <w:pStyle w:val="Footer"/>
      <w:tabs>
        <w:tab w:val="clear" w:pos="4677"/>
        <w:tab w:val="center" w:pos="2160"/>
      </w:tabs>
      <w:ind w:left="540" w:right="540"/>
      <w:jc w:val="right"/>
      <w:rPr>
        <w:rFonts w:ascii="Verdana" w:hAnsi="Verdana"/>
        <w:noProof/>
      </w:rPr>
    </w:pPr>
    <w:r>
      <w:rPr>
        <w:rFonts w:ascii="Verdana" w:hAnsi="Verdana"/>
        <w:noProof/>
        <w:lang w:eastAsia="en-US"/>
      </w:rPr>
      <mc:AlternateContent>
        <mc:Choice Requires="wps">
          <w:drawing>
            <wp:anchor distT="0" distB="0" distL="114300" distR="114300" simplePos="0" relativeHeight="251656192" behindDoc="0" locked="0" layoutInCell="1" allowOverlap="1" wp14:anchorId="2F697F83" wp14:editId="7D4D8ED7">
              <wp:simplePos x="0" y="0"/>
              <wp:positionH relativeFrom="column">
                <wp:posOffset>228600</wp:posOffset>
              </wp:positionH>
              <wp:positionV relativeFrom="paragraph">
                <wp:posOffset>-123190</wp:posOffset>
              </wp:positionV>
              <wp:extent cx="7086600" cy="0"/>
              <wp:effectExtent l="9525" t="10160" r="9525" b="889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54696" id="Line 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"/>
          </w:pict>
        </mc:Fallback>
      </mc:AlternateContent>
    </w:r>
    <w:r w:rsidR="00664743" w:rsidRPr="00B3059B">
      <w:rPr>
        <w:rFonts w:ascii="Verdana" w:hAnsi="Verdana"/>
        <w:noProof/>
      </w:rPr>
      <w:t xml:space="preserve"> </w:t>
    </w:r>
    <w:r w:rsidR="00664743" w:rsidRPr="00B3059B">
      <w:rPr>
        <w:rFonts w:ascii="Verdana" w:hAnsi="Verdana"/>
        <w:noProof/>
      </w:rPr>
      <w:fldChar w:fldCharType="begin"/>
    </w:r>
    <w:r w:rsidR="00664743" w:rsidRPr="00B3059B">
      <w:rPr>
        <w:rFonts w:ascii="Verdana" w:hAnsi="Verdana"/>
        <w:noProof/>
      </w:rPr>
      <w:instrText xml:space="preserve"> PAGE </w:instrText>
    </w:r>
    <w:r w:rsidR="00664743" w:rsidRPr="00B3059B">
      <w:rPr>
        <w:rFonts w:ascii="Verdana" w:hAnsi="Verdana"/>
        <w:noProof/>
      </w:rPr>
      <w:fldChar w:fldCharType="separate"/>
    </w:r>
    <w:r>
      <w:rPr>
        <w:rFonts w:ascii="Verdana" w:hAnsi="Verdana"/>
        <w:noProof/>
      </w:rPr>
      <w:t>3</w:t>
    </w:r>
    <w:r w:rsidR="00664743" w:rsidRPr="00B3059B">
      <w:rPr>
        <w:rFonts w:ascii="Verdana" w:hAnsi="Verdana"/>
        <w:noProof/>
      </w:rPr>
      <w:fldChar w:fldCharType="end"/>
    </w:r>
    <w:r w:rsidR="00664743" w:rsidRPr="00B3059B">
      <w:rPr>
        <w:rFonts w:ascii="Verdana" w:hAnsi="Verdana"/>
        <w:noProof/>
      </w:rPr>
      <w:t xml:space="preserve"> </w:t>
    </w:r>
  </w:p>
  <w:p w14:paraId="7A9F1041" w14:textId="428FDF4C" w:rsidR="002D2E2F" w:rsidRDefault="002D2E2F" w:rsidP="002D2E2F">
    <w:pPr>
      <w:pStyle w:val="Footer"/>
      <w:tabs>
        <w:tab w:val="clear" w:pos="4677"/>
        <w:tab w:val="center" w:pos="2160"/>
      </w:tabs>
      <w:ind w:left="540" w:right="540"/>
      <w:rPr>
        <w:rFonts w:ascii="Verdana" w:hAnsi="Verdana" w:cs="Arial"/>
        <w:color w:val="000000"/>
      </w:rPr>
    </w:pPr>
  </w:p>
  <w:p w14:paraId="66A1D84F" w14:textId="77777777" w:rsidR="00882052" w:rsidRPr="00B3059B" w:rsidRDefault="00882052" w:rsidP="002D2E2F">
    <w:pPr>
      <w:pStyle w:val="Footer"/>
      <w:tabs>
        <w:tab w:val="clear" w:pos="4677"/>
        <w:tab w:val="center" w:pos="2160"/>
      </w:tabs>
      <w:ind w:left="540" w:right="540"/>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E26A6" w14:textId="77777777" w:rsidR="00F75ADC" w:rsidRDefault="00F75ADC">
      <w:r>
        <w:separator/>
      </w:r>
    </w:p>
  </w:footnote>
  <w:footnote w:type="continuationSeparator" w:id="0">
    <w:p w14:paraId="7916F924" w14:textId="77777777" w:rsidR="00F75ADC" w:rsidRDefault="00F75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B7A86" w14:textId="77777777" w:rsidR="002D2E2F" w:rsidRPr="00B3059B" w:rsidRDefault="002D2E2F" w:rsidP="002D2E2F">
    <w:pPr>
      <w:pStyle w:val="Heade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1165833"/>
    <w:multiLevelType w:val="multilevel"/>
    <w:tmpl w:val="DAD26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01"/>
    <w:rsid w:val="00011659"/>
    <w:rsid w:val="00014F9F"/>
    <w:rsid w:val="000324E9"/>
    <w:rsid w:val="000341A9"/>
    <w:rsid w:val="000368CB"/>
    <w:rsid w:val="00045DF8"/>
    <w:rsid w:val="0005583E"/>
    <w:rsid w:val="0006159B"/>
    <w:rsid w:val="00061B2D"/>
    <w:rsid w:val="00066467"/>
    <w:rsid w:val="00087EBA"/>
    <w:rsid w:val="000A0B9C"/>
    <w:rsid w:val="000B3AEA"/>
    <w:rsid w:val="000D330E"/>
    <w:rsid w:val="000F33FA"/>
    <w:rsid w:val="0010451A"/>
    <w:rsid w:val="00105C1E"/>
    <w:rsid w:val="001069B6"/>
    <w:rsid w:val="00122E17"/>
    <w:rsid w:val="00123DC1"/>
    <w:rsid w:val="0012607C"/>
    <w:rsid w:val="00142F25"/>
    <w:rsid w:val="0014758D"/>
    <w:rsid w:val="0016142B"/>
    <w:rsid w:val="00170756"/>
    <w:rsid w:val="0017140D"/>
    <w:rsid w:val="00173432"/>
    <w:rsid w:val="00183D92"/>
    <w:rsid w:val="00191BF0"/>
    <w:rsid w:val="0019382D"/>
    <w:rsid w:val="00195DAC"/>
    <w:rsid w:val="0019619D"/>
    <w:rsid w:val="001A17BC"/>
    <w:rsid w:val="001A2708"/>
    <w:rsid w:val="001A7ACA"/>
    <w:rsid w:val="001B0107"/>
    <w:rsid w:val="001B04CD"/>
    <w:rsid w:val="001B50C2"/>
    <w:rsid w:val="001B7BEB"/>
    <w:rsid w:val="001C1B17"/>
    <w:rsid w:val="001C303B"/>
    <w:rsid w:val="001C37B9"/>
    <w:rsid w:val="001C4559"/>
    <w:rsid w:val="001D030E"/>
    <w:rsid w:val="001D6339"/>
    <w:rsid w:val="001E35EC"/>
    <w:rsid w:val="001E3A94"/>
    <w:rsid w:val="002236DB"/>
    <w:rsid w:val="00224749"/>
    <w:rsid w:val="00227031"/>
    <w:rsid w:val="00244B0D"/>
    <w:rsid w:val="0025045F"/>
    <w:rsid w:val="00254FC8"/>
    <w:rsid w:val="00266AFD"/>
    <w:rsid w:val="00277ADB"/>
    <w:rsid w:val="002826EB"/>
    <w:rsid w:val="002860C3"/>
    <w:rsid w:val="00286A41"/>
    <w:rsid w:val="002C17D4"/>
    <w:rsid w:val="002C4C8D"/>
    <w:rsid w:val="002C514A"/>
    <w:rsid w:val="002D2E2F"/>
    <w:rsid w:val="002E016E"/>
    <w:rsid w:val="002E3DA1"/>
    <w:rsid w:val="002E7F15"/>
    <w:rsid w:val="002F2178"/>
    <w:rsid w:val="002F2FA9"/>
    <w:rsid w:val="00313516"/>
    <w:rsid w:val="00322275"/>
    <w:rsid w:val="00336A3D"/>
    <w:rsid w:val="00340C52"/>
    <w:rsid w:val="00351620"/>
    <w:rsid w:val="003536E4"/>
    <w:rsid w:val="003537BE"/>
    <w:rsid w:val="00354479"/>
    <w:rsid w:val="00364F5A"/>
    <w:rsid w:val="003701FB"/>
    <w:rsid w:val="00370E74"/>
    <w:rsid w:val="00372852"/>
    <w:rsid w:val="00382674"/>
    <w:rsid w:val="00395555"/>
    <w:rsid w:val="003A3785"/>
    <w:rsid w:val="003B687D"/>
    <w:rsid w:val="003C6593"/>
    <w:rsid w:val="003D51D7"/>
    <w:rsid w:val="003D7121"/>
    <w:rsid w:val="003F031C"/>
    <w:rsid w:val="003F320B"/>
    <w:rsid w:val="00405CF1"/>
    <w:rsid w:val="00412643"/>
    <w:rsid w:val="00412A61"/>
    <w:rsid w:val="00414C66"/>
    <w:rsid w:val="004200E1"/>
    <w:rsid w:val="004214CA"/>
    <w:rsid w:val="004278EA"/>
    <w:rsid w:val="00434E7E"/>
    <w:rsid w:val="00443629"/>
    <w:rsid w:val="00443799"/>
    <w:rsid w:val="00443E29"/>
    <w:rsid w:val="0044483C"/>
    <w:rsid w:val="00456B8A"/>
    <w:rsid w:val="00456DFF"/>
    <w:rsid w:val="00470FE1"/>
    <w:rsid w:val="00471A7E"/>
    <w:rsid w:val="00475948"/>
    <w:rsid w:val="00476E79"/>
    <w:rsid w:val="004807CE"/>
    <w:rsid w:val="004834F1"/>
    <w:rsid w:val="00483896"/>
    <w:rsid w:val="004869A5"/>
    <w:rsid w:val="00487F69"/>
    <w:rsid w:val="0049703D"/>
    <w:rsid w:val="004A0BC8"/>
    <w:rsid w:val="004A61C2"/>
    <w:rsid w:val="004A73BF"/>
    <w:rsid w:val="004A7940"/>
    <w:rsid w:val="004B5CD5"/>
    <w:rsid w:val="004C18BD"/>
    <w:rsid w:val="004C6218"/>
    <w:rsid w:val="004D2E25"/>
    <w:rsid w:val="004D7403"/>
    <w:rsid w:val="004E4430"/>
    <w:rsid w:val="004F3F1F"/>
    <w:rsid w:val="004F467C"/>
    <w:rsid w:val="004F5957"/>
    <w:rsid w:val="004F6527"/>
    <w:rsid w:val="004F6FD5"/>
    <w:rsid w:val="00501F8B"/>
    <w:rsid w:val="00514F04"/>
    <w:rsid w:val="0052545A"/>
    <w:rsid w:val="00530CF5"/>
    <w:rsid w:val="00536ED5"/>
    <w:rsid w:val="00537ABD"/>
    <w:rsid w:val="00551FE4"/>
    <w:rsid w:val="00563EB1"/>
    <w:rsid w:val="00577CB1"/>
    <w:rsid w:val="005A129E"/>
    <w:rsid w:val="005A2A37"/>
    <w:rsid w:val="005A2C54"/>
    <w:rsid w:val="005C1E9A"/>
    <w:rsid w:val="005C639B"/>
    <w:rsid w:val="005D5995"/>
    <w:rsid w:val="005F0A69"/>
    <w:rsid w:val="005F2D80"/>
    <w:rsid w:val="00610E87"/>
    <w:rsid w:val="00613870"/>
    <w:rsid w:val="00620AD1"/>
    <w:rsid w:val="00640FE5"/>
    <w:rsid w:val="0064479A"/>
    <w:rsid w:val="0065314E"/>
    <w:rsid w:val="006564A9"/>
    <w:rsid w:val="00664743"/>
    <w:rsid w:val="0067641B"/>
    <w:rsid w:val="00691258"/>
    <w:rsid w:val="00695E41"/>
    <w:rsid w:val="006A4DDF"/>
    <w:rsid w:val="006A6189"/>
    <w:rsid w:val="006A6848"/>
    <w:rsid w:val="006B053E"/>
    <w:rsid w:val="006B1004"/>
    <w:rsid w:val="006C6DCF"/>
    <w:rsid w:val="006D0F00"/>
    <w:rsid w:val="006D65DB"/>
    <w:rsid w:val="006E7520"/>
    <w:rsid w:val="006F13FC"/>
    <w:rsid w:val="00705CDD"/>
    <w:rsid w:val="007061B2"/>
    <w:rsid w:val="0071387D"/>
    <w:rsid w:val="00715437"/>
    <w:rsid w:val="0072126F"/>
    <w:rsid w:val="0072263A"/>
    <w:rsid w:val="00724365"/>
    <w:rsid w:val="00740E2D"/>
    <w:rsid w:val="0074309C"/>
    <w:rsid w:val="00747B83"/>
    <w:rsid w:val="007572B5"/>
    <w:rsid w:val="007654C0"/>
    <w:rsid w:val="00770D42"/>
    <w:rsid w:val="00771079"/>
    <w:rsid w:val="007711B9"/>
    <w:rsid w:val="007717FE"/>
    <w:rsid w:val="00783DC3"/>
    <w:rsid w:val="00783E90"/>
    <w:rsid w:val="00785EF6"/>
    <w:rsid w:val="007A0406"/>
    <w:rsid w:val="007A0B3C"/>
    <w:rsid w:val="007A6DC8"/>
    <w:rsid w:val="007B16B1"/>
    <w:rsid w:val="007B382A"/>
    <w:rsid w:val="007B513F"/>
    <w:rsid w:val="007C02FA"/>
    <w:rsid w:val="007D3BA3"/>
    <w:rsid w:val="007D5AC1"/>
    <w:rsid w:val="007E6257"/>
    <w:rsid w:val="007F4131"/>
    <w:rsid w:val="008026FE"/>
    <w:rsid w:val="00815DCC"/>
    <w:rsid w:val="00816552"/>
    <w:rsid w:val="00821A5F"/>
    <w:rsid w:val="008253C1"/>
    <w:rsid w:val="008267D0"/>
    <w:rsid w:val="00827A89"/>
    <w:rsid w:val="00833A93"/>
    <w:rsid w:val="00852F5F"/>
    <w:rsid w:val="00863C27"/>
    <w:rsid w:val="0086660C"/>
    <w:rsid w:val="0087560F"/>
    <w:rsid w:val="00882052"/>
    <w:rsid w:val="0088499F"/>
    <w:rsid w:val="008877DB"/>
    <w:rsid w:val="00895B25"/>
    <w:rsid w:val="008A46F0"/>
    <w:rsid w:val="008B2297"/>
    <w:rsid w:val="008D0948"/>
    <w:rsid w:val="008D324A"/>
    <w:rsid w:val="008D5AE9"/>
    <w:rsid w:val="008E3279"/>
    <w:rsid w:val="008F24D9"/>
    <w:rsid w:val="00902668"/>
    <w:rsid w:val="009072C6"/>
    <w:rsid w:val="00911927"/>
    <w:rsid w:val="00916CC1"/>
    <w:rsid w:val="009201C2"/>
    <w:rsid w:val="00923BFC"/>
    <w:rsid w:val="00926536"/>
    <w:rsid w:val="00934412"/>
    <w:rsid w:val="00945A4B"/>
    <w:rsid w:val="009472EA"/>
    <w:rsid w:val="00953AC5"/>
    <w:rsid w:val="0095526D"/>
    <w:rsid w:val="009563D3"/>
    <w:rsid w:val="00961E01"/>
    <w:rsid w:val="009871BE"/>
    <w:rsid w:val="009904C9"/>
    <w:rsid w:val="009960C9"/>
    <w:rsid w:val="009A0827"/>
    <w:rsid w:val="009C724D"/>
    <w:rsid w:val="009F6E3C"/>
    <w:rsid w:val="00A00136"/>
    <w:rsid w:val="00A0543F"/>
    <w:rsid w:val="00A05843"/>
    <w:rsid w:val="00A06EFE"/>
    <w:rsid w:val="00A12556"/>
    <w:rsid w:val="00A13BEF"/>
    <w:rsid w:val="00A226FA"/>
    <w:rsid w:val="00A26908"/>
    <w:rsid w:val="00A30B17"/>
    <w:rsid w:val="00A331CF"/>
    <w:rsid w:val="00A37E8F"/>
    <w:rsid w:val="00A419E9"/>
    <w:rsid w:val="00A42D5E"/>
    <w:rsid w:val="00A467D4"/>
    <w:rsid w:val="00A5144B"/>
    <w:rsid w:val="00A561D6"/>
    <w:rsid w:val="00A60326"/>
    <w:rsid w:val="00A718AE"/>
    <w:rsid w:val="00A73A51"/>
    <w:rsid w:val="00A755B4"/>
    <w:rsid w:val="00A80198"/>
    <w:rsid w:val="00A835BF"/>
    <w:rsid w:val="00A868D1"/>
    <w:rsid w:val="00A95798"/>
    <w:rsid w:val="00AA3541"/>
    <w:rsid w:val="00AA4009"/>
    <w:rsid w:val="00AA5779"/>
    <w:rsid w:val="00AA7A20"/>
    <w:rsid w:val="00AC2A33"/>
    <w:rsid w:val="00AE393B"/>
    <w:rsid w:val="00AE5DD2"/>
    <w:rsid w:val="00B001AA"/>
    <w:rsid w:val="00B03864"/>
    <w:rsid w:val="00B03F16"/>
    <w:rsid w:val="00B03F80"/>
    <w:rsid w:val="00B07795"/>
    <w:rsid w:val="00B10841"/>
    <w:rsid w:val="00B1278B"/>
    <w:rsid w:val="00B217AE"/>
    <w:rsid w:val="00B26E4E"/>
    <w:rsid w:val="00B3059B"/>
    <w:rsid w:val="00B30918"/>
    <w:rsid w:val="00B45EDF"/>
    <w:rsid w:val="00B518EB"/>
    <w:rsid w:val="00B558BF"/>
    <w:rsid w:val="00B62F80"/>
    <w:rsid w:val="00B66999"/>
    <w:rsid w:val="00B732BF"/>
    <w:rsid w:val="00BA1164"/>
    <w:rsid w:val="00BA72EB"/>
    <w:rsid w:val="00BB4407"/>
    <w:rsid w:val="00BC04DA"/>
    <w:rsid w:val="00BC2672"/>
    <w:rsid w:val="00BC2A7F"/>
    <w:rsid w:val="00BD3B05"/>
    <w:rsid w:val="00BE34C5"/>
    <w:rsid w:val="00BE795A"/>
    <w:rsid w:val="00C17BFB"/>
    <w:rsid w:val="00C253E2"/>
    <w:rsid w:val="00C471EE"/>
    <w:rsid w:val="00C63DC7"/>
    <w:rsid w:val="00C65DB9"/>
    <w:rsid w:val="00C66BF2"/>
    <w:rsid w:val="00C74770"/>
    <w:rsid w:val="00C81297"/>
    <w:rsid w:val="00C875D7"/>
    <w:rsid w:val="00C90477"/>
    <w:rsid w:val="00C93F02"/>
    <w:rsid w:val="00CA14D5"/>
    <w:rsid w:val="00CA3C3A"/>
    <w:rsid w:val="00CB3493"/>
    <w:rsid w:val="00CB3791"/>
    <w:rsid w:val="00CB537E"/>
    <w:rsid w:val="00CB77D4"/>
    <w:rsid w:val="00CC5FAA"/>
    <w:rsid w:val="00CD7484"/>
    <w:rsid w:val="00CE14AF"/>
    <w:rsid w:val="00CE65EF"/>
    <w:rsid w:val="00CF227D"/>
    <w:rsid w:val="00CF3655"/>
    <w:rsid w:val="00CF7CEC"/>
    <w:rsid w:val="00D00E54"/>
    <w:rsid w:val="00D16078"/>
    <w:rsid w:val="00D278F8"/>
    <w:rsid w:val="00D338BE"/>
    <w:rsid w:val="00D4554F"/>
    <w:rsid w:val="00DB2DA4"/>
    <w:rsid w:val="00DB631B"/>
    <w:rsid w:val="00DB71FD"/>
    <w:rsid w:val="00DD384F"/>
    <w:rsid w:val="00DE031A"/>
    <w:rsid w:val="00DF77A6"/>
    <w:rsid w:val="00E03E9D"/>
    <w:rsid w:val="00E05382"/>
    <w:rsid w:val="00E34D55"/>
    <w:rsid w:val="00E41F58"/>
    <w:rsid w:val="00E423F2"/>
    <w:rsid w:val="00E51B57"/>
    <w:rsid w:val="00E55666"/>
    <w:rsid w:val="00E6019A"/>
    <w:rsid w:val="00E72DBB"/>
    <w:rsid w:val="00E7735D"/>
    <w:rsid w:val="00EA5A91"/>
    <w:rsid w:val="00ED366B"/>
    <w:rsid w:val="00EE7808"/>
    <w:rsid w:val="00F0441F"/>
    <w:rsid w:val="00F05BBA"/>
    <w:rsid w:val="00F2203F"/>
    <w:rsid w:val="00F22BEF"/>
    <w:rsid w:val="00F3221C"/>
    <w:rsid w:val="00F406CE"/>
    <w:rsid w:val="00F40E48"/>
    <w:rsid w:val="00F5345E"/>
    <w:rsid w:val="00F564BB"/>
    <w:rsid w:val="00F6091B"/>
    <w:rsid w:val="00F62FD9"/>
    <w:rsid w:val="00F72826"/>
    <w:rsid w:val="00F7399B"/>
    <w:rsid w:val="00F75ADC"/>
    <w:rsid w:val="00F93277"/>
    <w:rsid w:val="00F94CF5"/>
    <w:rsid w:val="00FA184B"/>
    <w:rsid w:val="00FA3C2C"/>
    <w:rsid w:val="00FA4699"/>
    <w:rsid w:val="00FA4B7A"/>
    <w:rsid w:val="00FB40E4"/>
    <w:rsid w:val="00FB435D"/>
    <w:rsid w:val="00FC2990"/>
    <w:rsid w:val="00FD04D1"/>
    <w:rsid w:val="00FD1F3D"/>
    <w:rsid w:val="00FE272E"/>
    <w:rsid w:val="00FF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a81e0c,#620804,#c9d6f3,#eaeaea,#f2f2f2,#e2d8cf,#b9121c,#2a0001"/>
    </o:shapedefaults>
    <o:shapelayout v:ext="edit">
      <o:idmap v:ext="edit" data="2"/>
    </o:shapelayout>
  </w:shapeDefaults>
  <w:decimalSymbol w:val="."/>
  <w:listSeparator w:val=","/>
  <w14:docId w14:val="1135305D"/>
  <w15:docId w15:val="{122919A7-2C5D-453A-BE84-4E8FFFD5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link w:val="Heading1Char"/>
    <w:uiPriority w:val="9"/>
    <w:qFormat/>
    <w:rsid w:val="00277AD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rsid w:val="007D5AC1"/>
    <w:pPr>
      <w:tabs>
        <w:tab w:val="center" w:pos="4677"/>
        <w:tab w:val="right" w:pos="9355"/>
      </w:tabs>
    </w:pPr>
  </w:style>
  <w:style w:type="paragraph" w:styleId="Footer">
    <w:name w:val="footer"/>
    <w:basedOn w:val="Normal"/>
    <w:link w:val="FooterChar"/>
    <w:uiPriority w:val="99"/>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styleId="NormalWeb">
    <w:name w:val="Normal (Web)"/>
    <w:basedOn w:val="Normal"/>
    <w:uiPriority w:val="99"/>
    <w:semiHidden/>
    <w:unhideWhenUsed/>
    <w:rsid w:val="00740E2D"/>
    <w:pPr>
      <w:spacing w:before="100" w:beforeAutospacing="1" w:after="100" w:afterAutospacing="1"/>
    </w:pPr>
    <w:rPr>
      <w:rFonts w:eastAsia="Times New Roman"/>
      <w:lang w:eastAsia="en-US"/>
    </w:rPr>
  </w:style>
  <w:style w:type="character" w:customStyle="1" w:styleId="FooterChar">
    <w:name w:val="Footer Char"/>
    <w:basedOn w:val="DefaultParagraphFont"/>
    <w:link w:val="Footer"/>
    <w:uiPriority w:val="99"/>
    <w:rsid w:val="007A6DC8"/>
    <w:rPr>
      <w:sz w:val="24"/>
      <w:szCs w:val="24"/>
      <w:lang w:eastAsia="ko-KR"/>
    </w:rPr>
  </w:style>
  <w:style w:type="character" w:customStyle="1" w:styleId="Heading1Char">
    <w:name w:val="Heading 1 Char"/>
    <w:basedOn w:val="DefaultParagraphFont"/>
    <w:link w:val="Heading1"/>
    <w:uiPriority w:val="9"/>
    <w:rsid w:val="00783DC3"/>
    <w:rPr>
      <w:rFonts w:ascii="Arial" w:hAnsi="Arial" w:cs="Arial"/>
      <w:b/>
      <w:bCs/>
      <w:kern w:val="32"/>
      <w:sz w:val="32"/>
      <w:szCs w:val="32"/>
      <w:lang w:eastAsia="ko-KR"/>
    </w:rPr>
  </w:style>
  <w:style w:type="paragraph" w:customStyle="1" w:styleId="messagelistitem-1-jvgy">
    <w:name w:val="messagelistitem-1-jvgy"/>
    <w:basedOn w:val="Normal"/>
    <w:rsid w:val="00F564BB"/>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693562">
      <w:bodyDiv w:val="1"/>
      <w:marLeft w:val="0"/>
      <w:marRight w:val="0"/>
      <w:marTop w:val="0"/>
      <w:marBottom w:val="0"/>
      <w:divBdr>
        <w:top w:val="none" w:sz="0" w:space="0" w:color="auto"/>
        <w:left w:val="none" w:sz="0" w:space="0" w:color="auto"/>
        <w:bottom w:val="none" w:sz="0" w:space="0" w:color="auto"/>
        <w:right w:val="none" w:sz="0" w:space="0" w:color="auto"/>
      </w:divBdr>
      <w:divsChild>
        <w:div w:id="29965606">
          <w:marLeft w:val="0"/>
          <w:marRight w:val="0"/>
          <w:marTop w:val="0"/>
          <w:marBottom w:val="0"/>
          <w:divBdr>
            <w:top w:val="none" w:sz="0" w:space="0" w:color="auto"/>
            <w:left w:val="none" w:sz="0" w:space="0" w:color="auto"/>
            <w:bottom w:val="none" w:sz="0" w:space="0" w:color="auto"/>
            <w:right w:val="none" w:sz="0" w:space="0" w:color="auto"/>
          </w:divBdr>
          <w:divsChild>
            <w:div w:id="1769696847">
              <w:marLeft w:val="0"/>
              <w:marRight w:val="0"/>
              <w:marTop w:val="0"/>
              <w:marBottom w:val="0"/>
              <w:divBdr>
                <w:top w:val="none" w:sz="0" w:space="0" w:color="auto"/>
                <w:left w:val="none" w:sz="0" w:space="0" w:color="auto"/>
                <w:bottom w:val="none" w:sz="0" w:space="0" w:color="auto"/>
                <w:right w:val="none" w:sz="0" w:space="0" w:color="auto"/>
              </w:divBdr>
            </w:div>
          </w:divsChild>
        </w:div>
        <w:div w:id="81535301">
          <w:marLeft w:val="0"/>
          <w:marRight w:val="0"/>
          <w:marTop w:val="0"/>
          <w:marBottom w:val="0"/>
          <w:divBdr>
            <w:top w:val="none" w:sz="0" w:space="0" w:color="auto"/>
            <w:left w:val="none" w:sz="0" w:space="0" w:color="auto"/>
            <w:bottom w:val="none" w:sz="0" w:space="0" w:color="auto"/>
            <w:right w:val="none" w:sz="0" w:space="0" w:color="auto"/>
          </w:divBdr>
        </w:div>
      </w:divsChild>
    </w:div>
    <w:div w:id="1554196590">
      <w:bodyDiv w:val="1"/>
      <w:marLeft w:val="0"/>
      <w:marRight w:val="0"/>
      <w:marTop w:val="0"/>
      <w:marBottom w:val="0"/>
      <w:divBdr>
        <w:top w:val="none" w:sz="0" w:space="0" w:color="auto"/>
        <w:left w:val="none" w:sz="0" w:space="0" w:color="auto"/>
        <w:bottom w:val="none" w:sz="0" w:space="0" w:color="auto"/>
        <w:right w:val="none" w:sz="0" w:space="0" w:color="auto"/>
      </w:divBdr>
      <w:divsChild>
        <w:div w:id="1606695485">
          <w:marLeft w:val="0"/>
          <w:marRight w:val="0"/>
          <w:marTop w:val="0"/>
          <w:marBottom w:val="0"/>
          <w:divBdr>
            <w:top w:val="none" w:sz="0" w:space="0" w:color="auto"/>
            <w:left w:val="none" w:sz="0" w:space="0" w:color="auto"/>
            <w:bottom w:val="none" w:sz="0" w:space="0" w:color="auto"/>
            <w:right w:val="none" w:sz="0" w:space="0" w:color="auto"/>
          </w:divBdr>
        </w:div>
      </w:divsChild>
    </w:div>
    <w:div w:id="1635720709">
      <w:bodyDiv w:val="1"/>
      <w:marLeft w:val="0"/>
      <w:marRight w:val="0"/>
      <w:marTop w:val="0"/>
      <w:marBottom w:val="0"/>
      <w:divBdr>
        <w:top w:val="none" w:sz="0" w:space="0" w:color="auto"/>
        <w:left w:val="none" w:sz="0" w:space="0" w:color="auto"/>
        <w:bottom w:val="none" w:sz="0" w:space="0" w:color="auto"/>
        <w:right w:val="none" w:sz="0" w:space="0" w:color="auto"/>
      </w:divBdr>
      <w:divsChild>
        <w:div w:id="133916578">
          <w:marLeft w:val="0"/>
          <w:marRight w:val="0"/>
          <w:marTop w:val="0"/>
          <w:marBottom w:val="0"/>
          <w:divBdr>
            <w:top w:val="none" w:sz="0" w:space="0" w:color="auto"/>
            <w:left w:val="none" w:sz="0" w:space="0" w:color="auto"/>
            <w:bottom w:val="none" w:sz="0" w:space="0" w:color="auto"/>
            <w:right w:val="none" w:sz="0" w:space="0" w:color="auto"/>
          </w:divBdr>
        </w:div>
      </w:divsChild>
    </w:div>
    <w:div w:id="1658801817">
      <w:bodyDiv w:val="1"/>
      <w:marLeft w:val="0"/>
      <w:marRight w:val="0"/>
      <w:marTop w:val="0"/>
      <w:marBottom w:val="0"/>
      <w:divBdr>
        <w:top w:val="none" w:sz="0" w:space="0" w:color="auto"/>
        <w:left w:val="none" w:sz="0" w:space="0" w:color="auto"/>
        <w:bottom w:val="none" w:sz="0" w:space="0" w:color="auto"/>
        <w:right w:val="none" w:sz="0" w:space="0" w:color="auto"/>
      </w:divBdr>
    </w:div>
    <w:div w:id="1729304044">
      <w:bodyDiv w:val="1"/>
      <w:marLeft w:val="0"/>
      <w:marRight w:val="0"/>
      <w:marTop w:val="0"/>
      <w:marBottom w:val="0"/>
      <w:divBdr>
        <w:top w:val="none" w:sz="0" w:space="0" w:color="auto"/>
        <w:left w:val="none" w:sz="0" w:space="0" w:color="auto"/>
        <w:bottom w:val="none" w:sz="0" w:space="0" w:color="auto"/>
        <w:right w:val="none" w:sz="0" w:space="0" w:color="auto"/>
      </w:divBdr>
    </w:div>
    <w:div w:id="1797866642">
      <w:bodyDiv w:val="1"/>
      <w:marLeft w:val="0"/>
      <w:marRight w:val="0"/>
      <w:marTop w:val="0"/>
      <w:marBottom w:val="0"/>
      <w:divBdr>
        <w:top w:val="none" w:sz="0" w:space="0" w:color="auto"/>
        <w:left w:val="none" w:sz="0" w:space="0" w:color="auto"/>
        <w:bottom w:val="none" w:sz="0" w:space="0" w:color="auto"/>
        <w:right w:val="none" w:sz="0" w:space="0" w:color="auto"/>
      </w:divBdr>
      <w:divsChild>
        <w:div w:id="225722647">
          <w:marLeft w:val="0"/>
          <w:marRight w:val="0"/>
          <w:marTop w:val="0"/>
          <w:marBottom w:val="0"/>
          <w:divBdr>
            <w:top w:val="none" w:sz="0" w:space="0" w:color="auto"/>
            <w:left w:val="none" w:sz="0" w:space="0" w:color="auto"/>
            <w:bottom w:val="none" w:sz="0" w:space="0" w:color="auto"/>
            <w:right w:val="none" w:sz="0" w:space="0" w:color="auto"/>
          </w:divBdr>
          <w:divsChild>
            <w:div w:id="1126312336">
              <w:marLeft w:val="0"/>
              <w:marRight w:val="0"/>
              <w:marTop w:val="0"/>
              <w:marBottom w:val="0"/>
              <w:divBdr>
                <w:top w:val="none" w:sz="0" w:space="0" w:color="auto"/>
                <w:left w:val="none" w:sz="0" w:space="0" w:color="auto"/>
                <w:bottom w:val="none" w:sz="0" w:space="0" w:color="auto"/>
                <w:right w:val="none" w:sz="0" w:space="0" w:color="auto"/>
              </w:divBdr>
            </w:div>
          </w:divsChild>
        </w:div>
        <w:div w:id="813259411">
          <w:marLeft w:val="0"/>
          <w:marRight w:val="0"/>
          <w:marTop w:val="0"/>
          <w:marBottom w:val="0"/>
          <w:divBdr>
            <w:top w:val="none" w:sz="0" w:space="0" w:color="auto"/>
            <w:left w:val="none" w:sz="0" w:space="0" w:color="auto"/>
            <w:bottom w:val="none" w:sz="0" w:space="0" w:color="auto"/>
            <w:right w:val="none" w:sz="0" w:space="0" w:color="auto"/>
          </w:divBdr>
        </w:div>
      </w:divsChild>
    </w:div>
    <w:div w:id="1924139393">
      <w:bodyDiv w:val="1"/>
      <w:marLeft w:val="0"/>
      <w:marRight w:val="0"/>
      <w:marTop w:val="0"/>
      <w:marBottom w:val="0"/>
      <w:divBdr>
        <w:top w:val="none" w:sz="0" w:space="0" w:color="auto"/>
        <w:left w:val="none" w:sz="0" w:space="0" w:color="auto"/>
        <w:bottom w:val="none" w:sz="0" w:space="0" w:color="auto"/>
        <w:right w:val="none" w:sz="0" w:space="0" w:color="auto"/>
      </w:divBdr>
      <w:divsChild>
        <w:div w:id="1385790075">
          <w:marLeft w:val="0"/>
          <w:marRight w:val="0"/>
          <w:marTop w:val="0"/>
          <w:marBottom w:val="0"/>
          <w:divBdr>
            <w:top w:val="none" w:sz="0" w:space="0" w:color="auto"/>
            <w:left w:val="none" w:sz="0" w:space="0" w:color="auto"/>
            <w:bottom w:val="none" w:sz="0" w:space="0" w:color="auto"/>
            <w:right w:val="none" w:sz="0" w:space="0" w:color="auto"/>
          </w:divBdr>
          <w:divsChild>
            <w:div w:id="541551709">
              <w:marLeft w:val="0"/>
              <w:marRight w:val="0"/>
              <w:marTop w:val="0"/>
              <w:marBottom w:val="0"/>
              <w:divBdr>
                <w:top w:val="none" w:sz="0" w:space="0" w:color="auto"/>
                <w:left w:val="none" w:sz="0" w:space="0" w:color="auto"/>
                <w:bottom w:val="none" w:sz="0" w:space="0" w:color="auto"/>
                <w:right w:val="none" w:sz="0" w:space="0" w:color="auto"/>
              </w:divBdr>
              <w:divsChild>
                <w:div w:id="21201024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fr.wikipedia.org/wiki/Apprentissage_automatique" TargetMode="External"/><Relationship Id="rId39" Type="http://schemas.openxmlformats.org/officeDocument/2006/relationships/hyperlink" Target="https://fr.wikipedia.org/wiki/Carte_auto_adaptative"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fr.wikipedia.org/wiki/Neurone" TargetMode="External"/><Relationship Id="rId42" Type="http://schemas.openxmlformats.org/officeDocument/2006/relationships/hyperlink" Target="https://fr.wikipedia.org/wiki/Raisonnement" TargetMode="External"/><Relationship Id="rId47"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fr.wikipedia.org/wiki/Neurone" TargetMode="External"/><Relationship Id="rId33" Type="http://schemas.openxmlformats.org/officeDocument/2006/relationships/hyperlink" Target="https://fr.wikipedia.org/wiki/Raisonnement" TargetMode="External"/><Relationship Id="rId38" Type="http://schemas.openxmlformats.org/officeDocument/2006/relationships/hyperlink" Target="https://fr.wikipedia.org/wiki/Paradigme"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fr.wikipedia.org/wiki/Paradigme" TargetMode="External"/><Relationship Id="rId41" Type="http://schemas.openxmlformats.org/officeDocument/2006/relationships/hyperlink" Target="https://fr.wikipedia.org/wiki/Percep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hyperlink" Target="https://fr.wikipedia.org/wiki/Perception" TargetMode="External"/><Relationship Id="rId37" Type="http://schemas.openxmlformats.org/officeDocument/2006/relationships/hyperlink" Target="https://fr.wikipedia.org/wiki/Statistique" TargetMode="External"/><Relationship Id="rId40" Type="http://schemas.openxmlformats.org/officeDocument/2006/relationships/hyperlink" Target="https://fr.wikipedia.org/wiki/Intelligence_artificielle"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fr.wikipedia.org/wiki/Statistique" TargetMode="External"/><Relationship Id="rId36" Type="http://schemas.openxmlformats.org/officeDocument/2006/relationships/hyperlink" Target="https://fr.wikipedia.org/wiki/Inf%C3%A9rence_bay%C3%A9sienne" TargetMode="Externa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hyperlink" Target="https://fr.wikipedia.org/wiki/Intelligence_artificielle"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fr.wikipedia.org/wiki/Inf%C3%A9rence_bay%C3%A9sienne" TargetMode="External"/><Relationship Id="rId30" Type="http://schemas.openxmlformats.org/officeDocument/2006/relationships/hyperlink" Target="https://fr.wikipedia.org/wiki/Carte_auto_adaptative" TargetMode="External"/><Relationship Id="rId35" Type="http://schemas.openxmlformats.org/officeDocument/2006/relationships/hyperlink" Target="https://fr.wikipedia.org/wiki/Apprentissage_automatique" TargetMode="External"/><Relationship Id="rId43"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i\OneDrive\Bureau\template-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template-word.dotx</Template>
  <TotalTime>7</TotalTime>
  <Pages>16</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Ziad bougrine</dc:creator>
  <cp:keywords/>
  <dc:description/>
  <cp:lastModifiedBy>Ziad bougrine</cp:lastModifiedBy>
  <cp:revision>7</cp:revision>
  <cp:lastPrinted>1900-01-01T00:00:00Z</cp:lastPrinted>
  <dcterms:created xsi:type="dcterms:W3CDTF">2021-11-28T12:14:00Z</dcterms:created>
  <dcterms:modified xsi:type="dcterms:W3CDTF">2021-11-28T17:21:00Z</dcterms:modified>
</cp:coreProperties>
</file>